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F6CA9" w14:textId="77777777" w:rsidR="00203E0E" w:rsidRDefault="00203E0E" w:rsidP="00962870">
      <w:pPr>
        <w:pStyle w:val="PageTitle"/>
      </w:pPr>
    </w:p>
    <w:p w14:paraId="5AB8EF64" w14:textId="77777777" w:rsidR="009F5790" w:rsidRPr="001C4D77" w:rsidRDefault="009F5790" w:rsidP="00962870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962870">
      <w:pPr>
        <w:pStyle w:val="PageTitle"/>
      </w:pPr>
    </w:p>
    <w:p w14:paraId="03A8A6B3" w14:textId="45C90EC8" w:rsidR="009F5790" w:rsidRPr="001C4D77" w:rsidRDefault="00155339" w:rsidP="00962870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962870"/>
    <w:p w14:paraId="12D6A4D9" w14:textId="77777777" w:rsidR="009F5790" w:rsidRPr="009F5790" w:rsidRDefault="009F5790" w:rsidP="00962870"/>
    <w:p w14:paraId="4F7ED659" w14:textId="77777777" w:rsidR="009F5790" w:rsidRPr="009F5790" w:rsidRDefault="009F5790" w:rsidP="00962870"/>
    <w:tbl>
      <w:tblPr>
        <w:tblW w:w="16129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  <w:gridCol w:w="6829"/>
      </w:tblGrid>
      <w:tr w:rsidR="004C3BCE" w:rsidRPr="009F5790" w14:paraId="4653EC50" w14:textId="77777777" w:rsidTr="00B60E60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4C3BCE" w:rsidRPr="009F5790" w:rsidRDefault="004C3BCE" w:rsidP="00962870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09AA4A39" w14:textId="683E4AEB" w:rsidR="004C3BCE" w:rsidRPr="009F5790" w:rsidRDefault="004C3BCE" w:rsidP="00962870">
            <w:r w:rsidRPr="00941AC4">
              <w:t>PRJ_HotelBookingManagementSystem_001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08CBB34D" w:rsidR="004C3BCE" w:rsidRPr="009F5790" w:rsidRDefault="004C3BCE" w:rsidP="00962870"/>
        </w:tc>
      </w:tr>
      <w:tr w:rsidR="004C3BCE" w:rsidRPr="009F5790" w14:paraId="7B1CC0A8" w14:textId="77777777" w:rsidTr="00B60E60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4C3BCE" w:rsidRPr="009F5790" w:rsidRDefault="004C3BCE" w:rsidP="00962870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D080BC0" w14:textId="38CCF72F" w:rsidR="004C3BCE" w:rsidRPr="009F5790" w:rsidRDefault="004C3BCE" w:rsidP="00962870">
            <w:r w:rsidRPr="00941AC4">
              <w:t>Hotel Booking Management System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4EE177D" w:rsidR="004C3BCE" w:rsidRPr="009F5790" w:rsidRDefault="004C3BCE" w:rsidP="00962870">
            <w:r w:rsidRPr="009F5790">
              <w:t> </w:t>
            </w:r>
          </w:p>
        </w:tc>
      </w:tr>
    </w:tbl>
    <w:p w14:paraId="1917D496" w14:textId="77777777" w:rsidR="009F5790" w:rsidRPr="009F5790" w:rsidRDefault="009F5790" w:rsidP="00962870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B60E60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962870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962870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962870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B60E6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2F0F4D44" w:rsidR="009F5790" w:rsidRPr="009F5790" w:rsidRDefault="009F5790" w:rsidP="00962870">
            <w:r w:rsidRPr="009F5790">
              <w:t> </w:t>
            </w:r>
            <w:r w:rsidR="00522251">
              <w:t>Batch-1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7914009E" w:rsidR="009F5790" w:rsidRPr="009F5790" w:rsidRDefault="00522251" w:rsidP="00962870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8C76A16" w:rsidR="009F5790" w:rsidRPr="009F5790" w:rsidRDefault="00901C62" w:rsidP="00962870">
            <w:r>
              <w:t>6</w:t>
            </w:r>
            <w:r w:rsidR="00A57AC1">
              <w:t>th</w:t>
            </w:r>
            <w:r>
              <w:t xml:space="preserve"> February,2017</w:t>
            </w:r>
          </w:p>
        </w:tc>
      </w:tr>
      <w:tr w:rsidR="009F5790" w:rsidRPr="009F5790" w14:paraId="05F5BE02" w14:textId="77777777" w:rsidTr="00B60E6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962870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962870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962870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01C62" w:rsidRPr="009F5790" w14:paraId="47999CAE" w14:textId="77777777" w:rsidTr="00FF24BE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12CA" w14:textId="086AC5E7" w:rsidR="00901C62" w:rsidRPr="009F5790" w:rsidRDefault="00901C62" w:rsidP="00962870">
            <w:r w:rsidRPr="009F5790">
              <w:t> </w:t>
            </w:r>
            <w:r>
              <w:t>Batch-2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BFDC629" w:rsidR="00901C62" w:rsidRPr="009F5790" w:rsidRDefault="00901C62" w:rsidP="00962870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253DA8A9" w:rsidR="00901C62" w:rsidRPr="009F5790" w:rsidRDefault="00901C62" w:rsidP="00962870">
            <w:r>
              <w:t>9</w:t>
            </w:r>
            <w:r w:rsidR="00A57AC1">
              <w:t>th</w:t>
            </w:r>
            <w:r>
              <w:t xml:space="preserve"> February,2017</w:t>
            </w:r>
          </w:p>
        </w:tc>
      </w:tr>
      <w:tr w:rsidR="00901C62" w:rsidRPr="009F5790" w14:paraId="6B3736C0" w14:textId="77777777" w:rsidTr="00B60E6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01C62" w:rsidRPr="009F5790" w:rsidRDefault="00901C62" w:rsidP="00962870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01C62" w:rsidRPr="009F5790" w:rsidRDefault="00901C62" w:rsidP="00962870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01C62" w:rsidRPr="009F5790" w:rsidRDefault="00901C62" w:rsidP="00962870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AC7750" w:rsidRPr="009F5790" w14:paraId="2AE71C0F" w14:textId="77777777" w:rsidTr="00B60E6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3672D4B8" w:rsidR="00AC7750" w:rsidRPr="009F5790" w:rsidRDefault="00AC7750" w:rsidP="00962870">
            <w:r w:rsidRPr="009F5790">
              <w:t> </w:t>
            </w:r>
            <w:r>
              <w:t>Shubhangi Barati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2CCCACC3" w:rsidR="00AC7750" w:rsidRPr="009F5790" w:rsidRDefault="00AC7750" w:rsidP="00962870">
            <w:r w:rsidRPr="009F5790">
              <w:t> </w:t>
            </w:r>
            <w:r>
              <w:t>Senior Consultatnt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42DF9F5C" w:rsidR="00AC7750" w:rsidRPr="009F5790" w:rsidRDefault="00AC7750" w:rsidP="00962870">
            <w:r w:rsidRPr="009F5790">
              <w:t> </w:t>
            </w:r>
            <w:r w:rsidR="00E9183D">
              <w:t>2</w:t>
            </w:r>
            <w:r w:rsidR="00C81935">
              <w:t>0</w:t>
            </w:r>
            <w:r w:rsidR="00C81935">
              <w:rPr>
                <w:vertAlign w:val="superscript"/>
              </w:rPr>
              <w:t>th</w:t>
            </w:r>
            <w:r>
              <w:t xml:space="preserve"> Feb 2017</w:t>
            </w:r>
          </w:p>
        </w:tc>
      </w:tr>
      <w:tr w:rsidR="00AC7750" w:rsidRPr="009F5790" w14:paraId="12030786" w14:textId="77777777" w:rsidTr="00B60E60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AC7750" w:rsidRPr="009F5790" w:rsidRDefault="00AC7750" w:rsidP="00962870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AC7750" w:rsidRPr="009F5790" w:rsidRDefault="00AC7750" w:rsidP="00962870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AC7750" w:rsidRPr="009F5790" w:rsidRDefault="00AC7750" w:rsidP="00962870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AC7750" w:rsidRPr="009F5790" w14:paraId="6800FFEA" w14:textId="77777777" w:rsidTr="00B60E60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AC7750" w:rsidRPr="009F5790" w:rsidRDefault="00AC7750" w:rsidP="00962870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61EEFC51" w:rsidR="00AC7750" w:rsidRPr="009F5790" w:rsidRDefault="00AC7750" w:rsidP="00962870">
            <w:pPr>
              <w:rPr>
                <w:vanish/>
              </w:rPr>
            </w:pPr>
            <w:r>
              <w:t xml:space="preserve">     </w:t>
            </w:r>
            <w:r w:rsidRPr="009F5790">
              <w:t>&lt;version No &gt;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202CB493" w:rsidR="00AC7750" w:rsidRPr="009F5790" w:rsidRDefault="00AC7750" w:rsidP="00962870">
            <w:r w:rsidRPr="009F5790">
              <w:t> </w:t>
            </w:r>
            <w:r>
              <w:t>V_1.0</w:t>
            </w:r>
          </w:p>
        </w:tc>
      </w:tr>
    </w:tbl>
    <w:p w14:paraId="0966AC59" w14:textId="77777777" w:rsidR="009F5790" w:rsidRPr="009F5790" w:rsidRDefault="009F5790" w:rsidP="00962870">
      <w:r w:rsidRPr="009F5790">
        <w:br w:type="page"/>
      </w:r>
    </w:p>
    <w:p w14:paraId="42EE7ADE" w14:textId="77777777" w:rsidR="009F5790" w:rsidRPr="009F5790" w:rsidRDefault="009F5790" w:rsidP="00962870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962870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962870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AC44E7" w:rsidRPr="009F5790" w14:paraId="4A1AE6D8" w14:textId="77777777" w:rsidTr="00B60E60">
        <w:tc>
          <w:tcPr>
            <w:tcW w:w="2808" w:type="dxa"/>
            <w:vAlign w:val="center"/>
          </w:tcPr>
          <w:p w14:paraId="1976D30B" w14:textId="77777777" w:rsidR="00AC44E7" w:rsidRPr="009F5790" w:rsidRDefault="00AC44E7" w:rsidP="00962870">
            <w:r w:rsidRPr="009F5790">
              <w:t>Version</w:t>
            </w:r>
          </w:p>
        </w:tc>
        <w:tc>
          <w:tcPr>
            <w:tcW w:w="1620" w:type="dxa"/>
          </w:tcPr>
          <w:p w14:paraId="7E8B01D1" w14:textId="42C0B2D6" w:rsidR="00AC44E7" w:rsidRPr="009F5790" w:rsidRDefault="00AC44E7" w:rsidP="00962870">
            <w:r>
              <w:t>1.1</w:t>
            </w:r>
          </w:p>
        </w:tc>
        <w:tc>
          <w:tcPr>
            <w:tcW w:w="540" w:type="dxa"/>
          </w:tcPr>
          <w:p w14:paraId="35D1B14D" w14:textId="77777777" w:rsidR="00AC44E7" w:rsidRPr="009F5790" w:rsidRDefault="00AC44E7" w:rsidP="00962870"/>
        </w:tc>
        <w:tc>
          <w:tcPr>
            <w:tcW w:w="1080" w:type="dxa"/>
          </w:tcPr>
          <w:p w14:paraId="488BB2E9" w14:textId="77777777" w:rsidR="00AC44E7" w:rsidRPr="009F5790" w:rsidRDefault="00AC44E7" w:rsidP="00962870"/>
        </w:tc>
        <w:tc>
          <w:tcPr>
            <w:tcW w:w="1080" w:type="dxa"/>
          </w:tcPr>
          <w:p w14:paraId="325B699D" w14:textId="77777777" w:rsidR="00AC44E7" w:rsidRPr="009F5790" w:rsidRDefault="00AC44E7" w:rsidP="00962870"/>
        </w:tc>
        <w:tc>
          <w:tcPr>
            <w:tcW w:w="1080" w:type="dxa"/>
          </w:tcPr>
          <w:p w14:paraId="77EF851F" w14:textId="77777777" w:rsidR="00AC44E7" w:rsidRPr="009F5790" w:rsidRDefault="00AC44E7" w:rsidP="00962870"/>
        </w:tc>
        <w:tc>
          <w:tcPr>
            <w:tcW w:w="1080" w:type="dxa"/>
          </w:tcPr>
          <w:p w14:paraId="3AD2F557" w14:textId="77777777" w:rsidR="00AC44E7" w:rsidRPr="009F5790" w:rsidRDefault="00AC44E7" w:rsidP="00962870"/>
        </w:tc>
      </w:tr>
      <w:tr w:rsidR="00AC44E7" w:rsidRPr="009F5790" w14:paraId="7EF63984" w14:textId="77777777" w:rsidTr="00B60E60">
        <w:tc>
          <w:tcPr>
            <w:tcW w:w="2808" w:type="dxa"/>
            <w:vAlign w:val="center"/>
          </w:tcPr>
          <w:p w14:paraId="0516B6F4" w14:textId="77777777" w:rsidR="00AC44E7" w:rsidRPr="009F5790" w:rsidRDefault="00AC44E7" w:rsidP="00962870">
            <w:r w:rsidRPr="009F5790">
              <w:t>Date</w:t>
            </w:r>
          </w:p>
        </w:tc>
        <w:tc>
          <w:tcPr>
            <w:tcW w:w="1620" w:type="dxa"/>
          </w:tcPr>
          <w:p w14:paraId="537550E2" w14:textId="643F0BB7" w:rsidR="00AC44E7" w:rsidRPr="009F5790" w:rsidRDefault="00430188" w:rsidP="00962870">
            <w:r>
              <w:t>09/02/2017</w:t>
            </w:r>
          </w:p>
        </w:tc>
        <w:tc>
          <w:tcPr>
            <w:tcW w:w="540" w:type="dxa"/>
          </w:tcPr>
          <w:p w14:paraId="56ACC850" w14:textId="77777777" w:rsidR="00AC44E7" w:rsidRPr="009F5790" w:rsidRDefault="00AC44E7" w:rsidP="00962870"/>
        </w:tc>
        <w:tc>
          <w:tcPr>
            <w:tcW w:w="1080" w:type="dxa"/>
          </w:tcPr>
          <w:p w14:paraId="3D8D9994" w14:textId="77777777" w:rsidR="00AC44E7" w:rsidRPr="009F5790" w:rsidRDefault="00AC44E7" w:rsidP="00962870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AC44E7" w:rsidRPr="009F5790" w:rsidRDefault="00AC44E7" w:rsidP="00962870"/>
        </w:tc>
        <w:tc>
          <w:tcPr>
            <w:tcW w:w="1080" w:type="dxa"/>
          </w:tcPr>
          <w:p w14:paraId="2BE1FC53" w14:textId="77777777" w:rsidR="00AC44E7" w:rsidRPr="009F5790" w:rsidRDefault="00AC44E7" w:rsidP="00962870"/>
        </w:tc>
        <w:tc>
          <w:tcPr>
            <w:tcW w:w="1080" w:type="dxa"/>
          </w:tcPr>
          <w:p w14:paraId="1799B660" w14:textId="77777777" w:rsidR="00AC44E7" w:rsidRPr="009F5790" w:rsidRDefault="00AC44E7" w:rsidP="00962870"/>
        </w:tc>
      </w:tr>
      <w:tr w:rsidR="00AC44E7" w:rsidRPr="009F5790" w14:paraId="2BC2A16F" w14:textId="77777777" w:rsidTr="00B60E60">
        <w:tc>
          <w:tcPr>
            <w:tcW w:w="2808" w:type="dxa"/>
            <w:vAlign w:val="center"/>
          </w:tcPr>
          <w:p w14:paraId="47098972" w14:textId="77777777" w:rsidR="00AC44E7" w:rsidRPr="009F5790" w:rsidRDefault="00AC44E7" w:rsidP="00962870">
            <w:r w:rsidRPr="009F5790">
              <w:t>Reviewed by</w:t>
            </w:r>
          </w:p>
        </w:tc>
        <w:tc>
          <w:tcPr>
            <w:tcW w:w="1620" w:type="dxa"/>
          </w:tcPr>
          <w:p w14:paraId="53EAA411" w14:textId="35AF96C7" w:rsidR="00AC44E7" w:rsidRPr="009F5790" w:rsidRDefault="00430188" w:rsidP="00962870">
            <w:r>
              <w:t>Batch2</w:t>
            </w:r>
          </w:p>
        </w:tc>
        <w:tc>
          <w:tcPr>
            <w:tcW w:w="540" w:type="dxa"/>
          </w:tcPr>
          <w:p w14:paraId="6BA50F38" w14:textId="77777777" w:rsidR="00AC44E7" w:rsidRPr="009F5790" w:rsidRDefault="00AC44E7" w:rsidP="00962870"/>
        </w:tc>
        <w:tc>
          <w:tcPr>
            <w:tcW w:w="1080" w:type="dxa"/>
          </w:tcPr>
          <w:p w14:paraId="3645B887" w14:textId="77777777" w:rsidR="00AC44E7" w:rsidRPr="009F5790" w:rsidRDefault="00AC44E7" w:rsidP="00962870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AC44E7" w:rsidRPr="009F5790" w:rsidRDefault="00AC44E7" w:rsidP="00962870"/>
        </w:tc>
        <w:tc>
          <w:tcPr>
            <w:tcW w:w="1080" w:type="dxa"/>
          </w:tcPr>
          <w:p w14:paraId="3A64C6EF" w14:textId="77777777" w:rsidR="00AC44E7" w:rsidRPr="009F5790" w:rsidRDefault="00AC44E7" w:rsidP="00962870"/>
        </w:tc>
        <w:tc>
          <w:tcPr>
            <w:tcW w:w="1080" w:type="dxa"/>
          </w:tcPr>
          <w:p w14:paraId="47308748" w14:textId="77777777" w:rsidR="00AC44E7" w:rsidRPr="009F5790" w:rsidRDefault="00AC44E7" w:rsidP="00962870"/>
        </w:tc>
      </w:tr>
      <w:tr w:rsidR="00AC44E7" w:rsidRPr="009F5790" w14:paraId="2E56A852" w14:textId="77777777" w:rsidTr="00B60E60">
        <w:tc>
          <w:tcPr>
            <w:tcW w:w="2808" w:type="dxa"/>
          </w:tcPr>
          <w:p w14:paraId="64B7F5B7" w14:textId="77777777" w:rsidR="00AC44E7" w:rsidRPr="009F5790" w:rsidRDefault="00AC44E7" w:rsidP="00962870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0DCAED0A" w:rsidR="00AC44E7" w:rsidRPr="009F5790" w:rsidRDefault="00AC44E7" w:rsidP="00962870">
            <w:r>
              <w:t>Yes</w:t>
            </w:r>
          </w:p>
        </w:tc>
        <w:tc>
          <w:tcPr>
            <w:tcW w:w="540" w:type="dxa"/>
          </w:tcPr>
          <w:p w14:paraId="24EA29E2" w14:textId="77777777" w:rsidR="00AC44E7" w:rsidRPr="009F5790" w:rsidRDefault="00AC44E7" w:rsidP="00962870"/>
        </w:tc>
        <w:tc>
          <w:tcPr>
            <w:tcW w:w="1080" w:type="dxa"/>
          </w:tcPr>
          <w:p w14:paraId="46558018" w14:textId="77777777" w:rsidR="00AC44E7" w:rsidRPr="009F5790" w:rsidRDefault="00AC44E7" w:rsidP="00962870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AC44E7" w:rsidRPr="009F5790" w:rsidRDefault="00AC44E7" w:rsidP="00962870"/>
        </w:tc>
        <w:tc>
          <w:tcPr>
            <w:tcW w:w="1080" w:type="dxa"/>
          </w:tcPr>
          <w:p w14:paraId="3AFC5A5C" w14:textId="77777777" w:rsidR="00AC44E7" w:rsidRPr="009F5790" w:rsidRDefault="00AC44E7" w:rsidP="00962870"/>
        </w:tc>
        <w:tc>
          <w:tcPr>
            <w:tcW w:w="1080" w:type="dxa"/>
          </w:tcPr>
          <w:p w14:paraId="7E23613F" w14:textId="77777777" w:rsidR="00AC44E7" w:rsidRPr="009F5790" w:rsidRDefault="00AC44E7" w:rsidP="00962870"/>
        </w:tc>
      </w:tr>
      <w:tr w:rsidR="00AC44E7" w:rsidRPr="009F5790" w14:paraId="307F8A75" w14:textId="77777777" w:rsidTr="00B60E60">
        <w:tc>
          <w:tcPr>
            <w:tcW w:w="2808" w:type="dxa"/>
          </w:tcPr>
          <w:p w14:paraId="4D8423FC" w14:textId="77777777" w:rsidR="00AC44E7" w:rsidRPr="009F5790" w:rsidRDefault="00AC44E7" w:rsidP="00962870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02A5A505" w:rsidR="00AC44E7" w:rsidRPr="009F5790" w:rsidRDefault="00AC44E7" w:rsidP="00962870">
            <w:r>
              <w:t>Yes</w:t>
            </w:r>
          </w:p>
        </w:tc>
        <w:tc>
          <w:tcPr>
            <w:tcW w:w="540" w:type="dxa"/>
          </w:tcPr>
          <w:p w14:paraId="08E17A71" w14:textId="77777777" w:rsidR="00AC44E7" w:rsidRPr="009F5790" w:rsidRDefault="00AC44E7" w:rsidP="00962870"/>
        </w:tc>
        <w:tc>
          <w:tcPr>
            <w:tcW w:w="1080" w:type="dxa"/>
          </w:tcPr>
          <w:p w14:paraId="4D22E910" w14:textId="77777777" w:rsidR="00AC44E7" w:rsidRPr="009F5790" w:rsidRDefault="00AC44E7" w:rsidP="00962870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AC44E7" w:rsidRPr="009F5790" w:rsidRDefault="00AC44E7" w:rsidP="00962870"/>
        </w:tc>
        <w:tc>
          <w:tcPr>
            <w:tcW w:w="1080" w:type="dxa"/>
          </w:tcPr>
          <w:p w14:paraId="6071EC99" w14:textId="77777777" w:rsidR="00AC44E7" w:rsidRPr="009F5790" w:rsidRDefault="00AC44E7" w:rsidP="00962870"/>
        </w:tc>
        <w:tc>
          <w:tcPr>
            <w:tcW w:w="1080" w:type="dxa"/>
          </w:tcPr>
          <w:p w14:paraId="0D8E8B38" w14:textId="77777777" w:rsidR="00AC44E7" w:rsidRPr="009F5790" w:rsidRDefault="00AC44E7" w:rsidP="00962870"/>
        </w:tc>
      </w:tr>
      <w:tr w:rsidR="00AC44E7" w:rsidRPr="009F5790" w14:paraId="3EABB1EE" w14:textId="77777777" w:rsidTr="00B60E60">
        <w:tc>
          <w:tcPr>
            <w:tcW w:w="2808" w:type="dxa"/>
          </w:tcPr>
          <w:p w14:paraId="27EF7D4D" w14:textId="77777777" w:rsidR="00AC44E7" w:rsidRPr="009F5790" w:rsidRDefault="00AC44E7" w:rsidP="00962870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69901009" w:rsidR="00AC44E7" w:rsidRPr="009F5790" w:rsidRDefault="00AC44E7" w:rsidP="00962870">
            <w:r>
              <w:t>Agreed</w:t>
            </w:r>
          </w:p>
        </w:tc>
        <w:tc>
          <w:tcPr>
            <w:tcW w:w="540" w:type="dxa"/>
          </w:tcPr>
          <w:p w14:paraId="7D658C3E" w14:textId="77777777" w:rsidR="00AC44E7" w:rsidRPr="009F5790" w:rsidRDefault="00AC44E7" w:rsidP="00962870"/>
        </w:tc>
        <w:tc>
          <w:tcPr>
            <w:tcW w:w="1080" w:type="dxa"/>
          </w:tcPr>
          <w:p w14:paraId="3BC21E42" w14:textId="77777777" w:rsidR="00AC44E7" w:rsidRPr="009F5790" w:rsidRDefault="00AC44E7" w:rsidP="00962870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AC44E7" w:rsidRPr="009F5790" w:rsidRDefault="00AC44E7" w:rsidP="00962870"/>
        </w:tc>
        <w:tc>
          <w:tcPr>
            <w:tcW w:w="1080" w:type="dxa"/>
          </w:tcPr>
          <w:p w14:paraId="718D8944" w14:textId="77777777" w:rsidR="00AC44E7" w:rsidRPr="009F5790" w:rsidRDefault="00AC44E7" w:rsidP="00962870"/>
        </w:tc>
        <w:tc>
          <w:tcPr>
            <w:tcW w:w="1080" w:type="dxa"/>
          </w:tcPr>
          <w:p w14:paraId="5DD7E652" w14:textId="77777777" w:rsidR="00AC44E7" w:rsidRPr="009F5790" w:rsidRDefault="00AC44E7" w:rsidP="00962870"/>
        </w:tc>
      </w:tr>
      <w:tr w:rsidR="009F5790" w:rsidRPr="009F5790" w14:paraId="5751E9DE" w14:textId="77777777" w:rsidTr="00B60E60">
        <w:tc>
          <w:tcPr>
            <w:tcW w:w="2808" w:type="dxa"/>
          </w:tcPr>
          <w:p w14:paraId="5BD5BEA4" w14:textId="77777777" w:rsidR="009F5790" w:rsidRPr="009F5790" w:rsidRDefault="009F5790" w:rsidP="00962870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962870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962870"/>
        </w:tc>
        <w:tc>
          <w:tcPr>
            <w:tcW w:w="1080" w:type="dxa"/>
          </w:tcPr>
          <w:p w14:paraId="161B779E" w14:textId="77777777" w:rsidR="009F5790" w:rsidRPr="009F5790" w:rsidRDefault="009F5790" w:rsidP="00962870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962870"/>
        </w:tc>
        <w:tc>
          <w:tcPr>
            <w:tcW w:w="1080" w:type="dxa"/>
          </w:tcPr>
          <w:p w14:paraId="4BE23196" w14:textId="77777777" w:rsidR="009F5790" w:rsidRPr="009F5790" w:rsidRDefault="009F5790" w:rsidP="00962870"/>
        </w:tc>
        <w:tc>
          <w:tcPr>
            <w:tcW w:w="1080" w:type="dxa"/>
          </w:tcPr>
          <w:p w14:paraId="3F95224E" w14:textId="77777777" w:rsidR="009F5790" w:rsidRPr="009F5790" w:rsidRDefault="009F5790" w:rsidP="00962870"/>
        </w:tc>
      </w:tr>
    </w:tbl>
    <w:p w14:paraId="7C85DA30" w14:textId="77777777" w:rsidR="009F5790" w:rsidRPr="009F5790" w:rsidRDefault="009F5790" w:rsidP="00962870"/>
    <w:p w14:paraId="36105CE6" w14:textId="77777777" w:rsidR="009F5790" w:rsidRPr="009F5790" w:rsidRDefault="009F5790" w:rsidP="00962870"/>
    <w:p w14:paraId="2CC8A7F7" w14:textId="77777777" w:rsidR="009F5790" w:rsidRPr="009F5790" w:rsidRDefault="009F5790" w:rsidP="00962870">
      <w:r w:rsidRPr="009F5790">
        <w:t xml:space="preserve">Disclaimer: </w:t>
      </w:r>
    </w:p>
    <w:p w14:paraId="28E0825A" w14:textId="77777777" w:rsidR="009F5790" w:rsidRPr="009F5790" w:rsidRDefault="009F5790" w:rsidP="00962870"/>
    <w:p w14:paraId="47F58572" w14:textId="77777777" w:rsidR="009F5790" w:rsidRPr="009F5790" w:rsidRDefault="009F5790" w:rsidP="00962870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962870">
      <w:r w:rsidRPr="005B3604">
        <w:lastRenderedPageBreak/>
        <w:t>TABLE OF CONTENTS</w:t>
      </w:r>
    </w:p>
    <w:p w14:paraId="63D9F59F" w14:textId="77777777" w:rsidR="009F5790" w:rsidRPr="009F5790" w:rsidRDefault="009F5790" w:rsidP="00962870"/>
    <w:p w14:paraId="038C07D6" w14:textId="77777777" w:rsidR="00E470A4" w:rsidRDefault="009F5790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75192189" w:history="1">
        <w:r w:rsidR="00E470A4" w:rsidRPr="00CE3E0B">
          <w:rPr>
            <w:rStyle w:val="Hyperlink"/>
            <w:noProof/>
          </w:rPr>
          <w:t>Use Case Name: Functionalities Of Admin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_Toc475192189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5</w:t>
        </w:r>
        <w:r w:rsidR="00E470A4">
          <w:rPr>
            <w:noProof/>
            <w:webHidden/>
          </w:rPr>
          <w:fldChar w:fldCharType="end"/>
        </w:r>
      </w:hyperlink>
    </w:p>
    <w:p w14:paraId="2E1545E1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190" w:history="1">
        <w:r w:rsidR="00E470A4" w:rsidRPr="00CE3E0B">
          <w:rPr>
            <w:rStyle w:val="Hyperlink"/>
            <w:noProof/>
          </w:rPr>
          <w:t>Actor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_Toc475192190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5</w:t>
        </w:r>
        <w:r w:rsidR="00E470A4">
          <w:rPr>
            <w:noProof/>
            <w:webHidden/>
          </w:rPr>
          <w:fldChar w:fldCharType="end"/>
        </w:r>
      </w:hyperlink>
    </w:p>
    <w:p w14:paraId="012697DE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191" w:history="1">
        <w:r w:rsidR="00E470A4" w:rsidRPr="00CE3E0B">
          <w:rPr>
            <w:rStyle w:val="Hyperlink"/>
            <w:noProof/>
          </w:rPr>
          <w:t>Preconditions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_Toc475192191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5</w:t>
        </w:r>
        <w:r w:rsidR="00E470A4">
          <w:rPr>
            <w:noProof/>
            <w:webHidden/>
          </w:rPr>
          <w:fldChar w:fldCharType="end"/>
        </w:r>
      </w:hyperlink>
    </w:p>
    <w:p w14:paraId="409CCBEE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192" w:history="1">
        <w:r w:rsidR="00E470A4" w:rsidRPr="00CE3E0B">
          <w:rPr>
            <w:rStyle w:val="Hyperlink"/>
            <w:noProof/>
          </w:rPr>
          <w:t>Flow of Events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_Toc475192192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5</w:t>
        </w:r>
        <w:r w:rsidR="00E470A4">
          <w:rPr>
            <w:noProof/>
            <w:webHidden/>
          </w:rPr>
          <w:fldChar w:fldCharType="end"/>
        </w:r>
      </w:hyperlink>
    </w:p>
    <w:p w14:paraId="5A4850B6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193" w:history="1">
        <w:r w:rsidR="00E470A4" w:rsidRPr="00CE3E0B">
          <w:rPr>
            <w:rStyle w:val="Hyperlink"/>
            <w:noProof/>
          </w:rPr>
          <w:t>4.1  Basic Flow: Successful Adding of New Hotel Details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_Toc475192193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5</w:t>
        </w:r>
        <w:r w:rsidR="00E470A4">
          <w:rPr>
            <w:noProof/>
            <w:webHidden/>
          </w:rPr>
          <w:fldChar w:fldCharType="end"/>
        </w:r>
      </w:hyperlink>
    </w:p>
    <w:p w14:paraId="234D46F6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194" w:history="1">
        <w:r w:rsidR="00E470A4" w:rsidRPr="00CE3E0B">
          <w:rPr>
            <w:rStyle w:val="Hyperlink"/>
            <w:noProof/>
          </w:rPr>
          <w:t>4.2</w:t>
        </w:r>
        <w:r w:rsidR="00E470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E470A4" w:rsidRPr="00CE3E0B">
          <w:rPr>
            <w:rStyle w:val="Hyperlink"/>
            <w:noProof/>
          </w:rPr>
          <w:t>Alternative Flows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_Toc475192194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5</w:t>
        </w:r>
        <w:r w:rsidR="00E470A4">
          <w:rPr>
            <w:noProof/>
            <w:webHidden/>
          </w:rPr>
          <w:fldChar w:fldCharType="end"/>
        </w:r>
      </w:hyperlink>
    </w:p>
    <w:p w14:paraId="66A813F8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195" w:history="1">
        <w:r w:rsidR="00E470A4" w:rsidRPr="00CE3E0B">
          <w:rPr>
            <w:rStyle w:val="Hyperlink"/>
            <w:noProof/>
          </w:rPr>
          <w:t>Alternative Flow 1: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_Toc475192195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5</w:t>
        </w:r>
        <w:r w:rsidR="00E470A4">
          <w:rPr>
            <w:noProof/>
            <w:webHidden/>
          </w:rPr>
          <w:fldChar w:fldCharType="end"/>
        </w:r>
      </w:hyperlink>
    </w:p>
    <w:p w14:paraId="591311AB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196" w:history="1">
        <w:r w:rsidR="00E470A4" w:rsidRPr="00CE3E0B">
          <w:rPr>
            <w:rStyle w:val="Hyperlink"/>
            <w:noProof/>
          </w:rPr>
          <w:t>Alternate Flow 2: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_Toc475192196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6</w:t>
        </w:r>
        <w:r w:rsidR="00E470A4">
          <w:rPr>
            <w:noProof/>
            <w:webHidden/>
          </w:rPr>
          <w:fldChar w:fldCharType="end"/>
        </w:r>
      </w:hyperlink>
    </w:p>
    <w:p w14:paraId="4B99C1A2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197" w:history="1">
        <w:r w:rsidR="00E470A4" w:rsidRPr="00CE3E0B">
          <w:rPr>
            <w:rStyle w:val="Hyperlink"/>
            <w:noProof/>
          </w:rPr>
          <w:t>Exception  Flow 1: Invalid login Credentials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_Toc475192197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6</w:t>
        </w:r>
        <w:r w:rsidR="00E470A4">
          <w:rPr>
            <w:noProof/>
            <w:webHidden/>
          </w:rPr>
          <w:fldChar w:fldCharType="end"/>
        </w:r>
      </w:hyperlink>
    </w:p>
    <w:p w14:paraId="64A64EFF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198" w:history="1">
        <w:r w:rsidR="00E470A4" w:rsidRPr="00CE3E0B">
          <w:rPr>
            <w:rStyle w:val="Hyperlink"/>
            <w:noProof/>
          </w:rPr>
          <w:t>EXCEPTION FLOW 2: Admin Enters the invalid Hotel City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_Toc475192198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6</w:t>
        </w:r>
        <w:r w:rsidR="00E470A4">
          <w:rPr>
            <w:noProof/>
            <w:webHidden/>
          </w:rPr>
          <w:fldChar w:fldCharType="end"/>
        </w:r>
      </w:hyperlink>
    </w:p>
    <w:p w14:paraId="5B318319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199" w:history="1">
        <w:r w:rsidR="00E470A4" w:rsidRPr="00CE3E0B">
          <w:rPr>
            <w:rStyle w:val="Hyperlink"/>
            <w:noProof/>
          </w:rPr>
          <w:t>EXCEPTION FLOW 3: Admin Enters the invalid Hotel Name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_Toc475192199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6</w:t>
        </w:r>
        <w:r w:rsidR="00E470A4">
          <w:rPr>
            <w:noProof/>
            <w:webHidden/>
          </w:rPr>
          <w:fldChar w:fldCharType="end"/>
        </w:r>
      </w:hyperlink>
    </w:p>
    <w:p w14:paraId="157F3698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00" w:history="1">
        <w:r w:rsidR="00E470A4" w:rsidRPr="00CE3E0B">
          <w:rPr>
            <w:rStyle w:val="Hyperlink"/>
            <w:noProof/>
          </w:rPr>
          <w:t>EXCEPTION FLOW 4: Admin Enters the invalid Hotel Address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_Toc475192200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7</w:t>
        </w:r>
        <w:r w:rsidR="00E470A4">
          <w:rPr>
            <w:noProof/>
            <w:webHidden/>
          </w:rPr>
          <w:fldChar w:fldCharType="end"/>
        </w:r>
      </w:hyperlink>
    </w:p>
    <w:p w14:paraId="4C5E16E5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01" w:history="1">
        <w:r w:rsidR="00E470A4" w:rsidRPr="00CE3E0B">
          <w:rPr>
            <w:rStyle w:val="Hyperlink"/>
            <w:noProof/>
          </w:rPr>
          <w:t>EXCEPTION FLOW 5: Admin Enters the invalid Hotel Description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_Toc475192201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7</w:t>
        </w:r>
        <w:r w:rsidR="00E470A4">
          <w:rPr>
            <w:noProof/>
            <w:webHidden/>
          </w:rPr>
          <w:fldChar w:fldCharType="end"/>
        </w:r>
      </w:hyperlink>
    </w:p>
    <w:p w14:paraId="50A13970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02" w:history="1">
        <w:r w:rsidR="00E470A4" w:rsidRPr="00CE3E0B">
          <w:rPr>
            <w:rStyle w:val="Hyperlink"/>
            <w:noProof/>
          </w:rPr>
          <w:t>EXCEPTION FLOW 6: Admin Enters the invalid Average Per Night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_Toc475192202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8</w:t>
        </w:r>
        <w:r w:rsidR="00E470A4">
          <w:rPr>
            <w:noProof/>
            <w:webHidden/>
          </w:rPr>
          <w:fldChar w:fldCharType="end"/>
        </w:r>
      </w:hyperlink>
    </w:p>
    <w:p w14:paraId="54256D41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03" w:history="1">
        <w:r w:rsidR="00E470A4" w:rsidRPr="00CE3E0B">
          <w:rPr>
            <w:rStyle w:val="Hyperlink"/>
            <w:noProof/>
          </w:rPr>
          <w:t>EXCEPTION FLOW 7: Admin Enters the invalid Phone Number1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_Toc475192203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8</w:t>
        </w:r>
        <w:r w:rsidR="00E470A4">
          <w:rPr>
            <w:noProof/>
            <w:webHidden/>
          </w:rPr>
          <w:fldChar w:fldCharType="end"/>
        </w:r>
      </w:hyperlink>
    </w:p>
    <w:p w14:paraId="3ADD4236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04" w:history="1">
        <w:r w:rsidR="00E470A4" w:rsidRPr="00CE3E0B">
          <w:rPr>
            <w:rStyle w:val="Hyperlink"/>
            <w:noProof/>
          </w:rPr>
          <w:t>EXCEPTION FLOW 8: Admin Enters the invalid Phone Number2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_Toc475192204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8</w:t>
        </w:r>
        <w:r w:rsidR="00E470A4">
          <w:rPr>
            <w:noProof/>
            <w:webHidden/>
          </w:rPr>
          <w:fldChar w:fldCharType="end"/>
        </w:r>
      </w:hyperlink>
    </w:p>
    <w:p w14:paraId="5541E529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05" w:history="1">
        <w:r w:rsidR="00E470A4" w:rsidRPr="00CE3E0B">
          <w:rPr>
            <w:rStyle w:val="Hyperlink"/>
            <w:noProof/>
          </w:rPr>
          <w:t>EXCEPTION FLOW 9: Admin Selects the invalid Rating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_Toc475192205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9</w:t>
        </w:r>
        <w:r w:rsidR="00E470A4">
          <w:rPr>
            <w:noProof/>
            <w:webHidden/>
          </w:rPr>
          <w:fldChar w:fldCharType="end"/>
        </w:r>
      </w:hyperlink>
    </w:p>
    <w:p w14:paraId="5C01440A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06" w:history="1">
        <w:r w:rsidR="00E470A4" w:rsidRPr="00CE3E0B">
          <w:rPr>
            <w:rStyle w:val="Hyperlink"/>
            <w:noProof/>
          </w:rPr>
          <w:t>EXCEPTION FLOW 10: Admin Enters invalid Email ID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_Toc475192206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9</w:t>
        </w:r>
        <w:r w:rsidR="00E470A4">
          <w:rPr>
            <w:noProof/>
            <w:webHidden/>
          </w:rPr>
          <w:fldChar w:fldCharType="end"/>
        </w:r>
      </w:hyperlink>
    </w:p>
    <w:p w14:paraId="379C0DEC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07" w:history="1">
        <w:r w:rsidR="00E470A4" w:rsidRPr="00CE3E0B">
          <w:rPr>
            <w:rStyle w:val="Hyperlink"/>
            <w:noProof/>
          </w:rPr>
          <w:t>EXCEPTION FLOW 11: Admin Enters invalid Fax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_Toc475192207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10</w:t>
        </w:r>
        <w:r w:rsidR="00E470A4">
          <w:rPr>
            <w:noProof/>
            <w:webHidden/>
          </w:rPr>
          <w:fldChar w:fldCharType="end"/>
        </w:r>
      </w:hyperlink>
    </w:p>
    <w:p w14:paraId="78CEEBDA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08" w:history="1">
        <w:r w:rsidR="00E470A4" w:rsidRPr="00CE3E0B">
          <w:rPr>
            <w:rStyle w:val="Hyperlink"/>
            <w:noProof/>
          </w:rPr>
          <w:t>Exception Flow 12: Network Failure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_Toc475192208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10</w:t>
        </w:r>
        <w:r w:rsidR="00E470A4">
          <w:rPr>
            <w:noProof/>
            <w:webHidden/>
          </w:rPr>
          <w:fldChar w:fldCharType="end"/>
        </w:r>
      </w:hyperlink>
    </w:p>
    <w:p w14:paraId="353AF139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09" w:history="1">
        <w:r w:rsidR="00E470A4" w:rsidRPr="00CE3E0B">
          <w:rPr>
            <w:rStyle w:val="Hyperlink"/>
            <w:noProof/>
          </w:rPr>
          <w:t>Exception Flow 13: Database Connectivity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_Toc475192209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10</w:t>
        </w:r>
        <w:r w:rsidR="00E470A4">
          <w:rPr>
            <w:noProof/>
            <w:webHidden/>
          </w:rPr>
          <w:fldChar w:fldCharType="end"/>
        </w:r>
      </w:hyperlink>
    </w:p>
    <w:p w14:paraId="3144E842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10" w:history="1">
        <w:r w:rsidR="00E470A4" w:rsidRPr="00CE3E0B">
          <w:rPr>
            <w:rStyle w:val="Hyperlink"/>
            <w:noProof/>
          </w:rPr>
          <w:t>Post Conditions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_Toc475192210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10</w:t>
        </w:r>
        <w:r w:rsidR="00E470A4">
          <w:rPr>
            <w:noProof/>
            <w:webHidden/>
          </w:rPr>
          <w:fldChar w:fldCharType="end"/>
        </w:r>
      </w:hyperlink>
    </w:p>
    <w:p w14:paraId="3B8EE991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11" w:history="1">
        <w:r w:rsidR="00E470A4" w:rsidRPr="00CE3E0B">
          <w:rPr>
            <w:rStyle w:val="Hyperlink"/>
            <w:noProof/>
          </w:rPr>
          <w:t>Special Requirements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_Toc475192211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11</w:t>
        </w:r>
        <w:r w:rsidR="00E470A4">
          <w:rPr>
            <w:noProof/>
            <w:webHidden/>
          </w:rPr>
          <w:fldChar w:fldCharType="end"/>
        </w:r>
      </w:hyperlink>
    </w:p>
    <w:p w14:paraId="74A3455A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12" w:history="1">
        <w:r w:rsidR="00E470A4" w:rsidRPr="00CE3E0B">
          <w:rPr>
            <w:rStyle w:val="Hyperlink"/>
            <w:noProof/>
          </w:rPr>
          <w:t>Performance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_Toc475192212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11</w:t>
        </w:r>
        <w:r w:rsidR="00E470A4">
          <w:rPr>
            <w:noProof/>
            <w:webHidden/>
          </w:rPr>
          <w:fldChar w:fldCharType="end"/>
        </w:r>
      </w:hyperlink>
    </w:p>
    <w:p w14:paraId="36A87A31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13" w:history="1">
        <w:r w:rsidR="00E470A4" w:rsidRPr="00CE3E0B">
          <w:rPr>
            <w:rStyle w:val="Hyperlink"/>
            <w:noProof/>
          </w:rPr>
          <w:t>Availability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_Toc475192213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11</w:t>
        </w:r>
        <w:r w:rsidR="00E470A4">
          <w:rPr>
            <w:noProof/>
            <w:webHidden/>
          </w:rPr>
          <w:fldChar w:fldCharType="end"/>
        </w:r>
      </w:hyperlink>
    </w:p>
    <w:p w14:paraId="7864843C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14" w:history="1">
        <w:r w:rsidR="00E470A4" w:rsidRPr="00CE3E0B">
          <w:rPr>
            <w:rStyle w:val="Hyperlink"/>
            <w:noProof/>
          </w:rPr>
          <w:t>Security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_Toc475192214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11</w:t>
        </w:r>
        <w:r w:rsidR="00E470A4">
          <w:rPr>
            <w:noProof/>
            <w:webHidden/>
          </w:rPr>
          <w:fldChar w:fldCharType="end"/>
        </w:r>
      </w:hyperlink>
    </w:p>
    <w:p w14:paraId="4331FB37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15" w:history="1">
        <w:r w:rsidR="00E470A4" w:rsidRPr="00CE3E0B">
          <w:rPr>
            <w:rStyle w:val="Hyperlink"/>
            <w:noProof/>
          </w:rPr>
          <w:t>User Interface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_Toc475192215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11</w:t>
        </w:r>
        <w:r w:rsidR="00E470A4">
          <w:rPr>
            <w:noProof/>
            <w:webHidden/>
          </w:rPr>
          <w:fldChar w:fldCharType="end"/>
        </w:r>
      </w:hyperlink>
    </w:p>
    <w:p w14:paraId="6F7F4BC3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16" w:history="1">
        <w:r w:rsidR="00E470A4" w:rsidRPr="00CE3E0B">
          <w:rPr>
            <w:rStyle w:val="Hyperlink"/>
            <w:noProof/>
          </w:rPr>
          <w:t>Extension Points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_Toc475192216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12</w:t>
        </w:r>
        <w:r w:rsidR="00E470A4">
          <w:rPr>
            <w:noProof/>
            <w:webHidden/>
          </w:rPr>
          <w:fldChar w:fldCharType="end"/>
        </w:r>
      </w:hyperlink>
    </w:p>
    <w:p w14:paraId="018A6F6E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17" w:history="1">
        <w:r w:rsidR="00E470A4" w:rsidRPr="00CE3E0B">
          <w:rPr>
            <w:rStyle w:val="Hyperlink"/>
            <w:rFonts w:ascii="Wingdings" w:hAnsi="Wingdings"/>
            <w:noProof/>
          </w:rPr>
          <w:t></w:t>
        </w:r>
        <w:r w:rsidR="00E470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E470A4" w:rsidRPr="00CE3E0B">
          <w:rPr>
            <w:rStyle w:val="Hyperlink"/>
            <w:noProof/>
          </w:rPr>
          <w:t>Extension in Alternate Flow  1: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_Toc475192217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12</w:t>
        </w:r>
        <w:r w:rsidR="00E470A4">
          <w:rPr>
            <w:noProof/>
            <w:webHidden/>
          </w:rPr>
          <w:fldChar w:fldCharType="end"/>
        </w:r>
      </w:hyperlink>
    </w:p>
    <w:p w14:paraId="36E17E8B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18" w:history="1">
        <w:r w:rsidR="00E470A4" w:rsidRPr="00CE3E0B">
          <w:rPr>
            <w:rStyle w:val="Hyperlink"/>
            <w:rFonts w:ascii="Wingdings" w:hAnsi="Wingdings"/>
            <w:noProof/>
          </w:rPr>
          <w:t></w:t>
        </w:r>
        <w:r w:rsidR="00E470A4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E470A4" w:rsidRPr="00CE3E0B">
          <w:rPr>
            <w:rStyle w:val="Hyperlink"/>
            <w:noProof/>
          </w:rPr>
          <w:t>Extension in Alternate Flow  2: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_Toc475192218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12</w:t>
        </w:r>
        <w:r w:rsidR="00E470A4">
          <w:rPr>
            <w:noProof/>
            <w:webHidden/>
          </w:rPr>
          <w:fldChar w:fldCharType="end"/>
        </w:r>
      </w:hyperlink>
    </w:p>
    <w:p w14:paraId="03C05B17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19" w:history="1">
        <w:r w:rsidR="00E470A4" w:rsidRPr="00CE3E0B">
          <w:rPr>
            <w:rStyle w:val="Hyperlink"/>
            <w:noProof/>
          </w:rPr>
          <w:t>Business Rules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_Toc475192219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12</w:t>
        </w:r>
        <w:r w:rsidR="00E470A4">
          <w:rPr>
            <w:noProof/>
            <w:webHidden/>
          </w:rPr>
          <w:fldChar w:fldCharType="end"/>
        </w:r>
      </w:hyperlink>
    </w:p>
    <w:p w14:paraId="05732FF7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20" w:history="1">
        <w:r w:rsidR="00E470A4" w:rsidRPr="00CE3E0B">
          <w:rPr>
            <w:rStyle w:val="Hyperlink"/>
            <w:noProof/>
          </w:rPr>
          <w:t>Diagrams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_Toc475192220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13</w:t>
        </w:r>
        <w:r w:rsidR="00E470A4">
          <w:rPr>
            <w:noProof/>
            <w:webHidden/>
          </w:rPr>
          <w:fldChar w:fldCharType="end"/>
        </w:r>
      </w:hyperlink>
    </w:p>
    <w:p w14:paraId="2F03C975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21" w:history="1">
        <w:r w:rsidR="00E470A4" w:rsidRPr="00CE3E0B">
          <w:rPr>
            <w:rStyle w:val="Hyperlink"/>
            <w:noProof/>
          </w:rPr>
          <w:t>Use Case Diagram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_Toc475192221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13</w:t>
        </w:r>
        <w:r w:rsidR="00E470A4">
          <w:rPr>
            <w:noProof/>
            <w:webHidden/>
          </w:rPr>
          <w:fldChar w:fldCharType="end"/>
        </w:r>
      </w:hyperlink>
    </w:p>
    <w:p w14:paraId="3F546638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22" w:history="1">
        <w:r w:rsidR="00E470A4" w:rsidRPr="00CE3E0B">
          <w:rPr>
            <w:rStyle w:val="Hyperlink"/>
            <w:noProof/>
          </w:rPr>
          <w:t>Scenarios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_Toc475192222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14</w:t>
        </w:r>
        <w:r w:rsidR="00E470A4">
          <w:rPr>
            <w:noProof/>
            <w:webHidden/>
          </w:rPr>
          <w:fldChar w:fldCharType="end"/>
        </w:r>
      </w:hyperlink>
    </w:p>
    <w:p w14:paraId="23E24E95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23" w:history="1">
        <w:r w:rsidR="00E470A4" w:rsidRPr="00CE3E0B">
          <w:rPr>
            <w:rStyle w:val="Hyperlink"/>
            <w:noProof/>
          </w:rPr>
          <w:t>Success Scenarios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_Toc475192223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14</w:t>
        </w:r>
        <w:r w:rsidR="00E470A4">
          <w:rPr>
            <w:noProof/>
            <w:webHidden/>
          </w:rPr>
          <w:fldChar w:fldCharType="end"/>
        </w:r>
      </w:hyperlink>
    </w:p>
    <w:p w14:paraId="3BED749C" w14:textId="77777777" w:rsidR="00E470A4" w:rsidRDefault="00D76409" w:rsidP="0096287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24" w:history="1">
        <w:r w:rsidR="00E470A4" w:rsidRPr="00CE3E0B">
          <w:rPr>
            <w:rStyle w:val="Hyperlink"/>
            <w:noProof/>
          </w:rPr>
          <w:t>Failure Scenarios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_Toc475192224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14</w:t>
        </w:r>
        <w:r w:rsidR="00E470A4">
          <w:rPr>
            <w:noProof/>
            <w:webHidden/>
          </w:rPr>
          <w:fldChar w:fldCharType="end"/>
        </w:r>
      </w:hyperlink>
    </w:p>
    <w:p w14:paraId="1F9F4D48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25" w:history="1">
        <w:r w:rsidR="00E470A4" w:rsidRPr="00CE3E0B">
          <w:rPr>
            <w:rStyle w:val="Hyperlink"/>
            <w:noProof/>
          </w:rPr>
          <w:t>Issues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_Toc475192225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14</w:t>
        </w:r>
        <w:r w:rsidR="00E470A4">
          <w:rPr>
            <w:noProof/>
            <w:webHidden/>
          </w:rPr>
          <w:fldChar w:fldCharType="end"/>
        </w:r>
      </w:hyperlink>
    </w:p>
    <w:p w14:paraId="3D647702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26" w:history="1">
        <w:r w:rsidR="00E470A4" w:rsidRPr="00CE3E0B">
          <w:rPr>
            <w:rStyle w:val="Hyperlink"/>
            <w:noProof/>
          </w:rPr>
          <w:t>UI Specifications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_Toc475192226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14</w:t>
        </w:r>
        <w:r w:rsidR="00E470A4">
          <w:rPr>
            <w:noProof/>
            <w:webHidden/>
          </w:rPr>
          <w:fldChar w:fldCharType="end"/>
        </w:r>
      </w:hyperlink>
    </w:p>
    <w:p w14:paraId="523655E0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27" w:history="1">
        <w:r w:rsidR="00E470A4" w:rsidRPr="00CE3E0B">
          <w:rPr>
            <w:rStyle w:val="Hyperlink"/>
            <w:noProof/>
          </w:rPr>
          <w:t>Inter System Dependencies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_Toc475192227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14</w:t>
        </w:r>
        <w:r w:rsidR="00E470A4">
          <w:rPr>
            <w:noProof/>
            <w:webHidden/>
          </w:rPr>
          <w:fldChar w:fldCharType="end"/>
        </w:r>
      </w:hyperlink>
    </w:p>
    <w:p w14:paraId="09895D87" w14:textId="77777777" w:rsidR="00E470A4" w:rsidRDefault="00D76409" w:rsidP="0096287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5192228" w:history="1">
        <w:r w:rsidR="00E470A4" w:rsidRPr="00CE3E0B">
          <w:rPr>
            <w:rStyle w:val="Hyperlink"/>
            <w:noProof/>
          </w:rPr>
          <w:t>Assumptions</w:t>
        </w:r>
        <w:r w:rsidR="00E470A4">
          <w:rPr>
            <w:noProof/>
            <w:webHidden/>
          </w:rPr>
          <w:tab/>
        </w:r>
        <w:r w:rsidR="00E470A4">
          <w:rPr>
            <w:noProof/>
            <w:webHidden/>
          </w:rPr>
          <w:fldChar w:fldCharType="begin"/>
        </w:r>
        <w:r w:rsidR="00E470A4">
          <w:rPr>
            <w:noProof/>
            <w:webHidden/>
          </w:rPr>
          <w:instrText xml:space="preserve"> PAGEREF _Toc475192228 \h </w:instrText>
        </w:r>
        <w:r w:rsidR="00E470A4">
          <w:rPr>
            <w:noProof/>
            <w:webHidden/>
          </w:rPr>
        </w:r>
        <w:r w:rsidR="00E470A4">
          <w:rPr>
            <w:noProof/>
            <w:webHidden/>
          </w:rPr>
          <w:fldChar w:fldCharType="separate"/>
        </w:r>
        <w:r w:rsidR="00AA4947">
          <w:rPr>
            <w:noProof/>
            <w:webHidden/>
          </w:rPr>
          <w:t>14</w:t>
        </w:r>
        <w:r w:rsidR="00E470A4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962870">
      <w:r w:rsidRPr="00F42082">
        <w:fldChar w:fldCharType="end"/>
      </w:r>
    </w:p>
    <w:p w14:paraId="74E6C9D8" w14:textId="77777777" w:rsidR="009F5790" w:rsidRPr="009F5790" w:rsidRDefault="009F5790" w:rsidP="00962870"/>
    <w:p w14:paraId="54DA6AF0" w14:textId="77777777" w:rsidR="009F5790" w:rsidRPr="009F5790" w:rsidRDefault="009F5790" w:rsidP="00962870"/>
    <w:p w14:paraId="5A45629C" w14:textId="77777777" w:rsidR="009F5790" w:rsidRPr="009F5790" w:rsidRDefault="009F5790" w:rsidP="00962870"/>
    <w:p w14:paraId="32E4EA51" w14:textId="77777777" w:rsidR="009F5790" w:rsidRPr="009F5790" w:rsidRDefault="009F5790" w:rsidP="00962870"/>
    <w:p w14:paraId="12FDF1A2" w14:textId="77777777" w:rsidR="009F5790" w:rsidRPr="009F5790" w:rsidRDefault="009F5790" w:rsidP="00962870"/>
    <w:p w14:paraId="332B7CEA" w14:textId="77777777" w:rsidR="009F5790" w:rsidRPr="009F5790" w:rsidRDefault="009F5790" w:rsidP="00962870"/>
    <w:p w14:paraId="2663E52A" w14:textId="3821D437" w:rsidR="009F5790" w:rsidRPr="009F5790" w:rsidRDefault="009F5790" w:rsidP="00962870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75192189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C670BD">
        <w:t>Funct</w:t>
      </w:r>
      <w:r w:rsidR="00A17EC0">
        <w:t>ionalities Of Admin</w:t>
      </w:r>
      <w:bookmarkEnd w:id="4"/>
    </w:p>
    <w:p w14:paraId="078CF40F" w14:textId="714EC8FB" w:rsidR="009F5790" w:rsidRPr="009F5790" w:rsidRDefault="009F5790" w:rsidP="00962870">
      <w:pPr>
        <w:pStyle w:val="BodyText"/>
      </w:pPr>
      <w:r w:rsidRPr="009F5790">
        <w:rPr>
          <w:b/>
        </w:rPr>
        <w:t xml:space="preserve">Use Case ID: </w:t>
      </w:r>
      <w:r w:rsidR="004C3BCE">
        <w:t xml:space="preserve"> uc.admin.hrb_001.</w:t>
      </w:r>
    </w:p>
    <w:p w14:paraId="5A8B2A08" w14:textId="6618B9F8" w:rsidR="004C3BCE" w:rsidRDefault="009F5790" w:rsidP="00962870">
      <w:r w:rsidRPr="009F5790">
        <w:rPr>
          <w:b/>
        </w:rPr>
        <w:t>Brief Description:</w:t>
      </w:r>
      <w:r w:rsidRPr="009F5790">
        <w:t xml:space="preserve"> </w:t>
      </w:r>
      <w:r w:rsidR="004C3BCE">
        <w:t>This Use Case describes the process by which the Admin across the globe can login</w:t>
      </w:r>
      <w:r w:rsidR="007B032F">
        <w:t xml:space="preserve"> to the hotel booking management system </w:t>
      </w:r>
      <w:r w:rsidR="004C3BCE">
        <w:t xml:space="preserve"> portal. </w:t>
      </w:r>
      <w:r w:rsidR="004C3BCE" w:rsidRPr="002B19FC">
        <w:t xml:space="preserve">The </w:t>
      </w:r>
      <w:r w:rsidR="006E3197">
        <w:t>admin</w:t>
      </w:r>
      <w:r w:rsidR="004C3BCE">
        <w:t xml:space="preserve"> need</w:t>
      </w:r>
      <w:r w:rsidR="006E3197">
        <w:t>s</w:t>
      </w:r>
      <w:r w:rsidR="004C3BCE">
        <w:t xml:space="preserve"> to </w:t>
      </w:r>
      <w:r w:rsidR="007B032F">
        <w:t xml:space="preserve">login </w:t>
      </w:r>
      <w:r w:rsidR="004C3BCE">
        <w:t xml:space="preserve">with the valid credentials </w:t>
      </w:r>
      <w:r w:rsidR="006E3197">
        <w:t>given to him</w:t>
      </w:r>
      <w:r w:rsidR="007B032F">
        <w:t xml:space="preserve"> only then the Admin Homepage is loaded and then Admin can Add ,Delete or </w:t>
      </w:r>
      <w:r w:rsidR="006E3197">
        <w:t xml:space="preserve">Update </w:t>
      </w:r>
      <w:r w:rsidR="007B032F">
        <w:t>the Hotel deta</w:t>
      </w:r>
      <w:r w:rsidR="00184C19">
        <w:t>ils and can book the rooms with flight’s,cab also in a single click</w:t>
      </w:r>
      <w:r w:rsidR="007B032F">
        <w:t>.</w:t>
      </w:r>
      <w:r w:rsidR="004C3BCE" w:rsidRPr="002B19FC">
        <w:t xml:space="preserve"> </w:t>
      </w:r>
    </w:p>
    <w:p w14:paraId="27D8636D" w14:textId="77777777" w:rsidR="004C3BCE" w:rsidRDefault="004C3BCE" w:rsidP="00962870">
      <w:bookmarkStart w:id="5" w:name="_Toc425705398"/>
      <w:bookmarkStart w:id="6" w:name="_Toc425705757"/>
      <w:bookmarkStart w:id="7" w:name="_Toc425706165"/>
    </w:p>
    <w:p w14:paraId="336B235E" w14:textId="3E3045BC" w:rsidR="004C3BCE" w:rsidRPr="009F5790" w:rsidRDefault="004C3BCE" w:rsidP="00962870">
      <w:r w:rsidRPr="001168B3">
        <w:t xml:space="preserve">This use case describes the </w:t>
      </w:r>
      <w:bookmarkEnd w:id="5"/>
      <w:bookmarkEnd w:id="6"/>
      <w:bookmarkEnd w:id="7"/>
      <w:r w:rsidR="007B032F">
        <w:t>Admin functionalities in the HBMS portal.</w:t>
      </w:r>
      <w:r>
        <w:t xml:space="preserve">. </w:t>
      </w:r>
    </w:p>
    <w:p w14:paraId="736729FA" w14:textId="0D34599C" w:rsidR="009F5790" w:rsidRPr="009F5790" w:rsidRDefault="009F5790" w:rsidP="00962870">
      <w:pPr>
        <w:pStyle w:val="StyleHeading1H1Mainheading1Heading1Heading10Head1h1Sec"/>
      </w:pPr>
      <w:bookmarkStart w:id="8" w:name="_Toc144299910"/>
      <w:bookmarkStart w:id="9" w:name="_Toc145124998"/>
      <w:bookmarkStart w:id="10" w:name="_Toc165439503"/>
      <w:bookmarkStart w:id="11" w:name="_Toc186019612"/>
      <w:bookmarkStart w:id="12" w:name="_Toc475192190"/>
      <w:r w:rsidRPr="009F5790">
        <w:t>Actor</w:t>
      </w:r>
      <w:bookmarkEnd w:id="8"/>
      <w:bookmarkEnd w:id="9"/>
      <w:bookmarkEnd w:id="10"/>
      <w:bookmarkEnd w:id="11"/>
      <w:bookmarkEnd w:id="12"/>
    </w:p>
    <w:p w14:paraId="545CFA6E" w14:textId="57919EE9" w:rsidR="009F5790" w:rsidRPr="009F5790" w:rsidRDefault="00281AA1" w:rsidP="00962870">
      <w:r>
        <w:t xml:space="preserve">       </w:t>
      </w:r>
      <w:r w:rsidR="00BA6BD6">
        <w:t>Admin</w:t>
      </w:r>
    </w:p>
    <w:p w14:paraId="0EC1C799" w14:textId="77777777" w:rsidR="009F5790" w:rsidRDefault="009F5790" w:rsidP="00962870">
      <w:pPr>
        <w:pStyle w:val="StyleHeading1H1Mainheading1Heading1Heading10Head1h1Sec"/>
      </w:pPr>
      <w:bookmarkStart w:id="13" w:name="_Toc144299911"/>
      <w:bookmarkStart w:id="14" w:name="_Toc145124999"/>
      <w:bookmarkStart w:id="15" w:name="_Toc165439504"/>
      <w:bookmarkStart w:id="16" w:name="_Toc186019613"/>
      <w:bookmarkStart w:id="17" w:name="_Toc475192191"/>
      <w:r w:rsidRPr="009F5790">
        <w:t>Preconditions</w:t>
      </w:r>
      <w:bookmarkEnd w:id="13"/>
      <w:bookmarkEnd w:id="14"/>
      <w:bookmarkEnd w:id="15"/>
      <w:bookmarkEnd w:id="16"/>
      <w:bookmarkEnd w:id="17"/>
    </w:p>
    <w:p w14:paraId="455E205D" w14:textId="5720F107" w:rsidR="00BA6BD6" w:rsidRDefault="00BA6BD6" w:rsidP="00962870">
      <w:pPr>
        <w:pStyle w:val="ListParagraph"/>
        <w:numPr>
          <w:ilvl w:val="0"/>
          <w:numId w:val="7"/>
        </w:numPr>
      </w:pPr>
      <w:r w:rsidRPr="00BA6BD6">
        <w:t xml:space="preserve"> </w:t>
      </w:r>
      <w:r w:rsidR="00A0413C">
        <w:t>Admin</w:t>
      </w:r>
      <w:r>
        <w:t xml:space="preserve"> must have an access to the website.</w:t>
      </w:r>
    </w:p>
    <w:p w14:paraId="1B1D3BC3" w14:textId="42875457" w:rsidR="00BE6504" w:rsidRDefault="00BE6504" w:rsidP="00962870">
      <w:pPr>
        <w:pStyle w:val="ListParagraph"/>
        <w:numPr>
          <w:ilvl w:val="0"/>
          <w:numId w:val="7"/>
        </w:numPr>
      </w:pPr>
      <w:r>
        <w:t xml:space="preserve"> Admin must have the valid credentials</w:t>
      </w:r>
      <w:r w:rsidR="002F7769">
        <w:t>.</w:t>
      </w:r>
    </w:p>
    <w:p w14:paraId="0A9E70B3" w14:textId="0445D09F" w:rsidR="00FB0A5F" w:rsidRDefault="00FB0A5F" w:rsidP="00962870">
      <w:pPr>
        <w:pStyle w:val="ListParagraph"/>
        <w:numPr>
          <w:ilvl w:val="0"/>
          <w:numId w:val="7"/>
        </w:numPr>
      </w:pPr>
      <w:r>
        <w:t xml:space="preserve"> Add Hotel with Flight.</w:t>
      </w:r>
    </w:p>
    <w:p w14:paraId="056123C1" w14:textId="7AA55B3B" w:rsidR="00FB0A5F" w:rsidRDefault="00FB0A5F" w:rsidP="00962870">
      <w:pPr>
        <w:pStyle w:val="ListParagraph"/>
        <w:numPr>
          <w:ilvl w:val="0"/>
          <w:numId w:val="7"/>
        </w:numPr>
      </w:pPr>
      <w:r>
        <w:t xml:space="preserve"> Add Hotel with Cab.</w:t>
      </w:r>
    </w:p>
    <w:p w14:paraId="347505A3" w14:textId="265FCB45" w:rsidR="00B30B1B" w:rsidRDefault="00B30B1B" w:rsidP="00962870">
      <w:pPr>
        <w:pStyle w:val="ListParagraph"/>
        <w:numPr>
          <w:ilvl w:val="0"/>
          <w:numId w:val="7"/>
        </w:numPr>
      </w:pPr>
      <w:r>
        <w:t xml:space="preserve"> Add Hotel with Flight and Cab.</w:t>
      </w:r>
    </w:p>
    <w:p w14:paraId="4C843367" w14:textId="22E72C64" w:rsidR="00DB4561" w:rsidRDefault="00DB4561" w:rsidP="00962870">
      <w:pPr>
        <w:pStyle w:val="ListParagraph"/>
        <w:numPr>
          <w:ilvl w:val="0"/>
          <w:numId w:val="7"/>
        </w:numPr>
      </w:pPr>
      <w:r>
        <w:t xml:space="preserve"> Delete Hotel.</w:t>
      </w:r>
    </w:p>
    <w:p w14:paraId="199EC642" w14:textId="19D09A33" w:rsidR="00DB4561" w:rsidRDefault="00DB4561" w:rsidP="00962870">
      <w:pPr>
        <w:pStyle w:val="ListParagraph"/>
        <w:numPr>
          <w:ilvl w:val="0"/>
          <w:numId w:val="7"/>
        </w:numPr>
      </w:pPr>
      <w:r>
        <w:t xml:space="preserve"> Update Hotel.</w:t>
      </w:r>
    </w:p>
    <w:p w14:paraId="3FD5F7A6" w14:textId="0EC20C4A" w:rsidR="00BA6BD6" w:rsidRPr="00BA6BD6" w:rsidRDefault="00BA6BD6" w:rsidP="00962870"/>
    <w:p w14:paraId="76B4CB6E" w14:textId="77777777" w:rsidR="009F5790" w:rsidRPr="009F5790" w:rsidRDefault="009F5790" w:rsidP="00962870">
      <w:pPr>
        <w:pStyle w:val="StyleHeading1H1Mainheading1Heading1Heading10Head1h1Sec"/>
      </w:pPr>
      <w:bookmarkStart w:id="18" w:name="_Toc144299912"/>
      <w:bookmarkStart w:id="19" w:name="_Toc145125000"/>
      <w:bookmarkStart w:id="20" w:name="_Toc165439505"/>
      <w:bookmarkStart w:id="21" w:name="_Toc186019614"/>
      <w:bookmarkStart w:id="22" w:name="_Toc475192192"/>
      <w:r w:rsidRPr="009F5790">
        <w:t>Flow of Events</w:t>
      </w:r>
      <w:bookmarkEnd w:id="18"/>
      <w:bookmarkEnd w:id="19"/>
      <w:bookmarkEnd w:id="20"/>
      <w:bookmarkEnd w:id="21"/>
      <w:bookmarkEnd w:id="22"/>
    </w:p>
    <w:p w14:paraId="5E6CC605" w14:textId="0071907F" w:rsidR="009F5790" w:rsidRDefault="009F5790" w:rsidP="00962870">
      <w:pPr>
        <w:pStyle w:val="StyleHeading2Sub-headingH2ChapterNumberAppendixLetterchnh"/>
      </w:pPr>
      <w:bookmarkStart w:id="23" w:name="_Toc144299913"/>
      <w:bookmarkStart w:id="24" w:name="_Toc145125001"/>
      <w:bookmarkStart w:id="25" w:name="_Toc165439506"/>
      <w:bookmarkStart w:id="26" w:name="_Toc186019615"/>
      <w:bookmarkStart w:id="27" w:name="_Toc216505519"/>
      <w:bookmarkStart w:id="28" w:name="_Toc475192193"/>
      <w:r w:rsidRPr="001C4D77">
        <w:t>4.1  Basic Flow</w:t>
      </w:r>
      <w:bookmarkEnd w:id="23"/>
      <w:bookmarkEnd w:id="24"/>
      <w:bookmarkEnd w:id="25"/>
      <w:bookmarkEnd w:id="26"/>
      <w:bookmarkEnd w:id="27"/>
      <w:r w:rsidRPr="009F5790">
        <w:t xml:space="preserve">: </w:t>
      </w:r>
      <w:r w:rsidR="001A108C">
        <w:t>Successful Adding of New Hotel Details</w:t>
      </w:r>
      <w:bookmarkEnd w:id="28"/>
    </w:p>
    <w:p w14:paraId="045C0321" w14:textId="7AFD583A" w:rsidR="00962870" w:rsidRDefault="00962870" w:rsidP="00962870"/>
    <w:p w14:paraId="642E9770" w14:textId="7D91157E" w:rsidR="00962870" w:rsidRPr="00962870" w:rsidRDefault="00962870" w:rsidP="00962870">
      <w:pPr>
        <w:rPr>
          <w:rStyle w:val="Emphasis"/>
        </w:rPr>
      </w:pPr>
      <w:r>
        <w:t xml:space="preserve">                  </w:t>
      </w:r>
      <w:r>
        <w:rPr>
          <w:rStyle w:val="Emphasis"/>
        </w:rPr>
        <w:t>4.1.1. ADD HOTEL BOOKING FORM</w:t>
      </w:r>
    </w:p>
    <w:p w14:paraId="78AF3AFC" w14:textId="128FCD54" w:rsidR="001A108C" w:rsidRPr="001A108C" w:rsidRDefault="001A108C" w:rsidP="00962870">
      <w:pPr>
        <w:pStyle w:val="ListParagraph"/>
        <w:numPr>
          <w:ilvl w:val="0"/>
          <w:numId w:val="8"/>
        </w:numPr>
      </w:pPr>
      <w:r>
        <w:t>Open the browser.</w:t>
      </w:r>
    </w:p>
    <w:p w14:paraId="31C4CE75" w14:textId="4E1468AE" w:rsidR="001A108C" w:rsidRDefault="001A108C" w:rsidP="00962870">
      <w:pPr>
        <w:pStyle w:val="ListParagraph"/>
        <w:numPr>
          <w:ilvl w:val="0"/>
          <w:numId w:val="8"/>
        </w:numPr>
      </w:pPr>
      <w:r w:rsidRPr="001A108C">
        <w:rPr>
          <w:bCs/>
          <w:iCs/>
        </w:rPr>
        <w:t xml:space="preserve">Enter the URL </w:t>
      </w:r>
      <w:hyperlink r:id="rId12" w:history="1">
        <w:r w:rsidR="00DD6CC8">
          <w:rPr>
            <w:rStyle w:val="Hyperlink"/>
          </w:rPr>
          <w:t>https://duniyaghumao.com</w:t>
        </w:r>
      </w:hyperlink>
    </w:p>
    <w:p w14:paraId="2DAB2081" w14:textId="7D98B1DD" w:rsidR="001A108C" w:rsidRDefault="00A46D6F" w:rsidP="00962870">
      <w:pPr>
        <w:pStyle w:val="ListParagraph"/>
        <w:numPr>
          <w:ilvl w:val="0"/>
          <w:numId w:val="8"/>
        </w:numPr>
      </w:pPr>
      <w:r>
        <w:t xml:space="preserve">Click on login </w:t>
      </w:r>
      <w:r w:rsidR="00985AC8">
        <w:t>link</w:t>
      </w:r>
      <w:r w:rsidR="001A108C">
        <w:t>.</w:t>
      </w:r>
    </w:p>
    <w:p w14:paraId="4E77C343" w14:textId="6475B051" w:rsidR="001A108C" w:rsidRPr="001A108C" w:rsidRDefault="001A108C" w:rsidP="00962870">
      <w:pPr>
        <w:pStyle w:val="ListParagraph"/>
        <w:numPr>
          <w:ilvl w:val="0"/>
          <w:numId w:val="8"/>
        </w:numPr>
      </w:pPr>
      <w:r w:rsidRPr="001A108C">
        <w:t xml:space="preserve">Enter the </w:t>
      </w:r>
      <w:r>
        <w:t xml:space="preserve">Admin User name and </w:t>
      </w:r>
      <w:r w:rsidRPr="001A108C">
        <w:t xml:space="preserve"> Password.</w:t>
      </w:r>
    </w:p>
    <w:p w14:paraId="638AB40F" w14:textId="7811D5F9" w:rsidR="001A108C" w:rsidRDefault="001A108C" w:rsidP="00962870">
      <w:pPr>
        <w:pStyle w:val="ListParagraph"/>
        <w:numPr>
          <w:ilvl w:val="0"/>
          <w:numId w:val="8"/>
        </w:numPr>
      </w:pPr>
      <w:r>
        <w:t>Click on login button.</w:t>
      </w:r>
    </w:p>
    <w:p w14:paraId="5B2A91AB" w14:textId="38122F79" w:rsidR="001A108C" w:rsidRDefault="001A108C" w:rsidP="00962870">
      <w:pPr>
        <w:pStyle w:val="ListParagraph"/>
        <w:numPr>
          <w:ilvl w:val="0"/>
          <w:numId w:val="8"/>
        </w:numPr>
      </w:pPr>
      <w:r>
        <w:t>Click on ‘Add Hotel’ button.</w:t>
      </w:r>
    </w:p>
    <w:p w14:paraId="0B232E62" w14:textId="37BA1AEE" w:rsidR="001A108C" w:rsidRDefault="001A108C" w:rsidP="00962870">
      <w:pPr>
        <w:pStyle w:val="ListParagraph"/>
        <w:numPr>
          <w:ilvl w:val="0"/>
          <w:numId w:val="8"/>
        </w:numPr>
      </w:pPr>
      <w:r>
        <w:t xml:space="preserve">Enter  </w:t>
      </w:r>
      <w:r w:rsidR="00FA3FD2">
        <w:t>valid Hotel city.</w:t>
      </w:r>
    </w:p>
    <w:p w14:paraId="79A7E85C" w14:textId="00D5D8AC" w:rsidR="00FA3FD2" w:rsidRDefault="00FA3FD2" w:rsidP="00962870">
      <w:pPr>
        <w:pStyle w:val="ListParagraph"/>
        <w:numPr>
          <w:ilvl w:val="0"/>
          <w:numId w:val="8"/>
        </w:numPr>
      </w:pPr>
      <w:r>
        <w:t>Enter valid Hotel name.</w:t>
      </w:r>
    </w:p>
    <w:p w14:paraId="398A11B3" w14:textId="5DD0E3ED" w:rsidR="00FA3FD2" w:rsidRDefault="00FA3FD2" w:rsidP="00962870">
      <w:pPr>
        <w:pStyle w:val="ListParagraph"/>
        <w:numPr>
          <w:ilvl w:val="0"/>
          <w:numId w:val="8"/>
        </w:numPr>
      </w:pPr>
      <w:r>
        <w:t>Enter valid address.</w:t>
      </w:r>
    </w:p>
    <w:p w14:paraId="26E5ED64" w14:textId="6BFF4538" w:rsidR="00FA3FD2" w:rsidRDefault="00FA3FD2" w:rsidP="00962870">
      <w:pPr>
        <w:pStyle w:val="ListParagraph"/>
        <w:numPr>
          <w:ilvl w:val="0"/>
          <w:numId w:val="8"/>
        </w:numPr>
      </w:pPr>
      <w:r>
        <w:t>Enter valid description.</w:t>
      </w:r>
    </w:p>
    <w:p w14:paraId="31C4F532" w14:textId="3B0F6F2E" w:rsidR="00FA3FD2" w:rsidRDefault="00FA3FD2" w:rsidP="00962870">
      <w:pPr>
        <w:pStyle w:val="ListParagraph"/>
        <w:numPr>
          <w:ilvl w:val="0"/>
          <w:numId w:val="8"/>
        </w:numPr>
      </w:pPr>
      <w:r>
        <w:t>Enter valid fare per night.</w:t>
      </w:r>
    </w:p>
    <w:p w14:paraId="09453FE4" w14:textId="570EA95A" w:rsidR="00C33C5D" w:rsidRDefault="00C33C5D" w:rsidP="00962870">
      <w:pPr>
        <w:pStyle w:val="ListParagraph"/>
        <w:numPr>
          <w:ilvl w:val="0"/>
          <w:numId w:val="8"/>
        </w:numPr>
      </w:pPr>
      <w:r>
        <w:t>Enter valid phone number1.</w:t>
      </w:r>
    </w:p>
    <w:p w14:paraId="40B0BB4F" w14:textId="2416E1E7" w:rsidR="00C33C5D" w:rsidRDefault="00C33C5D" w:rsidP="00962870">
      <w:pPr>
        <w:pStyle w:val="ListParagraph"/>
        <w:numPr>
          <w:ilvl w:val="0"/>
          <w:numId w:val="8"/>
        </w:numPr>
      </w:pPr>
      <w:r>
        <w:t>Enter valid phone number2.</w:t>
      </w:r>
    </w:p>
    <w:p w14:paraId="6883D1DC" w14:textId="200349B4" w:rsidR="00C33C5D" w:rsidRDefault="00C33C5D" w:rsidP="00962870">
      <w:pPr>
        <w:pStyle w:val="ListParagraph"/>
        <w:numPr>
          <w:ilvl w:val="0"/>
          <w:numId w:val="8"/>
        </w:numPr>
      </w:pPr>
      <w:r>
        <w:t>Select valid rating.</w:t>
      </w:r>
    </w:p>
    <w:p w14:paraId="1CE533DC" w14:textId="392F3C82" w:rsidR="00C33C5D" w:rsidRDefault="00C33C5D" w:rsidP="00962870">
      <w:pPr>
        <w:pStyle w:val="ListParagraph"/>
        <w:numPr>
          <w:ilvl w:val="0"/>
          <w:numId w:val="8"/>
        </w:numPr>
      </w:pPr>
      <w:r>
        <w:t>Enter valid email id.</w:t>
      </w:r>
    </w:p>
    <w:p w14:paraId="496456A7" w14:textId="30337AFD" w:rsidR="00C33C5D" w:rsidRDefault="00C33C5D" w:rsidP="00962870">
      <w:pPr>
        <w:pStyle w:val="ListParagraph"/>
        <w:numPr>
          <w:ilvl w:val="0"/>
          <w:numId w:val="8"/>
        </w:numPr>
      </w:pPr>
      <w:r>
        <w:t>Enter valid fax.</w:t>
      </w:r>
    </w:p>
    <w:p w14:paraId="70F53357" w14:textId="181F93FF" w:rsidR="001A108C" w:rsidRDefault="001A108C" w:rsidP="00962870">
      <w:pPr>
        <w:pStyle w:val="ListParagraph"/>
        <w:numPr>
          <w:ilvl w:val="0"/>
          <w:numId w:val="8"/>
        </w:numPr>
      </w:pPr>
      <w:r>
        <w:t>Click on ‘Add Hotel’ Button.</w:t>
      </w:r>
    </w:p>
    <w:p w14:paraId="09BF8952" w14:textId="77777777" w:rsidR="001A108C" w:rsidRDefault="001A108C" w:rsidP="00962870">
      <w:pPr>
        <w:pStyle w:val="ListParagraph"/>
        <w:numPr>
          <w:ilvl w:val="0"/>
          <w:numId w:val="8"/>
        </w:numPr>
      </w:pPr>
      <w:r>
        <w:t>The system validates the details.</w:t>
      </w:r>
    </w:p>
    <w:p w14:paraId="1403B3E2" w14:textId="77777777" w:rsidR="001A108C" w:rsidRDefault="001A108C" w:rsidP="00962870">
      <w:pPr>
        <w:pStyle w:val="ListParagraph"/>
        <w:numPr>
          <w:ilvl w:val="0"/>
          <w:numId w:val="8"/>
        </w:numPr>
      </w:pPr>
      <w:r>
        <w:lastRenderedPageBreak/>
        <w:t>The system successfully adds the new hotel details.</w:t>
      </w:r>
    </w:p>
    <w:p w14:paraId="73021990" w14:textId="77777777" w:rsidR="00962870" w:rsidRDefault="00962870" w:rsidP="00962870"/>
    <w:p w14:paraId="6726ABCF" w14:textId="77777777" w:rsidR="00962870" w:rsidRDefault="00962870" w:rsidP="00962870"/>
    <w:p w14:paraId="1DB62028" w14:textId="2545B893" w:rsidR="00962870" w:rsidRPr="00962870" w:rsidRDefault="00962870" w:rsidP="00962870">
      <w:pPr>
        <w:rPr>
          <w:rStyle w:val="Emphasis"/>
        </w:rPr>
      </w:pPr>
      <w:r>
        <w:t xml:space="preserve">                  </w:t>
      </w:r>
      <w:r>
        <w:rPr>
          <w:rStyle w:val="Emphasis"/>
        </w:rPr>
        <w:t>4.1.2</w:t>
      </w:r>
      <w:r>
        <w:rPr>
          <w:rStyle w:val="Emphasis"/>
        </w:rPr>
        <w:t xml:space="preserve">. ADD HOTEL BOOKING </w:t>
      </w:r>
      <w:r>
        <w:rPr>
          <w:rStyle w:val="Emphasis"/>
        </w:rPr>
        <w:t xml:space="preserve">WITH FLIGHT </w:t>
      </w:r>
      <w:r>
        <w:rPr>
          <w:rStyle w:val="Emphasis"/>
        </w:rPr>
        <w:t>FORM</w:t>
      </w:r>
    </w:p>
    <w:p w14:paraId="6EFC6F27" w14:textId="77777777" w:rsidR="00962870" w:rsidRPr="001A108C" w:rsidRDefault="00962870" w:rsidP="00962870">
      <w:pPr>
        <w:pStyle w:val="ListParagraph"/>
        <w:numPr>
          <w:ilvl w:val="0"/>
          <w:numId w:val="36"/>
        </w:numPr>
      </w:pPr>
      <w:r>
        <w:t>Open the browser.</w:t>
      </w:r>
    </w:p>
    <w:p w14:paraId="65411617" w14:textId="77777777" w:rsidR="00962870" w:rsidRDefault="00962870" w:rsidP="00962870">
      <w:pPr>
        <w:pStyle w:val="ListParagraph"/>
        <w:numPr>
          <w:ilvl w:val="0"/>
          <w:numId w:val="36"/>
        </w:numPr>
      </w:pPr>
      <w:r w:rsidRPr="001A108C">
        <w:rPr>
          <w:bCs/>
          <w:iCs/>
        </w:rPr>
        <w:t xml:space="preserve">Enter the URL </w:t>
      </w:r>
      <w:hyperlink r:id="rId13" w:history="1">
        <w:r>
          <w:rPr>
            <w:rStyle w:val="Hyperlink"/>
          </w:rPr>
          <w:t>https://duniyaghumao.com</w:t>
        </w:r>
      </w:hyperlink>
    </w:p>
    <w:p w14:paraId="0CF951FE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Click on login link.</w:t>
      </w:r>
    </w:p>
    <w:p w14:paraId="53CB2463" w14:textId="77777777" w:rsidR="00962870" w:rsidRPr="001A108C" w:rsidRDefault="00962870" w:rsidP="00962870">
      <w:pPr>
        <w:pStyle w:val="ListParagraph"/>
        <w:numPr>
          <w:ilvl w:val="0"/>
          <w:numId w:val="36"/>
        </w:numPr>
      </w:pPr>
      <w:r w:rsidRPr="001A108C">
        <w:t xml:space="preserve">Enter the </w:t>
      </w:r>
      <w:r>
        <w:t xml:space="preserve">Admin User name and </w:t>
      </w:r>
      <w:r w:rsidRPr="001A108C">
        <w:t xml:space="preserve"> Password.</w:t>
      </w:r>
    </w:p>
    <w:p w14:paraId="333FBCC3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Click on login button.</w:t>
      </w:r>
    </w:p>
    <w:p w14:paraId="2F3953AA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Click on ‘Add Hotel’ button.</w:t>
      </w:r>
    </w:p>
    <w:p w14:paraId="454B7DE5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Enter  valid Hotel city.</w:t>
      </w:r>
    </w:p>
    <w:p w14:paraId="7C298B8F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Enter valid Hotel name.</w:t>
      </w:r>
    </w:p>
    <w:p w14:paraId="60DBF731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Enter valid address.</w:t>
      </w:r>
    </w:p>
    <w:p w14:paraId="71A6F195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Enter valid description.</w:t>
      </w:r>
    </w:p>
    <w:p w14:paraId="2C8ED8B7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Enter valid fare per night.</w:t>
      </w:r>
    </w:p>
    <w:p w14:paraId="7F1CBA6B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Enter valid phone number1.</w:t>
      </w:r>
    </w:p>
    <w:p w14:paraId="0C28A830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Enter valid phone number2.</w:t>
      </w:r>
    </w:p>
    <w:p w14:paraId="0EC902F2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Select valid rating.</w:t>
      </w:r>
    </w:p>
    <w:p w14:paraId="5082B8A8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Enter valid email id.</w:t>
      </w:r>
    </w:p>
    <w:p w14:paraId="41F2EE75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Enter valid fax.</w:t>
      </w:r>
    </w:p>
    <w:p w14:paraId="1FB2C7C9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Click on ‘Add Hotel’ Button.</w:t>
      </w:r>
    </w:p>
    <w:p w14:paraId="28A73639" w14:textId="77777777" w:rsidR="00962870" w:rsidRDefault="00962870" w:rsidP="00962870">
      <w:pPr>
        <w:pStyle w:val="ListParagraph"/>
        <w:numPr>
          <w:ilvl w:val="0"/>
          <w:numId w:val="36"/>
        </w:numPr>
      </w:pPr>
      <w:r>
        <w:t>The system validates the details.</w:t>
      </w:r>
    </w:p>
    <w:p w14:paraId="519A0B73" w14:textId="09FDE890" w:rsidR="00962870" w:rsidRDefault="00962870" w:rsidP="00962870">
      <w:pPr>
        <w:pStyle w:val="ListParagraph"/>
        <w:numPr>
          <w:ilvl w:val="0"/>
          <w:numId w:val="36"/>
        </w:numPr>
      </w:pPr>
      <w:r>
        <w:t>The system successfully adds the new hotel details</w:t>
      </w:r>
    </w:p>
    <w:p w14:paraId="3AC503E0" w14:textId="77777777" w:rsidR="00962870" w:rsidRDefault="00962870" w:rsidP="00962870"/>
    <w:p w14:paraId="35B5E88C" w14:textId="45AD9678" w:rsidR="00962870" w:rsidRPr="00962870" w:rsidRDefault="00962870" w:rsidP="00962870">
      <w:pPr>
        <w:rPr>
          <w:rStyle w:val="Emphasis"/>
        </w:rPr>
      </w:pPr>
      <w:r>
        <w:t xml:space="preserve">                  </w:t>
      </w:r>
      <w:r>
        <w:rPr>
          <w:rStyle w:val="Emphasis"/>
        </w:rPr>
        <w:t>4.1.3</w:t>
      </w:r>
      <w:r>
        <w:rPr>
          <w:rStyle w:val="Emphasis"/>
        </w:rPr>
        <w:t xml:space="preserve">. ADD HOTEL BOOKING </w:t>
      </w:r>
      <w:r>
        <w:rPr>
          <w:rStyle w:val="Emphasis"/>
        </w:rPr>
        <w:t xml:space="preserve">WITH CAB </w:t>
      </w:r>
      <w:r>
        <w:rPr>
          <w:rStyle w:val="Emphasis"/>
        </w:rPr>
        <w:t>FORM</w:t>
      </w:r>
    </w:p>
    <w:p w14:paraId="1EA70480" w14:textId="77777777" w:rsidR="00962870" w:rsidRPr="001A108C" w:rsidRDefault="00962870" w:rsidP="00962870">
      <w:pPr>
        <w:pStyle w:val="ListParagraph"/>
        <w:numPr>
          <w:ilvl w:val="0"/>
          <w:numId w:val="37"/>
        </w:numPr>
      </w:pPr>
      <w:r>
        <w:t>Open the browser.</w:t>
      </w:r>
    </w:p>
    <w:p w14:paraId="08645A7A" w14:textId="77777777" w:rsidR="00962870" w:rsidRDefault="00962870" w:rsidP="00962870">
      <w:pPr>
        <w:pStyle w:val="ListParagraph"/>
        <w:numPr>
          <w:ilvl w:val="0"/>
          <w:numId w:val="37"/>
        </w:numPr>
      </w:pPr>
      <w:r w:rsidRPr="001A108C">
        <w:rPr>
          <w:bCs/>
          <w:iCs/>
        </w:rPr>
        <w:t xml:space="preserve">Enter the URL </w:t>
      </w:r>
      <w:hyperlink r:id="rId14" w:history="1">
        <w:r>
          <w:rPr>
            <w:rStyle w:val="Hyperlink"/>
          </w:rPr>
          <w:t>https://duniyaghumao.com</w:t>
        </w:r>
      </w:hyperlink>
    </w:p>
    <w:p w14:paraId="0CEFA1BC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Click on login link.</w:t>
      </w:r>
    </w:p>
    <w:p w14:paraId="601C719A" w14:textId="77777777" w:rsidR="00962870" w:rsidRPr="001A108C" w:rsidRDefault="00962870" w:rsidP="00962870">
      <w:pPr>
        <w:pStyle w:val="ListParagraph"/>
        <w:numPr>
          <w:ilvl w:val="0"/>
          <w:numId w:val="37"/>
        </w:numPr>
      </w:pPr>
      <w:r w:rsidRPr="001A108C">
        <w:t xml:space="preserve">Enter the </w:t>
      </w:r>
      <w:r>
        <w:t xml:space="preserve">Admin User name and </w:t>
      </w:r>
      <w:r w:rsidRPr="001A108C">
        <w:t xml:space="preserve"> Password.</w:t>
      </w:r>
    </w:p>
    <w:p w14:paraId="3E3F05A6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Click on login button.</w:t>
      </w:r>
    </w:p>
    <w:p w14:paraId="12C88FF1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Click on ‘Add Hotel’ button.</w:t>
      </w:r>
    </w:p>
    <w:p w14:paraId="3346D3D6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Enter  valid Hotel city.</w:t>
      </w:r>
    </w:p>
    <w:p w14:paraId="3F3996ED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Enter valid Hotel name.</w:t>
      </w:r>
    </w:p>
    <w:p w14:paraId="1F5FE84D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Enter valid address.</w:t>
      </w:r>
    </w:p>
    <w:p w14:paraId="3D5FA285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Enter valid description.</w:t>
      </w:r>
    </w:p>
    <w:p w14:paraId="18EAAC46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Enter valid fare per night.</w:t>
      </w:r>
    </w:p>
    <w:p w14:paraId="7DDFB8BE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Enter valid phone number1.</w:t>
      </w:r>
    </w:p>
    <w:p w14:paraId="0ABF3D86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Enter valid phone number2.</w:t>
      </w:r>
    </w:p>
    <w:p w14:paraId="65A7F1C1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Select valid rating.</w:t>
      </w:r>
    </w:p>
    <w:p w14:paraId="76F25C2A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Enter valid email id.</w:t>
      </w:r>
    </w:p>
    <w:p w14:paraId="4AC6BC68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Enter valid fax.</w:t>
      </w:r>
    </w:p>
    <w:p w14:paraId="4536B314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Click on ‘Add Hotel’ Button.</w:t>
      </w:r>
    </w:p>
    <w:p w14:paraId="5E80E32D" w14:textId="77777777" w:rsidR="00962870" w:rsidRDefault="00962870" w:rsidP="00962870">
      <w:pPr>
        <w:pStyle w:val="ListParagraph"/>
        <w:numPr>
          <w:ilvl w:val="0"/>
          <w:numId w:val="37"/>
        </w:numPr>
      </w:pPr>
      <w:r>
        <w:t>The system validates the details.</w:t>
      </w:r>
    </w:p>
    <w:p w14:paraId="2C82EC74" w14:textId="7415AEE3" w:rsidR="00962870" w:rsidRDefault="00962870" w:rsidP="00356E9B">
      <w:pPr>
        <w:pStyle w:val="ListParagraph"/>
        <w:numPr>
          <w:ilvl w:val="0"/>
          <w:numId w:val="37"/>
        </w:numPr>
      </w:pPr>
      <w:r>
        <w:t>The system successfully adds the new hotel details</w:t>
      </w:r>
    </w:p>
    <w:p w14:paraId="078DBFF3" w14:textId="77777777" w:rsidR="009F5790" w:rsidRDefault="009F5790" w:rsidP="00962870">
      <w:pPr>
        <w:pStyle w:val="StyleHeading2Sub-headingH2ChapterNumberAppendixLetterchnh"/>
        <w:numPr>
          <w:ilvl w:val="1"/>
          <w:numId w:val="6"/>
        </w:numPr>
      </w:pPr>
      <w:bookmarkStart w:id="29" w:name="_Toc141844799"/>
      <w:bookmarkStart w:id="30" w:name="_Toc143500966"/>
      <w:bookmarkStart w:id="31" w:name="_Toc144299914"/>
      <w:bookmarkStart w:id="32" w:name="_Toc145125002"/>
      <w:bookmarkStart w:id="33" w:name="_Toc165439507"/>
      <w:bookmarkStart w:id="34" w:name="_Toc186019616"/>
      <w:bookmarkStart w:id="35" w:name="_Toc216505520"/>
      <w:r w:rsidRPr="009F5790">
        <w:t xml:space="preserve"> </w:t>
      </w:r>
      <w:bookmarkStart w:id="36" w:name="_Toc475192194"/>
      <w:r w:rsidRPr="009F5790">
        <w:t>Alternative Flow</w:t>
      </w:r>
      <w:bookmarkEnd w:id="29"/>
      <w:bookmarkEnd w:id="30"/>
      <w:bookmarkEnd w:id="31"/>
      <w:r w:rsidRPr="009F5790">
        <w:t>s</w:t>
      </w:r>
      <w:bookmarkEnd w:id="32"/>
      <w:bookmarkEnd w:id="33"/>
      <w:bookmarkEnd w:id="34"/>
      <w:bookmarkEnd w:id="35"/>
      <w:bookmarkEnd w:id="36"/>
    </w:p>
    <w:p w14:paraId="5E54A89E" w14:textId="657AEC9C" w:rsidR="001A108C" w:rsidRDefault="00F2364E" w:rsidP="00962870">
      <w:pPr>
        <w:pStyle w:val="StyleHeading2Sub-headingH2ChapterNumberAppendixLetterchnh"/>
      </w:pPr>
      <w:bookmarkStart w:id="37" w:name="_Toc467755991"/>
      <w:bookmarkStart w:id="38" w:name="_Toc472673399"/>
      <w:bookmarkStart w:id="39" w:name="_Toc475192195"/>
      <w:r w:rsidRPr="009F5790">
        <w:t>Alternative Flow</w:t>
      </w:r>
      <w:bookmarkEnd w:id="37"/>
      <w:bookmarkEnd w:id="38"/>
      <w:r>
        <w:t xml:space="preserve"> 1:</w:t>
      </w:r>
      <w:bookmarkEnd w:id="39"/>
    </w:p>
    <w:p w14:paraId="70D5A3EA" w14:textId="77777777" w:rsidR="001A108C" w:rsidRDefault="001A108C" w:rsidP="00962870"/>
    <w:p w14:paraId="6F390DC6" w14:textId="77777777" w:rsidR="00C65C15" w:rsidRDefault="00C65C15" w:rsidP="00962870">
      <w:bookmarkStart w:id="40" w:name="_Toc165439508"/>
      <w:bookmarkStart w:id="41" w:name="_Toc186019617"/>
      <w:bookmarkStart w:id="42" w:name="_Toc216505521"/>
      <w:bookmarkStart w:id="43" w:name="_Toc141844800"/>
      <w:bookmarkStart w:id="44" w:name="_Toc143500967"/>
      <w:bookmarkStart w:id="45" w:name="_Toc144299918"/>
      <w:bookmarkStart w:id="46" w:name="_Toc145125005"/>
    </w:p>
    <w:p w14:paraId="33CDED2E" w14:textId="75D48E8C" w:rsidR="00C65C15" w:rsidRDefault="00C65C15" w:rsidP="00962870">
      <w:pPr>
        <w:pStyle w:val="ListParagraph"/>
        <w:numPr>
          <w:ilvl w:val="0"/>
          <w:numId w:val="33"/>
        </w:numPr>
      </w:pPr>
      <w:r>
        <w:t>Admin is directly navigated to the login page</w:t>
      </w:r>
      <w:r w:rsidR="00301E9F">
        <w:t xml:space="preserve"> </w:t>
      </w:r>
      <w:r w:rsidR="00301E9F" w:rsidRPr="001A108C">
        <w:rPr>
          <w:bCs/>
          <w:iCs/>
        </w:rPr>
        <w:t xml:space="preserve"> </w:t>
      </w:r>
      <w:hyperlink r:id="rId15" w:history="1">
        <w:r w:rsidR="00111DE4">
          <w:rPr>
            <w:rStyle w:val="Hyperlink"/>
          </w:rPr>
          <w:t>https://duniyaghumao.com</w:t>
        </w:r>
      </w:hyperlink>
    </w:p>
    <w:p w14:paraId="1DC169CB" w14:textId="77777777" w:rsidR="00C65C15" w:rsidRPr="001A108C" w:rsidRDefault="00C65C15" w:rsidP="00962870">
      <w:pPr>
        <w:pStyle w:val="ListParagraph"/>
        <w:numPr>
          <w:ilvl w:val="0"/>
          <w:numId w:val="33"/>
        </w:numPr>
      </w:pPr>
      <w:r w:rsidRPr="001A108C">
        <w:lastRenderedPageBreak/>
        <w:t xml:space="preserve">Enter the </w:t>
      </w:r>
      <w:r>
        <w:t xml:space="preserve">Admin User name and </w:t>
      </w:r>
      <w:r w:rsidRPr="001A108C">
        <w:t xml:space="preserve"> Password.</w:t>
      </w:r>
    </w:p>
    <w:p w14:paraId="623AE807" w14:textId="77777777" w:rsidR="00C65C15" w:rsidRDefault="00C65C15" w:rsidP="00962870">
      <w:pPr>
        <w:pStyle w:val="ListParagraph"/>
        <w:numPr>
          <w:ilvl w:val="0"/>
          <w:numId w:val="33"/>
        </w:numPr>
      </w:pPr>
      <w:r>
        <w:t>Click on ‘Add Hotel’ button.</w:t>
      </w:r>
    </w:p>
    <w:p w14:paraId="5A95A141" w14:textId="77777777" w:rsidR="00A1430A" w:rsidRDefault="00A1430A" w:rsidP="00A1430A">
      <w:pPr>
        <w:pStyle w:val="ListParagraph"/>
        <w:numPr>
          <w:ilvl w:val="0"/>
          <w:numId w:val="33"/>
        </w:numPr>
      </w:pPr>
      <w:r>
        <w:t>Enter  valid Hotel city.</w:t>
      </w:r>
    </w:p>
    <w:p w14:paraId="395828FC" w14:textId="77777777" w:rsidR="00A1430A" w:rsidRDefault="00A1430A" w:rsidP="00A1430A">
      <w:pPr>
        <w:pStyle w:val="ListParagraph"/>
        <w:numPr>
          <w:ilvl w:val="0"/>
          <w:numId w:val="33"/>
        </w:numPr>
      </w:pPr>
      <w:r>
        <w:t>Enter valid Hotel name.</w:t>
      </w:r>
    </w:p>
    <w:p w14:paraId="06291462" w14:textId="77777777" w:rsidR="00A1430A" w:rsidRDefault="00A1430A" w:rsidP="00A1430A">
      <w:pPr>
        <w:pStyle w:val="ListParagraph"/>
        <w:numPr>
          <w:ilvl w:val="0"/>
          <w:numId w:val="33"/>
        </w:numPr>
      </w:pPr>
      <w:r>
        <w:t>Enter valid address.</w:t>
      </w:r>
    </w:p>
    <w:p w14:paraId="70FF95FE" w14:textId="77777777" w:rsidR="00A1430A" w:rsidRDefault="00A1430A" w:rsidP="00A1430A">
      <w:pPr>
        <w:pStyle w:val="ListParagraph"/>
        <w:numPr>
          <w:ilvl w:val="0"/>
          <w:numId w:val="33"/>
        </w:numPr>
      </w:pPr>
      <w:r>
        <w:t>Enter valid description.</w:t>
      </w:r>
    </w:p>
    <w:p w14:paraId="182A196D" w14:textId="77777777" w:rsidR="00A1430A" w:rsidRDefault="00A1430A" w:rsidP="00A1430A">
      <w:pPr>
        <w:pStyle w:val="ListParagraph"/>
        <w:numPr>
          <w:ilvl w:val="0"/>
          <w:numId w:val="33"/>
        </w:numPr>
      </w:pPr>
      <w:r>
        <w:t>Enter valid fare per night.</w:t>
      </w:r>
    </w:p>
    <w:p w14:paraId="221E3082" w14:textId="77777777" w:rsidR="00A1430A" w:rsidRDefault="00A1430A" w:rsidP="00A1430A">
      <w:pPr>
        <w:pStyle w:val="ListParagraph"/>
        <w:numPr>
          <w:ilvl w:val="0"/>
          <w:numId w:val="33"/>
        </w:numPr>
      </w:pPr>
      <w:r>
        <w:t>Enter valid phone number1.</w:t>
      </w:r>
    </w:p>
    <w:p w14:paraId="7B37B0C2" w14:textId="77777777" w:rsidR="00A1430A" w:rsidRDefault="00A1430A" w:rsidP="00A1430A">
      <w:pPr>
        <w:pStyle w:val="ListParagraph"/>
        <w:numPr>
          <w:ilvl w:val="0"/>
          <w:numId w:val="33"/>
        </w:numPr>
      </w:pPr>
      <w:r>
        <w:t>Enter valid phone number2.</w:t>
      </w:r>
    </w:p>
    <w:p w14:paraId="2284F1E6" w14:textId="77777777" w:rsidR="00A1430A" w:rsidRDefault="00A1430A" w:rsidP="00A1430A">
      <w:pPr>
        <w:pStyle w:val="ListParagraph"/>
        <w:numPr>
          <w:ilvl w:val="0"/>
          <w:numId w:val="33"/>
        </w:numPr>
      </w:pPr>
      <w:r>
        <w:t>Select valid rating.</w:t>
      </w:r>
    </w:p>
    <w:p w14:paraId="6140BBED" w14:textId="77777777" w:rsidR="00A1430A" w:rsidRDefault="00A1430A" w:rsidP="00A1430A">
      <w:pPr>
        <w:pStyle w:val="ListParagraph"/>
        <w:numPr>
          <w:ilvl w:val="0"/>
          <w:numId w:val="33"/>
        </w:numPr>
      </w:pPr>
      <w:r>
        <w:t>Enter valid email id.</w:t>
      </w:r>
    </w:p>
    <w:p w14:paraId="0B7655DB" w14:textId="77777777" w:rsidR="00A1430A" w:rsidRDefault="00A1430A" w:rsidP="00A1430A">
      <w:pPr>
        <w:pStyle w:val="ListParagraph"/>
        <w:numPr>
          <w:ilvl w:val="0"/>
          <w:numId w:val="33"/>
        </w:numPr>
      </w:pPr>
      <w:r>
        <w:t>Enter valid fax.</w:t>
      </w:r>
    </w:p>
    <w:p w14:paraId="378BD7FA" w14:textId="77777777" w:rsidR="00C65C15" w:rsidRDefault="00C65C15" w:rsidP="00962870">
      <w:pPr>
        <w:pStyle w:val="ListParagraph"/>
        <w:numPr>
          <w:ilvl w:val="0"/>
          <w:numId w:val="33"/>
        </w:numPr>
      </w:pPr>
      <w:r>
        <w:t>Click on ‘Add Hotel’ Button.</w:t>
      </w:r>
    </w:p>
    <w:p w14:paraId="0AE96B5D" w14:textId="77777777" w:rsidR="00C65C15" w:rsidRDefault="00C65C15" w:rsidP="00962870">
      <w:pPr>
        <w:pStyle w:val="ListParagraph"/>
        <w:numPr>
          <w:ilvl w:val="0"/>
          <w:numId w:val="33"/>
        </w:numPr>
      </w:pPr>
      <w:r>
        <w:t>The system validates the details.</w:t>
      </w:r>
    </w:p>
    <w:p w14:paraId="37C88496" w14:textId="77777777" w:rsidR="00C65C15" w:rsidRDefault="00C65C15" w:rsidP="00962870">
      <w:pPr>
        <w:pStyle w:val="ListParagraph"/>
        <w:numPr>
          <w:ilvl w:val="0"/>
          <w:numId w:val="33"/>
        </w:numPr>
      </w:pPr>
      <w:r>
        <w:t>The system successfully adds the new hotel details.</w:t>
      </w:r>
    </w:p>
    <w:p w14:paraId="4D0F319D" w14:textId="77777777" w:rsidR="00FC3267" w:rsidRDefault="00FC3267" w:rsidP="00FC3267">
      <w:pPr>
        <w:pStyle w:val="StyleHeading2Sub-headingH2ChapterNumberAppendixLetterchnh"/>
      </w:pPr>
      <w:bookmarkStart w:id="47" w:name="_Toc144299927"/>
      <w:bookmarkEnd w:id="40"/>
      <w:bookmarkEnd w:id="41"/>
      <w:bookmarkEnd w:id="42"/>
      <w:bookmarkEnd w:id="43"/>
      <w:bookmarkEnd w:id="44"/>
      <w:bookmarkEnd w:id="45"/>
      <w:bookmarkEnd w:id="46"/>
      <w:r w:rsidRPr="009F5790">
        <w:t xml:space="preserve">Alternate Flow </w:t>
      </w:r>
      <w:r>
        <w:t>2:</w:t>
      </w:r>
    </w:p>
    <w:p w14:paraId="5AEF3212" w14:textId="77777777" w:rsidR="00FC3267" w:rsidRDefault="00FC3267" w:rsidP="00FC3267"/>
    <w:p w14:paraId="2560B4CE" w14:textId="77777777" w:rsidR="00FC3267" w:rsidRDefault="00FC3267" w:rsidP="00FC3267"/>
    <w:p w14:paraId="0A051BA1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Admin directly enters URL for Add Hotel Details as he is already loggedin.</w:t>
      </w:r>
    </w:p>
    <w:p w14:paraId="0101AC56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Click on ‘Add Hotel’ button.</w:t>
      </w:r>
    </w:p>
    <w:p w14:paraId="383CFF3D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Enter  valid Hotel city.</w:t>
      </w:r>
    </w:p>
    <w:p w14:paraId="17189025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Enter valid Hotel name.</w:t>
      </w:r>
    </w:p>
    <w:p w14:paraId="245E973C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Enter valid address.</w:t>
      </w:r>
    </w:p>
    <w:p w14:paraId="5BDCB0B0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Enter valid description.</w:t>
      </w:r>
    </w:p>
    <w:p w14:paraId="3C732C40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Enter valid fare per night.</w:t>
      </w:r>
    </w:p>
    <w:p w14:paraId="297564B3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Enter valid phone number1.</w:t>
      </w:r>
    </w:p>
    <w:p w14:paraId="17A4EB84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Enter valid phone number2.</w:t>
      </w:r>
    </w:p>
    <w:p w14:paraId="2CEBDB2E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Select valid rating.</w:t>
      </w:r>
    </w:p>
    <w:p w14:paraId="6F443E56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Enter valid email id.</w:t>
      </w:r>
    </w:p>
    <w:p w14:paraId="28186626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Enter valid fax.</w:t>
      </w:r>
    </w:p>
    <w:p w14:paraId="4B1391DA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Click on ‘Add Hotel’ Button.</w:t>
      </w:r>
    </w:p>
    <w:p w14:paraId="48CF2E10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The system validates the details.</w:t>
      </w:r>
    </w:p>
    <w:p w14:paraId="4F26FBCC" w14:textId="77777777" w:rsidR="00FC3267" w:rsidRDefault="00FC3267" w:rsidP="00FC3267">
      <w:pPr>
        <w:pStyle w:val="ListParagraph"/>
        <w:numPr>
          <w:ilvl w:val="0"/>
          <w:numId w:val="38"/>
        </w:numPr>
      </w:pPr>
      <w:r>
        <w:t>The system successfully adds the new hotel details.</w:t>
      </w:r>
    </w:p>
    <w:p w14:paraId="547C5224" w14:textId="77777777" w:rsidR="00C65C15" w:rsidRDefault="00C65C15" w:rsidP="00FC3267">
      <w:pPr>
        <w:pStyle w:val="ListParagraph"/>
        <w:numPr>
          <w:ilvl w:val="0"/>
          <w:numId w:val="38"/>
        </w:numPr>
      </w:pPr>
      <w:r>
        <w:t>Click on ‘Add Hotel’ Button.</w:t>
      </w:r>
    </w:p>
    <w:p w14:paraId="40680D1D" w14:textId="77777777" w:rsidR="00C65C15" w:rsidRDefault="00C65C15" w:rsidP="00FC3267">
      <w:pPr>
        <w:pStyle w:val="ListParagraph"/>
        <w:numPr>
          <w:ilvl w:val="0"/>
          <w:numId w:val="38"/>
        </w:numPr>
      </w:pPr>
      <w:r>
        <w:t>The system validates the details.</w:t>
      </w:r>
    </w:p>
    <w:p w14:paraId="72CBE9CC" w14:textId="77777777" w:rsidR="00C65C15" w:rsidRDefault="00C65C15" w:rsidP="00FC3267">
      <w:pPr>
        <w:pStyle w:val="ListParagraph"/>
        <w:numPr>
          <w:ilvl w:val="0"/>
          <w:numId w:val="38"/>
        </w:numPr>
      </w:pPr>
      <w:r>
        <w:t>The system successfully adds the new hotel details.</w:t>
      </w:r>
    </w:p>
    <w:p w14:paraId="2CF1307D" w14:textId="77777777" w:rsidR="00FC3267" w:rsidRDefault="00FC3267" w:rsidP="00FC3267"/>
    <w:p w14:paraId="7F65D1E9" w14:textId="7B85FD1C" w:rsidR="00FC3267" w:rsidRDefault="00FC3267" w:rsidP="00FC3267">
      <w:pPr>
        <w:pStyle w:val="StyleHeading2Sub-headingH2ChapterNumberAppendixLetterchnh"/>
      </w:pPr>
      <w:r w:rsidRPr="009F5790">
        <w:t xml:space="preserve">Alternate Flow </w:t>
      </w:r>
      <w:r>
        <w:t>3</w:t>
      </w:r>
      <w:r>
        <w:t>:</w:t>
      </w:r>
    </w:p>
    <w:p w14:paraId="0032C977" w14:textId="77777777" w:rsidR="00FC3267" w:rsidRDefault="00FC3267" w:rsidP="00FC3267"/>
    <w:p w14:paraId="37678A69" w14:textId="77777777" w:rsidR="00FC3267" w:rsidRDefault="00FC3267" w:rsidP="00FC3267"/>
    <w:p w14:paraId="1A35B01F" w14:textId="0CA721CA" w:rsidR="00FC3267" w:rsidRDefault="00FC3267" w:rsidP="00FC3267">
      <w:pPr>
        <w:pStyle w:val="ListParagraph"/>
        <w:numPr>
          <w:ilvl w:val="0"/>
          <w:numId w:val="39"/>
        </w:numPr>
      </w:pPr>
      <w:r>
        <w:t xml:space="preserve">Admin directly enters URL for Add Hotel </w:t>
      </w:r>
      <w:r w:rsidR="00056BCE">
        <w:t xml:space="preserve">with flight </w:t>
      </w:r>
      <w:r>
        <w:t>Details as he is already loggedin.</w:t>
      </w:r>
    </w:p>
    <w:p w14:paraId="18B24C30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Click on ‘Add Hotel’ button.</w:t>
      </w:r>
    </w:p>
    <w:p w14:paraId="0B218663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Enter  valid Hotel city.</w:t>
      </w:r>
    </w:p>
    <w:p w14:paraId="202D393E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Enter valid Hotel name.</w:t>
      </w:r>
    </w:p>
    <w:p w14:paraId="01F9B89F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Enter valid address.</w:t>
      </w:r>
    </w:p>
    <w:p w14:paraId="642C6EF8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Enter valid description.</w:t>
      </w:r>
    </w:p>
    <w:p w14:paraId="17AA1DAE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Enter valid fare per night.</w:t>
      </w:r>
    </w:p>
    <w:p w14:paraId="744150CF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Enter valid phone number1.</w:t>
      </w:r>
    </w:p>
    <w:p w14:paraId="08C602AC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Enter valid phone number2.</w:t>
      </w:r>
    </w:p>
    <w:p w14:paraId="2F61427F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lastRenderedPageBreak/>
        <w:t>Select valid rating.</w:t>
      </w:r>
    </w:p>
    <w:p w14:paraId="4140DCF3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Enter valid email id.</w:t>
      </w:r>
    </w:p>
    <w:p w14:paraId="706935CF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Enter valid fax.</w:t>
      </w:r>
    </w:p>
    <w:p w14:paraId="0F4236BF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Click on ‘Add Hotel’ Button.</w:t>
      </w:r>
    </w:p>
    <w:p w14:paraId="7A3AEA1E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The system validates the details.</w:t>
      </w:r>
    </w:p>
    <w:p w14:paraId="41346B99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The system successfully adds the new hotel details.</w:t>
      </w:r>
    </w:p>
    <w:p w14:paraId="1310993D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Click on ‘Add Hotel’ Button.</w:t>
      </w:r>
    </w:p>
    <w:p w14:paraId="7ED365AA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The system validates the details.</w:t>
      </w:r>
    </w:p>
    <w:p w14:paraId="0EF026EB" w14:textId="77777777" w:rsidR="00FC3267" w:rsidRDefault="00FC3267" w:rsidP="00FC3267">
      <w:pPr>
        <w:pStyle w:val="ListParagraph"/>
        <w:numPr>
          <w:ilvl w:val="0"/>
          <w:numId w:val="39"/>
        </w:numPr>
      </w:pPr>
      <w:r>
        <w:t>The system successfully adds the new hotel details.</w:t>
      </w:r>
    </w:p>
    <w:p w14:paraId="6C879506" w14:textId="015341BC" w:rsidR="008A3C84" w:rsidRDefault="008A3C84" w:rsidP="008A3C84">
      <w:pPr>
        <w:pStyle w:val="StyleHeading2Sub-headingH2ChapterNumberAppendixLetterchnh"/>
      </w:pPr>
      <w:r w:rsidRPr="009F5790">
        <w:t xml:space="preserve">Alternate Flow </w:t>
      </w:r>
      <w:r>
        <w:t>4</w:t>
      </w:r>
      <w:r>
        <w:t>:</w:t>
      </w:r>
    </w:p>
    <w:p w14:paraId="286CEE82" w14:textId="77777777" w:rsidR="008A3C84" w:rsidRDefault="008A3C84" w:rsidP="008A3C84"/>
    <w:p w14:paraId="7606B748" w14:textId="77777777" w:rsidR="008A3C84" w:rsidRDefault="008A3C84" w:rsidP="008A3C84"/>
    <w:p w14:paraId="7AB23EFD" w14:textId="0D78D188" w:rsidR="008A3C84" w:rsidRDefault="008A3C84" w:rsidP="008A3C84">
      <w:pPr>
        <w:pStyle w:val="ListParagraph"/>
        <w:numPr>
          <w:ilvl w:val="0"/>
          <w:numId w:val="40"/>
        </w:numPr>
      </w:pPr>
      <w:r>
        <w:t xml:space="preserve">Admin directly enters URL for Add Hotel </w:t>
      </w:r>
      <w:r>
        <w:t>with cab</w:t>
      </w:r>
      <w:r w:rsidR="001B4BE6">
        <w:t xml:space="preserve"> </w:t>
      </w:r>
      <w:bookmarkStart w:id="48" w:name="_GoBack"/>
      <w:bookmarkEnd w:id="48"/>
      <w:r>
        <w:t xml:space="preserve"> Details as he is already loggedin.</w:t>
      </w:r>
    </w:p>
    <w:p w14:paraId="23275717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Click on ‘Add Hotel’ button.</w:t>
      </w:r>
    </w:p>
    <w:p w14:paraId="3744C57A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Enter  valid Hotel city.</w:t>
      </w:r>
    </w:p>
    <w:p w14:paraId="6458B508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Enter valid Hotel name.</w:t>
      </w:r>
    </w:p>
    <w:p w14:paraId="3A25DA55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Enter valid address.</w:t>
      </w:r>
    </w:p>
    <w:p w14:paraId="5935D455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Enter valid description.</w:t>
      </w:r>
    </w:p>
    <w:p w14:paraId="011F9879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Enter valid fare per night.</w:t>
      </w:r>
    </w:p>
    <w:p w14:paraId="34291A65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Enter valid phone number1.</w:t>
      </w:r>
    </w:p>
    <w:p w14:paraId="27E676A0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Enter valid phone number2.</w:t>
      </w:r>
    </w:p>
    <w:p w14:paraId="4F61A69D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Select valid rating.</w:t>
      </w:r>
    </w:p>
    <w:p w14:paraId="7041A5FE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Enter valid email id.</w:t>
      </w:r>
    </w:p>
    <w:p w14:paraId="2189F869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Enter valid fax.</w:t>
      </w:r>
    </w:p>
    <w:p w14:paraId="450BA6A4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Click on ‘Add Hotel’ Button.</w:t>
      </w:r>
    </w:p>
    <w:p w14:paraId="6B04BAE4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The system validates the details.</w:t>
      </w:r>
    </w:p>
    <w:p w14:paraId="2F82AA73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The system successfully adds the new hotel details.</w:t>
      </w:r>
    </w:p>
    <w:p w14:paraId="42D1CDBA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Click on ‘Add Hotel’ Button.</w:t>
      </w:r>
    </w:p>
    <w:p w14:paraId="05CE2B25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The system validates the details.</w:t>
      </w:r>
    </w:p>
    <w:p w14:paraId="5159E45C" w14:textId="77777777" w:rsidR="008A3C84" w:rsidRDefault="008A3C84" w:rsidP="008A3C84">
      <w:pPr>
        <w:pStyle w:val="ListParagraph"/>
        <w:numPr>
          <w:ilvl w:val="0"/>
          <w:numId w:val="40"/>
        </w:numPr>
      </w:pPr>
      <w:r>
        <w:t>The system successfully adds the new hotel details.</w:t>
      </w:r>
    </w:p>
    <w:p w14:paraId="009A86ED" w14:textId="77777777" w:rsidR="008A3C84" w:rsidRDefault="008A3C84" w:rsidP="008A3C84"/>
    <w:p w14:paraId="2E11B819" w14:textId="77777777" w:rsidR="00FC3267" w:rsidRDefault="00FC3267" w:rsidP="00FC3267"/>
    <w:p w14:paraId="6CD3EE46" w14:textId="77777777" w:rsidR="00FC3267" w:rsidRDefault="00FC3267" w:rsidP="00FC3267"/>
    <w:p w14:paraId="2ADD4682" w14:textId="4B3F4E9D" w:rsidR="004139B5" w:rsidRPr="00E06522" w:rsidRDefault="004139B5" w:rsidP="00962870">
      <w:pPr>
        <w:pStyle w:val="StyleHeading2Sub-headingH2ChapterNumberAppendixLetterchnh"/>
      </w:pPr>
      <w:bookmarkStart w:id="49" w:name="_Toc475192197"/>
      <w:r>
        <w:rPr>
          <w:szCs w:val="22"/>
        </w:rPr>
        <w:t xml:space="preserve">Exception  Flow </w:t>
      </w:r>
      <w:r w:rsidRPr="00E34591">
        <w:rPr>
          <w:szCs w:val="22"/>
        </w:rPr>
        <w:t>1</w:t>
      </w:r>
      <w:r>
        <w:t>: Invalid login Credentials</w:t>
      </w:r>
      <w:bookmarkEnd w:id="49"/>
      <w:r>
        <w:t xml:space="preserve"> </w:t>
      </w:r>
    </w:p>
    <w:p w14:paraId="05E6A5EC" w14:textId="77777777" w:rsidR="004139B5" w:rsidRDefault="004139B5" w:rsidP="00962870">
      <w:pPr>
        <w:pStyle w:val="ListParagraph"/>
        <w:numPr>
          <w:ilvl w:val="0"/>
          <w:numId w:val="11"/>
        </w:numPr>
      </w:pPr>
      <w:r>
        <w:t>Open the browser.</w:t>
      </w:r>
    </w:p>
    <w:p w14:paraId="23B75AC1" w14:textId="0A6CE669" w:rsidR="004139B5" w:rsidRDefault="004139B5" w:rsidP="00962870">
      <w:pPr>
        <w:pStyle w:val="ListParagraph"/>
        <w:numPr>
          <w:ilvl w:val="0"/>
          <w:numId w:val="11"/>
        </w:numPr>
      </w:pPr>
      <w:r w:rsidRPr="002B5A94">
        <w:rPr>
          <w:bCs/>
          <w:iCs/>
        </w:rPr>
        <w:t>Enter the URL</w:t>
      </w:r>
      <w:hyperlink r:id="rId16" w:history="1">
        <w:r w:rsidR="002B5A94">
          <w:rPr>
            <w:rStyle w:val="Hyperlink"/>
          </w:rPr>
          <w:t>https://duniyaghumao.com</w:t>
        </w:r>
      </w:hyperlink>
      <w:r>
        <w:t>Click on login link.</w:t>
      </w:r>
    </w:p>
    <w:p w14:paraId="4C21740E" w14:textId="77777777" w:rsidR="004139B5" w:rsidRDefault="004139B5" w:rsidP="00962870">
      <w:pPr>
        <w:pStyle w:val="ListParagraph"/>
        <w:numPr>
          <w:ilvl w:val="0"/>
          <w:numId w:val="11"/>
        </w:numPr>
      </w:pPr>
      <w:r>
        <w:t>Enter the Username.</w:t>
      </w:r>
    </w:p>
    <w:p w14:paraId="3A6E240A" w14:textId="77777777" w:rsidR="004139B5" w:rsidRDefault="004139B5" w:rsidP="00962870">
      <w:pPr>
        <w:pStyle w:val="ListParagraph"/>
        <w:numPr>
          <w:ilvl w:val="0"/>
          <w:numId w:val="11"/>
        </w:numPr>
      </w:pPr>
      <w:r>
        <w:t>Enter the Password.</w:t>
      </w:r>
    </w:p>
    <w:p w14:paraId="2E695D24" w14:textId="53FD58D3" w:rsidR="004139B5" w:rsidRDefault="004139B5" w:rsidP="00962870">
      <w:pPr>
        <w:pStyle w:val="ListParagraph"/>
        <w:numPr>
          <w:ilvl w:val="0"/>
          <w:numId w:val="11"/>
        </w:numPr>
      </w:pPr>
      <w:r>
        <w:t>Click on login button.</w:t>
      </w:r>
    </w:p>
    <w:p w14:paraId="1B26E8D3" w14:textId="77777777" w:rsidR="004139B5" w:rsidRDefault="004139B5" w:rsidP="00962870">
      <w:pPr>
        <w:pStyle w:val="ListParagraph"/>
        <w:numPr>
          <w:ilvl w:val="0"/>
          <w:numId w:val="11"/>
        </w:numPr>
      </w:pPr>
      <w:r>
        <w:t>The system fails to validate the user login credential.</w:t>
      </w:r>
    </w:p>
    <w:p w14:paraId="110B9D96" w14:textId="213BA363" w:rsidR="00B60E60" w:rsidRPr="00EB2F56" w:rsidRDefault="00B60E60" w:rsidP="00962870">
      <w:pPr>
        <w:pStyle w:val="ListParagraph"/>
        <w:numPr>
          <w:ilvl w:val="0"/>
          <w:numId w:val="11"/>
        </w:numPr>
      </w:pPr>
      <w:r>
        <w:t>Then the User receives a login failure message</w:t>
      </w:r>
      <w:r w:rsidRPr="001168B3">
        <w:t>.</w:t>
      </w:r>
    </w:p>
    <w:p w14:paraId="33819AC3" w14:textId="77777777" w:rsidR="004139B5" w:rsidRPr="00E06522" w:rsidRDefault="004139B5" w:rsidP="00962870">
      <w:pPr>
        <w:pStyle w:val="StyleHeading2Sub-headingH2ChapterNumberAppendixLetterchnh"/>
      </w:pPr>
      <w:bookmarkStart w:id="50" w:name="_Toc475192198"/>
      <w:r w:rsidRPr="00E34591">
        <w:rPr>
          <w:szCs w:val="22"/>
        </w:rPr>
        <w:t xml:space="preserve">EXCEPTION FLOW </w:t>
      </w:r>
      <w:r>
        <w:rPr>
          <w:szCs w:val="22"/>
        </w:rPr>
        <w:t>2</w:t>
      </w:r>
      <w:r>
        <w:t>: Admin Enters the invalid Hotel City</w:t>
      </w:r>
      <w:bookmarkEnd w:id="50"/>
    </w:p>
    <w:p w14:paraId="3FACC865" w14:textId="77777777" w:rsidR="00D46828" w:rsidRDefault="00D46828" w:rsidP="00962870">
      <w:pPr>
        <w:pStyle w:val="ListParagraph"/>
        <w:numPr>
          <w:ilvl w:val="0"/>
          <w:numId w:val="12"/>
        </w:numPr>
      </w:pPr>
      <w:r>
        <w:t>Open the browser.</w:t>
      </w:r>
    </w:p>
    <w:p w14:paraId="629093AB" w14:textId="5B363A76" w:rsidR="00D46828" w:rsidRPr="00B31656" w:rsidRDefault="00D46828" w:rsidP="00962870">
      <w:pPr>
        <w:pStyle w:val="ListParagraph"/>
        <w:numPr>
          <w:ilvl w:val="0"/>
          <w:numId w:val="12"/>
        </w:numPr>
        <w:rPr>
          <w:bCs/>
          <w:iCs/>
        </w:rPr>
      </w:pPr>
      <w:r w:rsidRPr="00B31656">
        <w:rPr>
          <w:bCs/>
          <w:iCs/>
        </w:rPr>
        <w:t xml:space="preserve">Enter the URL </w:t>
      </w:r>
      <w:hyperlink r:id="rId17" w:history="1">
        <w:r w:rsidR="002B5A94">
          <w:rPr>
            <w:rStyle w:val="Hyperlink"/>
          </w:rPr>
          <w:t>https://duniyaghumao.com</w:t>
        </w:r>
      </w:hyperlink>
    </w:p>
    <w:p w14:paraId="599034A2" w14:textId="77777777" w:rsidR="00D46828" w:rsidRDefault="00D46828" w:rsidP="00962870">
      <w:pPr>
        <w:pStyle w:val="ListParagraph"/>
        <w:numPr>
          <w:ilvl w:val="0"/>
          <w:numId w:val="12"/>
        </w:numPr>
      </w:pPr>
      <w:r>
        <w:t xml:space="preserve">Click on login link </w:t>
      </w:r>
    </w:p>
    <w:p w14:paraId="63853E18" w14:textId="0C400FB6" w:rsidR="004139B5" w:rsidRDefault="004139B5" w:rsidP="00962870">
      <w:pPr>
        <w:pStyle w:val="ListParagraph"/>
        <w:numPr>
          <w:ilvl w:val="0"/>
          <w:numId w:val="12"/>
        </w:numPr>
      </w:pPr>
      <w:r>
        <w:t>Enter the Username.</w:t>
      </w:r>
    </w:p>
    <w:p w14:paraId="09AC0599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t>Enter the Password.</w:t>
      </w:r>
    </w:p>
    <w:p w14:paraId="275F811F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t>Click on login link.</w:t>
      </w:r>
    </w:p>
    <w:p w14:paraId="15E94121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lastRenderedPageBreak/>
        <w:t>Click on ‘Add Hotel’ link.</w:t>
      </w:r>
    </w:p>
    <w:p w14:paraId="307451AD" w14:textId="0540386C" w:rsidR="004139B5" w:rsidRDefault="004139B5" w:rsidP="00962870">
      <w:pPr>
        <w:pStyle w:val="ListParagraph"/>
        <w:numPr>
          <w:ilvl w:val="0"/>
          <w:numId w:val="12"/>
        </w:numPr>
      </w:pPr>
      <w:r>
        <w:t xml:space="preserve">Enter invalid ‘Hotel City’ </w:t>
      </w:r>
      <w:r w:rsidR="00B31656">
        <w:t>as</w:t>
      </w:r>
      <w:r>
        <w:t xml:space="preserve"> null/numbers/special characters.</w:t>
      </w:r>
    </w:p>
    <w:p w14:paraId="796E26A5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t>Enter ‘Hotel Name’.</w:t>
      </w:r>
    </w:p>
    <w:p w14:paraId="11CD8F1D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t>Enter ‘Hotel Address’.</w:t>
      </w:r>
    </w:p>
    <w:p w14:paraId="15F81917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t>Enter ‘Description’.</w:t>
      </w:r>
    </w:p>
    <w:p w14:paraId="69E73AC1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t>Enter ‘Average Fare Per Night’.</w:t>
      </w:r>
    </w:p>
    <w:p w14:paraId="66C5EF2E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t>Enter ‘Phone Number1’.</w:t>
      </w:r>
    </w:p>
    <w:p w14:paraId="52759538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t>Enter ‘Phone Number2’.</w:t>
      </w:r>
    </w:p>
    <w:p w14:paraId="03EA7990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t>Select ‘Rating’.</w:t>
      </w:r>
    </w:p>
    <w:p w14:paraId="55463239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t>Enter ‘Email’.</w:t>
      </w:r>
    </w:p>
    <w:p w14:paraId="0101954B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t>Enter ‘Fax’.</w:t>
      </w:r>
    </w:p>
    <w:p w14:paraId="34C916E5" w14:textId="77777777" w:rsidR="004139B5" w:rsidRDefault="004139B5" w:rsidP="00962870">
      <w:pPr>
        <w:pStyle w:val="ListParagraph"/>
        <w:numPr>
          <w:ilvl w:val="0"/>
          <w:numId w:val="12"/>
        </w:numPr>
      </w:pPr>
      <w:r>
        <w:t>Click on ‘Add Hotel’ link.</w:t>
      </w:r>
    </w:p>
    <w:p w14:paraId="48CAA216" w14:textId="3687DD67" w:rsidR="004139B5" w:rsidRPr="006922C9" w:rsidRDefault="004139B5" w:rsidP="00962870">
      <w:pPr>
        <w:pStyle w:val="ListParagraph"/>
        <w:numPr>
          <w:ilvl w:val="0"/>
          <w:numId w:val="12"/>
        </w:numPr>
      </w:pPr>
      <w:r w:rsidRPr="006922C9">
        <w:t>The syste</w:t>
      </w:r>
      <w:r w:rsidR="006922C9">
        <w:t>m fails to validate the details and displays</w:t>
      </w:r>
      <w:r w:rsidRPr="006922C9">
        <w:t xml:space="preserve"> the</w:t>
      </w:r>
      <w:r w:rsidR="00C77643" w:rsidRPr="006922C9">
        <w:t xml:space="preserve"> appropriate error message.</w:t>
      </w:r>
    </w:p>
    <w:p w14:paraId="72CFC072" w14:textId="77777777" w:rsidR="004139B5" w:rsidRPr="00E06522" w:rsidRDefault="004139B5" w:rsidP="00962870">
      <w:pPr>
        <w:pStyle w:val="StyleHeading2Sub-headingH2ChapterNumberAppendixLetterchnh"/>
      </w:pPr>
      <w:bookmarkStart w:id="51" w:name="_Toc475192199"/>
      <w:r w:rsidRPr="00E34591">
        <w:rPr>
          <w:szCs w:val="22"/>
        </w:rPr>
        <w:t xml:space="preserve">EXCEPTION FLOW </w:t>
      </w:r>
      <w:r>
        <w:rPr>
          <w:szCs w:val="22"/>
        </w:rPr>
        <w:t>3</w:t>
      </w:r>
      <w:r>
        <w:t>: Admin Enters the invalid Hotel Name</w:t>
      </w:r>
      <w:bookmarkEnd w:id="51"/>
    </w:p>
    <w:p w14:paraId="38400772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Open the browser.</w:t>
      </w:r>
    </w:p>
    <w:p w14:paraId="35EAFBD6" w14:textId="77777777" w:rsidR="002B5A94" w:rsidRPr="002B5A94" w:rsidRDefault="00B31656" w:rsidP="00962870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r w:rsidRPr="002B5A94">
        <w:rPr>
          <w:bCs/>
          <w:iCs/>
        </w:rPr>
        <w:t xml:space="preserve">Enter the URL </w:t>
      </w:r>
      <w:hyperlink r:id="rId18" w:history="1">
        <w:r w:rsidR="002B5A94">
          <w:rPr>
            <w:rStyle w:val="Hyperlink"/>
          </w:rPr>
          <w:t>https://duniyaghumao.com</w:t>
        </w:r>
      </w:hyperlink>
    </w:p>
    <w:p w14:paraId="0EC142B6" w14:textId="12CC1B2F" w:rsidR="00B31656" w:rsidRDefault="00B31656" w:rsidP="00962870">
      <w:pPr>
        <w:pStyle w:val="ListParagraph"/>
        <w:numPr>
          <w:ilvl w:val="0"/>
          <w:numId w:val="13"/>
        </w:numPr>
      </w:pPr>
      <w:r>
        <w:t xml:space="preserve">Click on login link </w:t>
      </w:r>
    </w:p>
    <w:p w14:paraId="2728FA1D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Enter the Username.</w:t>
      </w:r>
    </w:p>
    <w:p w14:paraId="6A0FF4A3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Enter the Password.</w:t>
      </w:r>
    </w:p>
    <w:p w14:paraId="012903B6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Click on login link.</w:t>
      </w:r>
    </w:p>
    <w:p w14:paraId="1D7FFF36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Click on ‘Add Hotel’ link.</w:t>
      </w:r>
    </w:p>
    <w:p w14:paraId="526E86E5" w14:textId="024E3CB2" w:rsidR="00B31656" w:rsidRDefault="00B31656" w:rsidP="00962870">
      <w:pPr>
        <w:pStyle w:val="ListParagraph"/>
        <w:numPr>
          <w:ilvl w:val="0"/>
          <w:numId w:val="13"/>
        </w:numPr>
      </w:pPr>
      <w:r>
        <w:t xml:space="preserve">Enter invalid ‘Hotel City’ </w:t>
      </w:r>
    </w:p>
    <w:p w14:paraId="7539E115" w14:textId="0119140F" w:rsidR="00B31656" w:rsidRDefault="00B31656" w:rsidP="00962870">
      <w:pPr>
        <w:pStyle w:val="ListParagraph"/>
        <w:numPr>
          <w:ilvl w:val="0"/>
          <w:numId w:val="13"/>
        </w:numPr>
      </w:pPr>
      <w:r>
        <w:t>Enter ‘Hotel Name’ as null/numbers/special characters.</w:t>
      </w:r>
    </w:p>
    <w:p w14:paraId="487CDBB6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Enter ‘Hotel Address’.</w:t>
      </w:r>
    </w:p>
    <w:p w14:paraId="7905C355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Enter ‘Description’.</w:t>
      </w:r>
    </w:p>
    <w:p w14:paraId="6D239B7F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Enter ‘Average Fare Per Night’.</w:t>
      </w:r>
    </w:p>
    <w:p w14:paraId="0A114E80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Enter ‘Phone Number1’.</w:t>
      </w:r>
    </w:p>
    <w:p w14:paraId="54FD459D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Enter ‘Phone Number2’.</w:t>
      </w:r>
    </w:p>
    <w:p w14:paraId="13646BF5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Select ‘Rating’.</w:t>
      </w:r>
    </w:p>
    <w:p w14:paraId="0E8E5A44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Enter ‘Email’.</w:t>
      </w:r>
    </w:p>
    <w:p w14:paraId="0629A864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Enter ‘Fax’.</w:t>
      </w:r>
    </w:p>
    <w:p w14:paraId="072DB4F6" w14:textId="77777777" w:rsidR="00B31656" w:rsidRDefault="00B31656" w:rsidP="00962870">
      <w:pPr>
        <w:pStyle w:val="ListParagraph"/>
        <w:numPr>
          <w:ilvl w:val="0"/>
          <w:numId w:val="13"/>
        </w:numPr>
      </w:pPr>
      <w:r>
        <w:t>Click on ‘Add Hotel’ link.</w:t>
      </w:r>
    </w:p>
    <w:p w14:paraId="7F83F06B" w14:textId="77777777" w:rsidR="00B31656" w:rsidRPr="006922C9" w:rsidRDefault="00B31656" w:rsidP="00962870">
      <w:pPr>
        <w:pStyle w:val="ListParagraph"/>
        <w:numPr>
          <w:ilvl w:val="0"/>
          <w:numId w:val="13"/>
        </w:numPr>
      </w:pPr>
      <w:r w:rsidRPr="006922C9">
        <w:t>The syste</w:t>
      </w:r>
      <w:r>
        <w:t>m fails to validate the details and displays</w:t>
      </w:r>
      <w:r w:rsidRPr="006922C9">
        <w:t xml:space="preserve"> the appropriate error message.</w:t>
      </w:r>
    </w:p>
    <w:p w14:paraId="38657426" w14:textId="77777777" w:rsidR="004139B5" w:rsidRPr="00E06522" w:rsidRDefault="004139B5" w:rsidP="00962870">
      <w:pPr>
        <w:pStyle w:val="StyleHeading2Sub-headingH2ChapterNumberAppendixLetterchnh"/>
      </w:pPr>
      <w:bookmarkStart w:id="52" w:name="_Toc475192200"/>
      <w:r w:rsidRPr="00E34591">
        <w:rPr>
          <w:szCs w:val="22"/>
        </w:rPr>
        <w:t xml:space="preserve">EXCEPTION FLOW </w:t>
      </w:r>
      <w:r>
        <w:rPr>
          <w:szCs w:val="22"/>
        </w:rPr>
        <w:t>4</w:t>
      </w:r>
      <w:r>
        <w:t>: Admin Enters the invalid Hotel Address</w:t>
      </w:r>
      <w:bookmarkEnd w:id="52"/>
    </w:p>
    <w:p w14:paraId="054CB34F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>Open the browser.</w:t>
      </w:r>
    </w:p>
    <w:p w14:paraId="6A87985E" w14:textId="7813BBFC" w:rsidR="00B31656" w:rsidRPr="00B31656" w:rsidRDefault="00B31656" w:rsidP="00962870">
      <w:pPr>
        <w:pStyle w:val="ListParagraph"/>
        <w:numPr>
          <w:ilvl w:val="0"/>
          <w:numId w:val="14"/>
        </w:numPr>
        <w:rPr>
          <w:bCs/>
          <w:iCs/>
        </w:rPr>
      </w:pPr>
      <w:r w:rsidRPr="00B31656">
        <w:rPr>
          <w:bCs/>
          <w:iCs/>
        </w:rPr>
        <w:t xml:space="preserve">Enter the URL </w:t>
      </w:r>
      <w:hyperlink r:id="rId19" w:history="1">
        <w:r w:rsidR="002B5A94">
          <w:rPr>
            <w:rStyle w:val="Hyperlink"/>
          </w:rPr>
          <w:t>https://duniyaghumao.com</w:t>
        </w:r>
      </w:hyperlink>
    </w:p>
    <w:p w14:paraId="6EED309A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 xml:space="preserve">Click on login link </w:t>
      </w:r>
    </w:p>
    <w:p w14:paraId="1C6E77B6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>Enter the Username.</w:t>
      </w:r>
    </w:p>
    <w:p w14:paraId="54F34D05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>Enter the Password.</w:t>
      </w:r>
    </w:p>
    <w:p w14:paraId="14DE92BC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>Click on login link.</w:t>
      </w:r>
    </w:p>
    <w:p w14:paraId="39AFE893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>Click on ‘Add Hotel’ link.</w:t>
      </w:r>
    </w:p>
    <w:p w14:paraId="2C7A24AC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 xml:space="preserve">Enter invalid ‘Hotel City’ </w:t>
      </w:r>
    </w:p>
    <w:p w14:paraId="64DDA915" w14:textId="0BF5A2F7" w:rsidR="00B31656" w:rsidRDefault="00B31656" w:rsidP="00962870">
      <w:pPr>
        <w:pStyle w:val="ListParagraph"/>
        <w:numPr>
          <w:ilvl w:val="0"/>
          <w:numId w:val="14"/>
        </w:numPr>
      </w:pPr>
      <w:r>
        <w:t xml:space="preserve">Enter ‘Hotel Name’ </w:t>
      </w:r>
    </w:p>
    <w:p w14:paraId="26AC793A" w14:textId="1D5AD4C7" w:rsidR="00B31656" w:rsidRDefault="00B31656" w:rsidP="00962870">
      <w:pPr>
        <w:pStyle w:val="ListParagraph"/>
        <w:numPr>
          <w:ilvl w:val="0"/>
          <w:numId w:val="14"/>
        </w:numPr>
      </w:pPr>
      <w:r>
        <w:t>Enter ‘Hotel Address’ as null/more tha</w:t>
      </w:r>
      <w:r w:rsidR="00FE7A67">
        <w:t>n</w:t>
      </w:r>
      <w:r>
        <w:t xml:space="preserve"> 25 characters.</w:t>
      </w:r>
    </w:p>
    <w:p w14:paraId="41B35D71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>Enter ‘Description’.</w:t>
      </w:r>
    </w:p>
    <w:p w14:paraId="19149ACF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>Enter ‘Average Fare Per Night’.</w:t>
      </w:r>
    </w:p>
    <w:p w14:paraId="4683BA1C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>Enter ‘Phone Number1’.</w:t>
      </w:r>
    </w:p>
    <w:p w14:paraId="4687A5E1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>Enter ‘Phone Number2’.</w:t>
      </w:r>
    </w:p>
    <w:p w14:paraId="5CF37D2E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>Select ‘Rating’.</w:t>
      </w:r>
    </w:p>
    <w:p w14:paraId="041642C1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lastRenderedPageBreak/>
        <w:t>Enter ‘Email’.</w:t>
      </w:r>
    </w:p>
    <w:p w14:paraId="650B8EF3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>Enter ‘Fax’.</w:t>
      </w:r>
    </w:p>
    <w:p w14:paraId="0777D9E5" w14:textId="77777777" w:rsidR="00B31656" w:rsidRDefault="00B31656" w:rsidP="00962870">
      <w:pPr>
        <w:pStyle w:val="ListParagraph"/>
        <w:numPr>
          <w:ilvl w:val="0"/>
          <w:numId w:val="14"/>
        </w:numPr>
      </w:pPr>
      <w:r>
        <w:t>Click on ‘Add Hotel’ link.</w:t>
      </w:r>
    </w:p>
    <w:p w14:paraId="1BEEE2F6" w14:textId="77777777" w:rsidR="00B31656" w:rsidRPr="006922C9" w:rsidRDefault="00B31656" w:rsidP="00962870">
      <w:pPr>
        <w:pStyle w:val="ListParagraph"/>
        <w:numPr>
          <w:ilvl w:val="0"/>
          <w:numId w:val="14"/>
        </w:numPr>
      </w:pPr>
      <w:r w:rsidRPr="006922C9">
        <w:t>The syste</w:t>
      </w:r>
      <w:r>
        <w:t>m fails to validate the details and displays</w:t>
      </w:r>
      <w:r w:rsidRPr="006922C9">
        <w:t xml:space="preserve"> the appropriate error message.</w:t>
      </w:r>
    </w:p>
    <w:p w14:paraId="7EFB9BD4" w14:textId="77777777" w:rsidR="004139B5" w:rsidRPr="00E06522" w:rsidRDefault="004139B5" w:rsidP="00962870">
      <w:pPr>
        <w:pStyle w:val="StyleHeading2Sub-headingH2ChapterNumberAppendixLetterchnh"/>
      </w:pPr>
      <w:bookmarkStart w:id="53" w:name="_Toc475192201"/>
      <w:r w:rsidRPr="00E34591">
        <w:rPr>
          <w:szCs w:val="22"/>
        </w:rPr>
        <w:t xml:space="preserve">EXCEPTION FLOW </w:t>
      </w:r>
      <w:r>
        <w:rPr>
          <w:szCs w:val="22"/>
        </w:rPr>
        <w:t>5</w:t>
      </w:r>
      <w:r>
        <w:t>: Admin Enters the invalid Hotel Description</w:t>
      </w:r>
      <w:bookmarkEnd w:id="53"/>
    </w:p>
    <w:p w14:paraId="00CCED16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Open the browser.</w:t>
      </w:r>
    </w:p>
    <w:p w14:paraId="50B0220F" w14:textId="61CEB04B" w:rsidR="00B31656" w:rsidRPr="00B31656" w:rsidRDefault="00B31656" w:rsidP="00962870">
      <w:pPr>
        <w:pStyle w:val="ListParagraph"/>
        <w:numPr>
          <w:ilvl w:val="0"/>
          <w:numId w:val="15"/>
        </w:numPr>
        <w:rPr>
          <w:bCs/>
          <w:iCs/>
        </w:rPr>
      </w:pPr>
      <w:r w:rsidRPr="00B31656">
        <w:rPr>
          <w:bCs/>
          <w:iCs/>
        </w:rPr>
        <w:t>Enter the URL</w:t>
      </w:r>
      <w:hyperlink r:id="rId20" w:history="1">
        <w:r w:rsidR="002B5A94">
          <w:rPr>
            <w:rStyle w:val="Hyperlink"/>
          </w:rPr>
          <w:t>https://duniyaghumao.com</w:t>
        </w:r>
      </w:hyperlink>
    </w:p>
    <w:p w14:paraId="101774B7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 xml:space="preserve">Click on login link </w:t>
      </w:r>
    </w:p>
    <w:p w14:paraId="6EE5588F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Enter the Username.</w:t>
      </w:r>
    </w:p>
    <w:p w14:paraId="6F835C1C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Enter the Password.</w:t>
      </w:r>
    </w:p>
    <w:p w14:paraId="1D71893F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Click on login link.</w:t>
      </w:r>
    </w:p>
    <w:p w14:paraId="27AAFF18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Click on ‘Add Hotel’ link.</w:t>
      </w:r>
    </w:p>
    <w:p w14:paraId="660900F3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 xml:space="preserve">Enter invalid ‘Hotel City’ </w:t>
      </w:r>
    </w:p>
    <w:p w14:paraId="02766431" w14:textId="20BB9967" w:rsidR="00B31656" w:rsidRDefault="00B31656" w:rsidP="00962870">
      <w:pPr>
        <w:pStyle w:val="ListParagraph"/>
        <w:numPr>
          <w:ilvl w:val="0"/>
          <w:numId w:val="15"/>
        </w:numPr>
      </w:pPr>
      <w:r>
        <w:t xml:space="preserve">Enter ‘Hotel Name’ </w:t>
      </w:r>
    </w:p>
    <w:p w14:paraId="12EE4D39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Enter ‘Hotel Address’.</w:t>
      </w:r>
    </w:p>
    <w:p w14:paraId="5B1537A2" w14:textId="6216F811" w:rsidR="00B31656" w:rsidRDefault="00B31656" w:rsidP="00962870">
      <w:pPr>
        <w:pStyle w:val="ListParagraph"/>
        <w:numPr>
          <w:ilvl w:val="0"/>
          <w:numId w:val="15"/>
        </w:numPr>
      </w:pPr>
      <w:r>
        <w:t>Enter ‘Description’ as null/more than 50 characters.</w:t>
      </w:r>
    </w:p>
    <w:p w14:paraId="58042DF9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Enter ‘Average Fare Per Night’.</w:t>
      </w:r>
    </w:p>
    <w:p w14:paraId="3364876B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Enter ‘Phone Number1’.</w:t>
      </w:r>
    </w:p>
    <w:p w14:paraId="32ABE52B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Enter ‘Phone Number2’.</w:t>
      </w:r>
    </w:p>
    <w:p w14:paraId="07837F89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Select ‘Rating’.</w:t>
      </w:r>
    </w:p>
    <w:p w14:paraId="5AC0673C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Enter ‘Email’.</w:t>
      </w:r>
    </w:p>
    <w:p w14:paraId="2245590B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Enter ‘Fax’.</w:t>
      </w:r>
    </w:p>
    <w:p w14:paraId="5975B238" w14:textId="77777777" w:rsidR="00B31656" w:rsidRDefault="00B31656" w:rsidP="00962870">
      <w:pPr>
        <w:pStyle w:val="ListParagraph"/>
        <w:numPr>
          <w:ilvl w:val="0"/>
          <w:numId w:val="15"/>
        </w:numPr>
      </w:pPr>
      <w:r>
        <w:t>Click on ‘Add Hotel’ link.</w:t>
      </w:r>
    </w:p>
    <w:p w14:paraId="1342E32A" w14:textId="77777777" w:rsidR="00B31656" w:rsidRPr="006922C9" w:rsidRDefault="00B31656" w:rsidP="00962870">
      <w:pPr>
        <w:pStyle w:val="ListParagraph"/>
        <w:numPr>
          <w:ilvl w:val="0"/>
          <w:numId w:val="15"/>
        </w:numPr>
      </w:pPr>
      <w:r w:rsidRPr="006922C9">
        <w:t>The syste</w:t>
      </w:r>
      <w:r>
        <w:t>m fails to validate the details and displays</w:t>
      </w:r>
      <w:r w:rsidRPr="006922C9">
        <w:t xml:space="preserve"> the appropriate error message.</w:t>
      </w:r>
    </w:p>
    <w:p w14:paraId="54A96D34" w14:textId="77777777" w:rsidR="004139B5" w:rsidRPr="00E06522" w:rsidRDefault="004139B5" w:rsidP="00962870">
      <w:pPr>
        <w:pStyle w:val="StyleHeading2Sub-headingH2ChapterNumberAppendixLetterchnh"/>
      </w:pPr>
      <w:bookmarkStart w:id="54" w:name="_Toc475192202"/>
      <w:r w:rsidRPr="00E34591">
        <w:rPr>
          <w:szCs w:val="22"/>
        </w:rPr>
        <w:t xml:space="preserve">EXCEPTION FLOW </w:t>
      </w:r>
      <w:r>
        <w:rPr>
          <w:szCs w:val="22"/>
        </w:rPr>
        <w:t>6</w:t>
      </w:r>
      <w:r>
        <w:t>: Admin Enters the invalid Average Per Night</w:t>
      </w:r>
      <w:bookmarkEnd w:id="54"/>
    </w:p>
    <w:p w14:paraId="31A47EEF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Open the browser.</w:t>
      </w:r>
    </w:p>
    <w:p w14:paraId="0EA66859" w14:textId="3B69B208" w:rsidR="00B31656" w:rsidRPr="00B31656" w:rsidRDefault="00B31656" w:rsidP="00962870">
      <w:pPr>
        <w:pStyle w:val="ListParagraph"/>
        <w:numPr>
          <w:ilvl w:val="0"/>
          <w:numId w:val="16"/>
        </w:numPr>
        <w:rPr>
          <w:bCs/>
          <w:iCs/>
        </w:rPr>
      </w:pPr>
      <w:r w:rsidRPr="00B31656">
        <w:rPr>
          <w:bCs/>
          <w:iCs/>
        </w:rPr>
        <w:t xml:space="preserve">Enter the URL </w:t>
      </w:r>
      <w:hyperlink r:id="rId21" w:history="1">
        <w:r w:rsidR="002B5A94">
          <w:rPr>
            <w:rStyle w:val="Hyperlink"/>
          </w:rPr>
          <w:t>https://duniyaghumao.com</w:t>
        </w:r>
      </w:hyperlink>
    </w:p>
    <w:p w14:paraId="20FDE9C9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 xml:space="preserve">Click on login link </w:t>
      </w:r>
    </w:p>
    <w:p w14:paraId="47FE9A7D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Enter the Username.</w:t>
      </w:r>
    </w:p>
    <w:p w14:paraId="0D79786B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Enter the Password.</w:t>
      </w:r>
    </w:p>
    <w:p w14:paraId="080D4D88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Click on login link.</w:t>
      </w:r>
    </w:p>
    <w:p w14:paraId="016417C7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Click on ‘Add Hotel’ link.</w:t>
      </w:r>
    </w:p>
    <w:p w14:paraId="77F0D7B3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 xml:space="preserve">Enter invalid ‘Hotel City’ </w:t>
      </w:r>
    </w:p>
    <w:p w14:paraId="6D8FE6E3" w14:textId="795602D0" w:rsidR="00B31656" w:rsidRDefault="00B31656" w:rsidP="00962870">
      <w:pPr>
        <w:pStyle w:val="ListParagraph"/>
        <w:numPr>
          <w:ilvl w:val="0"/>
          <w:numId w:val="16"/>
        </w:numPr>
      </w:pPr>
      <w:r>
        <w:t>Enter ‘Hotel Name’ .</w:t>
      </w:r>
    </w:p>
    <w:p w14:paraId="4499773E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Enter ‘Hotel Address’.</w:t>
      </w:r>
    </w:p>
    <w:p w14:paraId="4E806B33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Enter ‘Description’.</w:t>
      </w:r>
    </w:p>
    <w:p w14:paraId="2F9D7006" w14:textId="27210AFA" w:rsidR="00B31656" w:rsidRDefault="00B31656" w:rsidP="00962870">
      <w:pPr>
        <w:pStyle w:val="ListParagraph"/>
        <w:numPr>
          <w:ilvl w:val="0"/>
          <w:numId w:val="16"/>
        </w:numPr>
      </w:pPr>
      <w:r>
        <w:t>Enter ‘Average Fare Per Night’ as null.</w:t>
      </w:r>
    </w:p>
    <w:p w14:paraId="45DF709E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Enter ‘Phone Number1’.</w:t>
      </w:r>
    </w:p>
    <w:p w14:paraId="27F04075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Enter ‘Phone Number2’.</w:t>
      </w:r>
    </w:p>
    <w:p w14:paraId="46E580ED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Select ‘Rating’.</w:t>
      </w:r>
    </w:p>
    <w:p w14:paraId="6D8FD551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Enter ‘Email’.</w:t>
      </w:r>
    </w:p>
    <w:p w14:paraId="41F780BB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Enter ‘Fax’.</w:t>
      </w:r>
    </w:p>
    <w:p w14:paraId="4F126CF6" w14:textId="77777777" w:rsidR="00B31656" w:rsidRDefault="00B31656" w:rsidP="00962870">
      <w:pPr>
        <w:pStyle w:val="ListParagraph"/>
        <w:numPr>
          <w:ilvl w:val="0"/>
          <w:numId w:val="16"/>
        </w:numPr>
      </w:pPr>
      <w:r>
        <w:t>Click on ‘Add Hotel’ link.</w:t>
      </w:r>
    </w:p>
    <w:p w14:paraId="10EAE9D8" w14:textId="77777777" w:rsidR="00B31656" w:rsidRPr="006922C9" w:rsidRDefault="00B31656" w:rsidP="00962870">
      <w:pPr>
        <w:pStyle w:val="ListParagraph"/>
        <w:numPr>
          <w:ilvl w:val="0"/>
          <w:numId w:val="16"/>
        </w:numPr>
      </w:pPr>
      <w:r w:rsidRPr="006922C9">
        <w:t>The syste</w:t>
      </w:r>
      <w:r>
        <w:t>m fails to validate the details and displays</w:t>
      </w:r>
      <w:r w:rsidRPr="006922C9">
        <w:t xml:space="preserve"> the appropriate error message.</w:t>
      </w:r>
    </w:p>
    <w:p w14:paraId="10CBC970" w14:textId="77777777" w:rsidR="004139B5" w:rsidRPr="00E06522" w:rsidRDefault="004139B5" w:rsidP="00962870">
      <w:pPr>
        <w:pStyle w:val="StyleHeading2Sub-headingH2ChapterNumberAppendixLetterchnh"/>
      </w:pPr>
      <w:bookmarkStart w:id="55" w:name="_Toc475192203"/>
      <w:r w:rsidRPr="00E34591">
        <w:rPr>
          <w:szCs w:val="22"/>
        </w:rPr>
        <w:t xml:space="preserve">EXCEPTION FLOW </w:t>
      </w:r>
      <w:r>
        <w:rPr>
          <w:szCs w:val="22"/>
        </w:rPr>
        <w:t>7</w:t>
      </w:r>
      <w:r>
        <w:t>: Admin Enters the invalid Phone Number1</w:t>
      </w:r>
      <w:bookmarkEnd w:id="55"/>
    </w:p>
    <w:p w14:paraId="0D313A4B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>Open the browser.</w:t>
      </w:r>
    </w:p>
    <w:p w14:paraId="349606D8" w14:textId="02896285" w:rsidR="00B31656" w:rsidRPr="00B31656" w:rsidRDefault="00B31656" w:rsidP="00962870">
      <w:pPr>
        <w:pStyle w:val="ListParagraph"/>
        <w:numPr>
          <w:ilvl w:val="0"/>
          <w:numId w:val="17"/>
        </w:numPr>
        <w:rPr>
          <w:bCs/>
          <w:iCs/>
        </w:rPr>
      </w:pPr>
      <w:r w:rsidRPr="00B31656">
        <w:rPr>
          <w:bCs/>
          <w:iCs/>
        </w:rPr>
        <w:t xml:space="preserve">Enter the URL </w:t>
      </w:r>
      <w:hyperlink r:id="rId22" w:history="1">
        <w:r w:rsidR="002B5A94">
          <w:rPr>
            <w:rStyle w:val="Hyperlink"/>
          </w:rPr>
          <w:t>https://duniyaghumao.com</w:t>
        </w:r>
      </w:hyperlink>
    </w:p>
    <w:p w14:paraId="7A915DC3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 xml:space="preserve">Click on login link </w:t>
      </w:r>
    </w:p>
    <w:p w14:paraId="35C7051D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lastRenderedPageBreak/>
        <w:t>Enter the Username.</w:t>
      </w:r>
    </w:p>
    <w:p w14:paraId="2F1C0C5E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>Enter the Password.</w:t>
      </w:r>
    </w:p>
    <w:p w14:paraId="62133C07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>Click on login link.</w:t>
      </w:r>
    </w:p>
    <w:p w14:paraId="16F2B622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>Click on ‘Add Hotel’ link.</w:t>
      </w:r>
    </w:p>
    <w:p w14:paraId="7841E4CE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 xml:space="preserve">Enter invalid ‘Hotel City’ </w:t>
      </w:r>
    </w:p>
    <w:p w14:paraId="12F3A45B" w14:textId="5B3B507E" w:rsidR="00B31656" w:rsidRDefault="00B31656" w:rsidP="00962870">
      <w:pPr>
        <w:pStyle w:val="ListParagraph"/>
        <w:numPr>
          <w:ilvl w:val="0"/>
          <w:numId w:val="17"/>
        </w:numPr>
      </w:pPr>
      <w:r>
        <w:t>Enter ‘Hotel Name’.</w:t>
      </w:r>
    </w:p>
    <w:p w14:paraId="27F4F1BB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>Enter ‘Hotel Address’.</w:t>
      </w:r>
    </w:p>
    <w:p w14:paraId="7AEA4F06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>Enter ‘Description’.</w:t>
      </w:r>
    </w:p>
    <w:p w14:paraId="09E68CF3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>Enter ‘Average Fare Per Night’.</w:t>
      </w:r>
    </w:p>
    <w:p w14:paraId="6CB9EBD0" w14:textId="4A78F064" w:rsidR="00B31656" w:rsidRDefault="00B31656" w:rsidP="00962870">
      <w:pPr>
        <w:pStyle w:val="ListParagraph"/>
        <w:numPr>
          <w:ilvl w:val="0"/>
          <w:numId w:val="17"/>
        </w:numPr>
      </w:pPr>
      <w:r>
        <w:t>Enter ‘Phone Number1’</w:t>
      </w:r>
      <w:r w:rsidR="003D74A5">
        <w:t xml:space="preserve"> as null/more than 10 digits</w:t>
      </w:r>
      <w:r>
        <w:t>.</w:t>
      </w:r>
    </w:p>
    <w:p w14:paraId="33988AD7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>Enter ‘Phone Number2’.</w:t>
      </w:r>
    </w:p>
    <w:p w14:paraId="7E1332BE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>Select ‘Rating’.</w:t>
      </w:r>
    </w:p>
    <w:p w14:paraId="418E9EA8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>Enter ‘Email’.</w:t>
      </w:r>
    </w:p>
    <w:p w14:paraId="176961A2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>Enter ‘Fax’.</w:t>
      </w:r>
    </w:p>
    <w:p w14:paraId="40D34C15" w14:textId="77777777" w:rsidR="00B31656" w:rsidRDefault="00B31656" w:rsidP="00962870">
      <w:pPr>
        <w:pStyle w:val="ListParagraph"/>
        <w:numPr>
          <w:ilvl w:val="0"/>
          <w:numId w:val="17"/>
        </w:numPr>
      </w:pPr>
      <w:r>
        <w:t>Click on ‘Add Hotel’ link.</w:t>
      </w:r>
    </w:p>
    <w:p w14:paraId="051A9F5E" w14:textId="77777777" w:rsidR="00B31656" w:rsidRPr="006922C9" w:rsidRDefault="00B31656" w:rsidP="00962870">
      <w:pPr>
        <w:pStyle w:val="ListParagraph"/>
        <w:numPr>
          <w:ilvl w:val="0"/>
          <w:numId w:val="17"/>
        </w:numPr>
      </w:pPr>
      <w:r w:rsidRPr="006922C9">
        <w:t>The syste</w:t>
      </w:r>
      <w:r>
        <w:t>m fails to validate the details and displays</w:t>
      </w:r>
      <w:r w:rsidRPr="006922C9">
        <w:t xml:space="preserve"> the appropriate error message.</w:t>
      </w:r>
    </w:p>
    <w:p w14:paraId="647735F0" w14:textId="77777777" w:rsidR="004139B5" w:rsidRPr="00E06522" w:rsidRDefault="004139B5" w:rsidP="00962870">
      <w:pPr>
        <w:pStyle w:val="StyleHeading2Sub-headingH2ChapterNumberAppendixLetterchnh"/>
      </w:pPr>
      <w:bookmarkStart w:id="56" w:name="_Toc475192204"/>
      <w:r w:rsidRPr="00E34591">
        <w:rPr>
          <w:szCs w:val="22"/>
        </w:rPr>
        <w:t xml:space="preserve">EXCEPTION FLOW </w:t>
      </w:r>
      <w:r>
        <w:rPr>
          <w:szCs w:val="22"/>
        </w:rPr>
        <w:t>8</w:t>
      </w:r>
      <w:r>
        <w:t>: Admin Enters the invalid Phone Number2</w:t>
      </w:r>
      <w:bookmarkEnd w:id="56"/>
    </w:p>
    <w:p w14:paraId="28904F7D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Open the browser.</w:t>
      </w:r>
    </w:p>
    <w:p w14:paraId="434642DB" w14:textId="54A86900" w:rsidR="00B31656" w:rsidRPr="00B31656" w:rsidRDefault="00B31656" w:rsidP="00962870">
      <w:pPr>
        <w:pStyle w:val="ListParagraph"/>
        <w:numPr>
          <w:ilvl w:val="0"/>
          <w:numId w:val="18"/>
        </w:numPr>
        <w:rPr>
          <w:bCs/>
          <w:iCs/>
        </w:rPr>
      </w:pPr>
      <w:r w:rsidRPr="00B31656">
        <w:rPr>
          <w:bCs/>
          <w:iCs/>
        </w:rPr>
        <w:t xml:space="preserve">Enter the URL </w:t>
      </w:r>
      <w:hyperlink r:id="rId23" w:history="1">
        <w:r w:rsidR="002B5A94">
          <w:rPr>
            <w:rStyle w:val="Hyperlink"/>
          </w:rPr>
          <w:t>https://duniyaghumao.com</w:t>
        </w:r>
      </w:hyperlink>
    </w:p>
    <w:p w14:paraId="797F9A3B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 xml:space="preserve">Click on login link </w:t>
      </w:r>
    </w:p>
    <w:p w14:paraId="2F4CBEFF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Enter the Username.</w:t>
      </w:r>
    </w:p>
    <w:p w14:paraId="2E481654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Enter the Password.</w:t>
      </w:r>
    </w:p>
    <w:p w14:paraId="1E8D5841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Click on login link.</w:t>
      </w:r>
    </w:p>
    <w:p w14:paraId="2F7F70E2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Click on ‘Add Hotel’ link.</w:t>
      </w:r>
    </w:p>
    <w:p w14:paraId="471A5B94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 xml:space="preserve">Enter invalid ‘Hotel City’ </w:t>
      </w:r>
    </w:p>
    <w:p w14:paraId="59380F8F" w14:textId="1CAB12E8" w:rsidR="00B31656" w:rsidRDefault="00B31656" w:rsidP="00962870">
      <w:pPr>
        <w:pStyle w:val="ListParagraph"/>
        <w:numPr>
          <w:ilvl w:val="0"/>
          <w:numId w:val="18"/>
        </w:numPr>
      </w:pPr>
      <w:r>
        <w:t>Enter ‘Hotel Name’.</w:t>
      </w:r>
    </w:p>
    <w:p w14:paraId="56B9D623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Enter ‘Hotel Address’.</w:t>
      </w:r>
    </w:p>
    <w:p w14:paraId="3258D9DA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Enter ‘Description’.</w:t>
      </w:r>
    </w:p>
    <w:p w14:paraId="15AA5192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Enter ‘Average Fare Per Night’.</w:t>
      </w:r>
    </w:p>
    <w:p w14:paraId="42080B8E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Enter ‘Phone Number1’.</w:t>
      </w:r>
    </w:p>
    <w:p w14:paraId="49B0254C" w14:textId="4781750C" w:rsidR="00B31656" w:rsidRDefault="00B31656" w:rsidP="00962870">
      <w:pPr>
        <w:pStyle w:val="ListParagraph"/>
        <w:numPr>
          <w:ilvl w:val="0"/>
          <w:numId w:val="18"/>
        </w:numPr>
      </w:pPr>
      <w:r>
        <w:t>Enter ‘Phone Number2’</w:t>
      </w:r>
      <w:r w:rsidR="003D74A5">
        <w:t xml:space="preserve"> as null/more than 10 digits</w:t>
      </w:r>
      <w:r>
        <w:t>.</w:t>
      </w:r>
    </w:p>
    <w:p w14:paraId="05939EDE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Select ‘Rating’.</w:t>
      </w:r>
    </w:p>
    <w:p w14:paraId="0B425E5A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Enter ‘Email’.</w:t>
      </w:r>
    </w:p>
    <w:p w14:paraId="0C2A62EA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Enter ‘Fax’.</w:t>
      </w:r>
    </w:p>
    <w:p w14:paraId="512151AC" w14:textId="77777777" w:rsidR="00B31656" w:rsidRDefault="00B31656" w:rsidP="00962870">
      <w:pPr>
        <w:pStyle w:val="ListParagraph"/>
        <w:numPr>
          <w:ilvl w:val="0"/>
          <w:numId w:val="18"/>
        </w:numPr>
      </w:pPr>
      <w:r>
        <w:t>Click on ‘Add Hotel’ link.</w:t>
      </w:r>
    </w:p>
    <w:p w14:paraId="064702D6" w14:textId="77777777" w:rsidR="00B31656" w:rsidRPr="006922C9" w:rsidRDefault="00B31656" w:rsidP="00962870">
      <w:pPr>
        <w:pStyle w:val="ListParagraph"/>
        <w:numPr>
          <w:ilvl w:val="0"/>
          <w:numId w:val="18"/>
        </w:numPr>
      </w:pPr>
      <w:r w:rsidRPr="006922C9">
        <w:t>The syste</w:t>
      </w:r>
      <w:r>
        <w:t>m fails to validate the details and displays</w:t>
      </w:r>
      <w:r w:rsidRPr="006922C9">
        <w:t xml:space="preserve"> the appropriate error message.</w:t>
      </w:r>
    </w:p>
    <w:p w14:paraId="051AB2F2" w14:textId="77777777" w:rsidR="004139B5" w:rsidRPr="00E06522" w:rsidRDefault="004139B5" w:rsidP="00962870">
      <w:pPr>
        <w:pStyle w:val="StyleHeading2Sub-headingH2ChapterNumberAppendixLetterchnh"/>
      </w:pPr>
      <w:bookmarkStart w:id="57" w:name="_Toc475192205"/>
      <w:r w:rsidRPr="00E34591">
        <w:rPr>
          <w:szCs w:val="22"/>
        </w:rPr>
        <w:t xml:space="preserve">EXCEPTION FLOW </w:t>
      </w:r>
      <w:r>
        <w:rPr>
          <w:szCs w:val="22"/>
        </w:rPr>
        <w:t>9</w:t>
      </w:r>
      <w:r>
        <w:t>: Admin Selects the invalid Rating</w:t>
      </w:r>
      <w:bookmarkEnd w:id="57"/>
    </w:p>
    <w:p w14:paraId="09A679EA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>Open the browser.</w:t>
      </w:r>
    </w:p>
    <w:p w14:paraId="529FACBF" w14:textId="7DB03A0C" w:rsidR="00B31656" w:rsidRPr="00B31656" w:rsidRDefault="00B31656" w:rsidP="00962870">
      <w:pPr>
        <w:pStyle w:val="ListParagraph"/>
        <w:numPr>
          <w:ilvl w:val="0"/>
          <w:numId w:val="19"/>
        </w:numPr>
        <w:rPr>
          <w:bCs/>
          <w:iCs/>
        </w:rPr>
      </w:pPr>
      <w:r w:rsidRPr="00B31656">
        <w:rPr>
          <w:bCs/>
          <w:iCs/>
        </w:rPr>
        <w:t xml:space="preserve">Enter the URL </w:t>
      </w:r>
      <w:hyperlink r:id="rId24" w:history="1">
        <w:r w:rsidR="002B5A94">
          <w:rPr>
            <w:rStyle w:val="Hyperlink"/>
          </w:rPr>
          <w:t>https://duniyaghumao.com</w:t>
        </w:r>
      </w:hyperlink>
    </w:p>
    <w:p w14:paraId="52B2F1B4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 xml:space="preserve">Click on login link </w:t>
      </w:r>
    </w:p>
    <w:p w14:paraId="35EF69D2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>Enter the Username.</w:t>
      </w:r>
    </w:p>
    <w:p w14:paraId="3CBB788D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>Enter the Password.</w:t>
      </w:r>
    </w:p>
    <w:p w14:paraId="7F0C9C33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>Click on login link.</w:t>
      </w:r>
    </w:p>
    <w:p w14:paraId="21D14EB5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>Click on ‘Add Hotel’ link.</w:t>
      </w:r>
    </w:p>
    <w:p w14:paraId="75C54B18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 xml:space="preserve">Enter invalid ‘Hotel City’ </w:t>
      </w:r>
    </w:p>
    <w:p w14:paraId="2CDED3A7" w14:textId="4BC7C8DC" w:rsidR="00B31656" w:rsidRDefault="00B31656" w:rsidP="00962870">
      <w:pPr>
        <w:pStyle w:val="ListParagraph"/>
        <w:numPr>
          <w:ilvl w:val="0"/>
          <w:numId w:val="19"/>
        </w:numPr>
      </w:pPr>
      <w:r>
        <w:t>Enter ‘Hotel Name’.</w:t>
      </w:r>
    </w:p>
    <w:p w14:paraId="7B6A71C6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>Enter ‘Hotel Address’.</w:t>
      </w:r>
    </w:p>
    <w:p w14:paraId="3D9BBD67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>Enter ‘Description’.</w:t>
      </w:r>
    </w:p>
    <w:p w14:paraId="1ABDF7A8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>Enter ‘Average Fare Per Night’.</w:t>
      </w:r>
    </w:p>
    <w:p w14:paraId="04D29657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lastRenderedPageBreak/>
        <w:t>Enter ‘Phone Number1’.</w:t>
      </w:r>
    </w:p>
    <w:p w14:paraId="1DDE44D3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>Enter ‘Phone Number2’.</w:t>
      </w:r>
    </w:p>
    <w:p w14:paraId="7303157C" w14:textId="4A718719" w:rsidR="00B31656" w:rsidRDefault="00B31656" w:rsidP="00962870">
      <w:pPr>
        <w:pStyle w:val="ListParagraph"/>
        <w:numPr>
          <w:ilvl w:val="0"/>
          <w:numId w:val="19"/>
        </w:numPr>
      </w:pPr>
      <w:r>
        <w:t>Select ‘Rating’</w:t>
      </w:r>
      <w:r w:rsidR="003D74A5">
        <w:t xml:space="preserve"> as null/more than 5</w:t>
      </w:r>
      <w:r>
        <w:t>.</w:t>
      </w:r>
    </w:p>
    <w:p w14:paraId="585C3726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>Enter ‘Email’.</w:t>
      </w:r>
    </w:p>
    <w:p w14:paraId="64BC8571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>Enter ‘Fax’.</w:t>
      </w:r>
    </w:p>
    <w:p w14:paraId="2F583BAF" w14:textId="77777777" w:rsidR="00B31656" w:rsidRDefault="00B31656" w:rsidP="00962870">
      <w:pPr>
        <w:pStyle w:val="ListParagraph"/>
        <w:numPr>
          <w:ilvl w:val="0"/>
          <w:numId w:val="19"/>
        </w:numPr>
      </w:pPr>
      <w:r>
        <w:t>Click on ‘Add Hotel’ link.</w:t>
      </w:r>
    </w:p>
    <w:p w14:paraId="66F6772C" w14:textId="77777777" w:rsidR="00B31656" w:rsidRPr="006922C9" w:rsidRDefault="00B31656" w:rsidP="00962870">
      <w:pPr>
        <w:pStyle w:val="ListParagraph"/>
        <w:numPr>
          <w:ilvl w:val="0"/>
          <w:numId w:val="19"/>
        </w:numPr>
      </w:pPr>
      <w:r w:rsidRPr="006922C9">
        <w:t>The syste</w:t>
      </w:r>
      <w:r>
        <w:t>m fails to validate the details and displays</w:t>
      </w:r>
      <w:r w:rsidRPr="006922C9">
        <w:t xml:space="preserve"> the appropriate error message.</w:t>
      </w:r>
    </w:p>
    <w:p w14:paraId="00DA89F3" w14:textId="77777777" w:rsidR="004139B5" w:rsidRPr="00E06522" w:rsidRDefault="004139B5" w:rsidP="00962870">
      <w:pPr>
        <w:pStyle w:val="StyleHeading2Sub-headingH2ChapterNumberAppendixLetterchnh"/>
      </w:pPr>
      <w:bookmarkStart w:id="58" w:name="_Toc475192206"/>
      <w:r>
        <w:rPr>
          <w:szCs w:val="22"/>
        </w:rPr>
        <w:t>EXCEPTION FLOW 10</w:t>
      </w:r>
      <w:r>
        <w:t>: Admin Enters invalid Email ID</w:t>
      </w:r>
      <w:bookmarkEnd w:id="58"/>
    </w:p>
    <w:p w14:paraId="75879941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Open the browser.</w:t>
      </w:r>
    </w:p>
    <w:p w14:paraId="6E0F3BE3" w14:textId="31A3CFF1" w:rsidR="00B31656" w:rsidRPr="00B31656" w:rsidRDefault="00B31656" w:rsidP="00962870">
      <w:pPr>
        <w:pStyle w:val="ListParagraph"/>
        <w:numPr>
          <w:ilvl w:val="0"/>
          <w:numId w:val="20"/>
        </w:numPr>
        <w:rPr>
          <w:bCs/>
          <w:iCs/>
        </w:rPr>
      </w:pPr>
      <w:r w:rsidRPr="00B31656">
        <w:rPr>
          <w:bCs/>
          <w:iCs/>
        </w:rPr>
        <w:t xml:space="preserve">Enter the URL </w:t>
      </w:r>
      <w:hyperlink r:id="rId25" w:history="1">
        <w:r w:rsidR="002B5A94">
          <w:rPr>
            <w:rStyle w:val="Hyperlink"/>
          </w:rPr>
          <w:t>https://duniyaghumao.com</w:t>
        </w:r>
      </w:hyperlink>
    </w:p>
    <w:p w14:paraId="5979553F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 xml:space="preserve">Click on login link </w:t>
      </w:r>
    </w:p>
    <w:p w14:paraId="1EC82D60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Enter the Username.</w:t>
      </w:r>
    </w:p>
    <w:p w14:paraId="00818D67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Enter the Password.</w:t>
      </w:r>
    </w:p>
    <w:p w14:paraId="051A4D83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Click on login link.</w:t>
      </w:r>
    </w:p>
    <w:p w14:paraId="5D1C4AB2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Click on ‘Add Hotel’ link.</w:t>
      </w:r>
    </w:p>
    <w:p w14:paraId="216A652C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 xml:space="preserve">Enter invalid ‘Hotel City’ </w:t>
      </w:r>
    </w:p>
    <w:p w14:paraId="09B80455" w14:textId="6444BE84" w:rsidR="00B31656" w:rsidRDefault="00B31656" w:rsidP="00962870">
      <w:pPr>
        <w:pStyle w:val="ListParagraph"/>
        <w:numPr>
          <w:ilvl w:val="0"/>
          <w:numId w:val="20"/>
        </w:numPr>
      </w:pPr>
      <w:r>
        <w:t>Enter ‘Hotel Name’.</w:t>
      </w:r>
    </w:p>
    <w:p w14:paraId="738ADEF5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Enter ‘Hotel Address’.</w:t>
      </w:r>
    </w:p>
    <w:p w14:paraId="3198520B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Enter ‘Description’.</w:t>
      </w:r>
    </w:p>
    <w:p w14:paraId="3B903F32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Enter ‘Average Fare Per Night’.</w:t>
      </w:r>
    </w:p>
    <w:p w14:paraId="27D53AC8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Enter ‘Phone Number1’.</w:t>
      </w:r>
    </w:p>
    <w:p w14:paraId="3A3CC76C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Enter ‘Phone Number2’.</w:t>
      </w:r>
    </w:p>
    <w:p w14:paraId="48BB5FFD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Select ‘Rating’.</w:t>
      </w:r>
    </w:p>
    <w:p w14:paraId="575E3A03" w14:textId="0058A87F" w:rsidR="00B31656" w:rsidRDefault="00B31656" w:rsidP="00962870">
      <w:pPr>
        <w:pStyle w:val="ListParagraph"/>
        <w:numPr>
          <w:ilvl w:val="0"/>
          <w:numId w:val="20"/>
        </w:numPr>
      </w:pPr>
      <w:r>
        <w:t>Enter ‘Email’</w:t>
      </w:r>
      <w:r w:rsidR="003D74A5">
        <w:t xml:space="preserve"> as null/invalid format</w:t>
      </w:r>
      <w:r>
        <w:t>.</w:t>
      </w:r>
    </w:p>
    <w:p w14:paraId="54E45B68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Enter ‘Fax’.</w:t>
      </w:r>
    </w:p>
    <w:p w14:paraId="57938836" w14:textId="77777777" w:rsidR="00B31656" w:rsidRDefault="00B31656" w:rsidP="00962870">
      <w:pPr>
        <w:pStyle w:val="ListParagraph"/>
        <w:numPr>
          <w:ilvl w:val="0"/>
          <w:numId w:val="20"/>
        </w:numPr>
      </w:pPr>
      <w:r>
        <w:t>Click on ‘Add Hotel’ link.</w:t>
      </w:r>
    </w:p>
    <w:p w14:paraId="51DD5AE1" w14:textId="77777777" w:rsidR="00B31656" w:rsidRPr="006922C9" w:rsidRDefault="00B31656" w:rsidP="00962870">
      <w:pPr>
        <w:pStyle w:val="ListParagraph"/>
        <w:numPr>
          <w:ilvl w:val="0"/>
          <w:numId w:val="20"/>
        </w:numPr>
      </w:pPr>
      <w:r w:rsidRPr="006922C9">
        <w:t>The syste</w:t>
      </w:r>
      <w:r>
        <w:t>m fails to validate the details and displays</w:t>
      </w:r>
      <w:r w:rsidRPr="006922C9">
        <w:t xml:space="preserve"> the appropriate error message.</w:t>
      </w:r>
    </w:p>
    <w:p w14:paraId="617693D2" w14:textId="77777777" w:rsidR="004139B5" w:rsidRPr="00E06522" w:rsidRDefault="004139B5" w:rsidP="00962870">
      <w:pPr>
        <w:pStyle w:val="StyleHeading2Sub-headingH2ChapterNumberAppendixLetterchnh"/>
      </w:pPr>
      <w:bookmarkStart w:id="59" w:name="_Toc475192207"/>
      <w:r w:rsidRPr="00E34591">
        <w:rPr>
          <w:szCs w:val="22"/>
        </w:rPr>
        <w:t xml:space="preserve">EXCEPTION FLOW </w:t>
      </w:r>
      <w:r>
        <w:rPr>
          <w:szCs w:val="22"/>
        </w:rPr>
        <w:t>11</w:t>
      </w:r>
      <w:r>
        <w:t>: Admin Enters invalid Fax</w:t>
      </w:r>
      <w:bookmarkEnd w:id="59"/>
    </w:p>
    <w:p w14:paraId="537C56BD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Open the browser.</w:t>
      </w:r>
    </w:p>
    <w:p w14:paraId="6418663A" w14:textId="1784F818" w:rsidR="00B31656" w:rsidRPr="00B31656" w:rsidRDefault="00B31656" w:rsidP="00962870">
      <w:pPr>
        <w:pStyle w:val="ListParagraph"/>
        <w:numPr>
          <w:ilvl w:val="0"/>
          <w:numId w:val="21"/>
        </w:numPr>
        <w:rPr>
          <w:bCs/>
          <w:iCs/>
        </w:rPr>
      </w:pPr>
      <w:r w:rsidRPr="00B31656">
        <w:rPr>
          <w:bCs/>
          <w:iCs/>
        </w:rPr>
        <w:t xml:space="preserve">Enter the URL </w:t>
      </w:r>
      <w:hyperlink r:id="rId26" w:history="1">
        <w:r w:rsidR="002B5A94">
          <w:rPr>
            <w:rStyle w:val="Hyperlink"/>
          </w:rPr>
          <w:t>https://duniyaghumao.com</w:t>
        </w:r>
      </w:hyperlink>
    </w:p>
    <w:p w14:paraId="1716A98C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 xml:space="preserve">Click on login link </w:t>
      </w:r>
    </w:p>
    <w:p w14:paraId="5B73179B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Enter the Username.</w:t>
      </w:r>
    </w:p>
    <w:p w14:paraId="695D748A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Enter the Password.</w:t>
      </w:r>
    </w:p>
    <w:p w14:paraId="414CCD2A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Click on login link.</w:t>
      </w:r>
    </w:p>
    <w:p w14:paraId="3A67A7D7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Click on ‘Add Hotel’ link.</w:t>
      </w:r>
    </w:p>
    <w:p w14:paraId="359EA5F1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 xml:space="preserve">Enter invalid ‘Hotel City’ </w:t>
      </w:r>
    </w:p>
    <w:p w14:paraId="2250E94B" w14:textId="1733CD41" w:rsidR="00B31656" w:rsidRDefault="00B31656" w:rsidP="00962870">
      <w:pPr>
        <w:pStyle w:val="ListParagraph"/>
        <w:numPr>
          <w:ilvl w:val="0"/>
          <w:numId w:val="21"/>
        </w:numPr>
      </w:pPr>
      <w:r>
        <w:t>Enter ‘Hotel Name’.</w:t>
      </w:r>
    </w:p>
    <w:p w14:paraId="15129473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Enter ‘Hotel Address’.</w:t>
      </w:r>
    </w:p>
    <w:p w14:paraId="04D5CE15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Enter ‘Description’.</w:t>
      </w:r>
    </w:p>
    <w:p w14:paraId="194FA7FD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Enter ‘Average Fare Per Night’.</w:t>
      </w:r>
    </w:p>
    <w:p w14:paraId="1FEC5CC5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Enter ‘Phone Number1’.</w:t>
      </w:r>
    </w:p>
    <w:p w14:paraId="49AFAC76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Enter ‘Phone Number2’.</w:t>
      </w:r>
    </w:p>
    <w:p w14:paraId="7377FBDD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Select ‘Rating’.</w:t>
      </w:r>
    </w:p>
    <w:p w14:paraId="5D0634AF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Enter ‘Email’.</w:t>
      </w:r>
    </w:p>
    <w:p w14:paraId="522010E3" w14:textId="3955E6A5" w:rsidR="00B31656" w:rsidRDefault="00B31656" w:rsidP="00962870">
      <w:pPr>
        <w:pStyle w:val="ListParagraph"/>
        <w:numPr>
          <w:ilvl w:val="0"/>
          <w:numId w:val="21"/>
        </w:numPr>
      </w:pPr>
      <w:r>
        <w:t>Enter ‘Fax’</w:t>
      </w:r>
      <w:r w:rsidR="00801303">
        <w:t xml:space="preserve"> as null/moe than 10 digits</w:t>
      </w:r>
      <w:r>
        <w:t>.</w:t>
      </w:r>
    </w:p>
    <w:p w14:paraId="3334C336" w14:textId="77777777" w:rsidR="00B31656" w:rsidRDefault="00B31656" w:rsidP="00962870">
      <w:pPr>
        <w:pStyle w:val="ListParagraph"/>
        <w:numPr>
          <w:ilvl w:val="0"/>
          <w:numId w:val="21"/>
        </w:numPr>
      </w:pPr>
      <w:r>
        <w:t>Click on ‘Add Hotel’ link.</w:t>
      </w:r>
    </w:p>
    <w:p w14:paraId="0A31B3EE" w14:textId="77777777" w:rsidR="00B31656" w:rsidRDefault="00B31656" w:rsidP="00962870">
      <w:pPr>
        <w:pStyle w:val="ListParagraph"/>
        <w:numPr>
          <w:ilvl w:val="0"/>
          <w:numId w:val="21"/>
        </w:numPr>
      </w:pPr>
      <w:r w:rsidRPr="006922C9">
        <w:t>The syste</w:t>
      </w:r>
      <w:r>
        <w:t>m fails to validate the details and displays</w:t>
      </w:r>
      <w:r w:rsidRPr="006922C9">
        <w:t xml:space="preserve"> the appropriate error message.</w:t>
      </w:r>
    </w:p>
    <w:p w14:paraId="618EF032" w14:textId="648BDFD1" w:rsidR="00781822" w:rsidRDefault="00781822" w:rsidP="00962870">
      <w:pPr>
        <w:pStyle w:val="StyleHeading2Sub-headingH2ChapterNumberAppendixLetterchnh"/>
      </w:pPr>
      <w:bookmarkStart w:id="60" w:name="_Toc472673403"/>
      <w:bookmarkStart w:id="61" w:name="_Toc475192208"/>
      <w:bookmarkStart w:id="62" w:name="_Toc467755996"/>
      <w:r>
        <w:lastRenderedPageBreak/>
        <w:t>Exception Flow 12: Network Failure</w:t>
      </w:r>
      <w:bookmarkEnd w:id="60"/>
      <w:bookmarkEnd w:id="61"/>
    </w:p>
    <w:p w14:paraId="43A18947" w14:textId="077010B3" w:rsidR="00781822" w:rsidRDefault="00781822" w:rsidP="00962870">
      <w:r>
        <w:t xml:space="preserve">             1.  Admin </w:t>
      </w:r>
      <w:r w:rsidRPr="001168B3">
        <w:t>visits</w:t>
      </w:r>
      <w:r>
        <w:t xml:space="preserve"> </w:t>
      </w:r>
      <w:r w:rsidRPr="001168B3">
        <w:t xml:space="preserve">the URL </w:t>
      </w:r>
      <w:hyperlink r:id="rId27" w:history="1">
        <w:r w:rsidR="002B5A94">
          <w:rPr>
            <w:rStyle w:val="Hyperlink"/>
          </w:rPr>
          <w:t>https://duniyaghumao.com</w:t>
        </w:r>
      </w:hyperlink>
      <w:hyperlink r:id="rId28" w:history="1"/>
      <w:r>
        <w:t>using  any standard browser</w:t>
      </w:r>
      <w:r w:rsidRPr="001168B3">
        <w:t>.</w:t>
      </w:r>
    </w:p>
    <w:p w14:paraId="271C3DD7" w14:textId="13FC1879" w:rsidR="00781822" w:rsidRPr="0086706D" w:rsidRDefault="00781822" w:rsidP="00962870">
      <w:r>
        <w:t xml:space="preserve">             2.  The system  displays error message regaring network failure.</w:t>
      </w:r>
    </w:p>
    <w:p w14:paraId="00F65FB3" w14:textId="7C03147A" w:rsidR="00781822" w:rsidRDefault="00781822" w:rsidP="00962870">
      <w:pPr>
        <w:pStyle w:val="StyleHeading2Sub-headingH2ChapterNumberAppendixLetterchnh"/>
      </w:pPr>
      <w:bookmarkStart w:id="63" w:name="_Toc472673405"/>
      <w:bookmarkStart w:id="64" w:name="_Toc475192209"/>
      <w:bookmarkEnd w:id="62"/>
      <w:r>
        <w:t>Exception Flow 1</w:t>
      </w:r>
      <w:r w:rsidR="00391FBE">
        <w:t>3</w:t>
      </w:r>
      <w:r>
        <w:t>: Database Connectivity</w:t>
      </w:r>
      <w:bookmarkEnd w:id="63"/>
      <w:bookmarkEnd w:id="64"/>
    </w:p>
    <w:p w14:paraId="065AB133" w14:textId="59B09E96" w:rsidR="00391FBE" w:rsidRDefault="00391FBE" w:rsidP="00962870">
      <w:pPr>
        <w:pStyle w:val="ListParagraph"/>
        <w:numPr>
          <w:ilvl w:val="0"/>
          <w:numId w:val="22"/>
        </w:numPr>
      </w:pPr>
      <w:bookmarkStart w:id="65" w:name="_Toc467755997"/>
      <w:r>
        <w:t xml:space="preserve">Admin </w:t>
      </w:r>
      <w:r w:rsidRPr="001168B3">
        <w:t>visits</w:t>
      </w:r>
      <w:r>
        <w:t xml:space="preserve"> </w:t>
      </w:r>
      <w:r w:rsidRPr="001168B3">
        <w:t xml:space="preserve">the URL </w:t>
      </w:r>
      <w:hyperlink r:id="rId29" w:history="1">
        <w:r w:rsidR="002B5A94">
          <w:rPr>
            <w:rStyle w:val="Hyperlink"/>
          </w:rPr>
          <w:t>https://duniyaghumao.com</w:t>
        </w:r>
      </w:hyperlink>
      <w:hyperlink r:id="rId30" w:history="1"/>
      <w:r>
        <w:t>using  any standard browser</w:t>
      </w:r>
      <w:r w:rsidRPr="001168B3">
        <w:t>.</w:t>
      </w:r>
    </w:p>
    <w:p w14:paraId="059C6B1D" w14:textId="77777777" w:rsidR="00781822" w:rsidRPr="001168B3" w:rsidRDefault="00781822" w:rsidP="00962870">
      <w:pPr>
        <w:pStyle w:val="ListParagraph"/>
        <w:numPr>
          <w:ilvl w:val="0"/>
          <w:numId w:val="22"/>
        </w:numPr>
      </w:pPr>
      <w:r>
        <w:t>Homepage of the website will be displayed.</w:t>
      </w:r>
    </w:p>
    <w:p w14:paraId="7CEAA401" w14:textId="406B2623" w:rsidR="00781822" w:rsidRDefault="00391FBE" w:rsidP="00962870">
      <w:pPr>
        <w:pStyle w:val="ListParagraph"/>
        <w:numPr>
          <w:ilvl w:val="0"/>
          <w:numId w:val="22"/>
        </w:numPr>
      </w:pPr>
      <w:r>
        <w:t xml:space="preserve">The credentials </w:t>
      </w:r>
      <w:r w:rsidR="00781822">
        <w:t xml:space="preserve"> provided by the </w:t>
      </w:r>
      <w:r>
        <w:t xml:space="preserve">admin  is matched with the credentials’  </w:t>
      </w:r>
      <w:r w:rsidR="00781822">
        <w:t>in the database.</w:t>
      </w:r>
    </w:p>
    <w:p w14:paraId="50A2BE16" w14:textId="367CB4B9" w:rsidR="00781822" w:rsidRPr="001168B3" w:rsidRDefault="00781822" w:rsidP="00962870">
      <w:pPr>
        <w:pStyle w:val="ListParagraph"/>
        <w:numPr>
          <w:ilvl w:val="0"/>
          <w:numId w:val="22"/>
        </w:numPr>
      </w:pPr>
      <w:r>
        <w:t xml:space="preserve">If the database connection is not proper then the </w:t>
      </w:r>
      <w:r w:rsidR="00090492">
        <w:t xml:space="preserve">entered  credentials </w:t>
      </w:r>
      <w:r>
        <w:t xml:space="preserve"> cannot be validated.</w:t>
      </w:r>
    </w:p>
    <w:p w14:paraId="0E633846" w14:textId="5CB0A7C3" w:rsidR="00781822" w:rsidRPr="00EB2F56" w:rsidRDefault="00781822" w:rsidP="00962870">
      <w:pPr>
        <w:pStyle w:val="ListParagraph"/>
        <w:numPr>
          <w:ilvl w:val="0"/>
          <w:numId w:val="22"/>
        </w:numPr>
      </w:pPr>
      <w:r>
        <w:t xml:space="preserve">Then the </w:t>
      </w:r>
      <w:r w:rsidR="00090492">
        <w:t xml:space="preserve">admin </w:t>
      </w:r>
      <w:r>
        <w:t xml:space="preserve"> receives a </w:t>
      </w:r>
      <w:r w:rsidR="00090492">
        <w:t xml:space="preserve">login </w:t>
      </w:r>
      <w:r>
        <w:t xml:space="preserve"> failure message</w:t>
      </w:r>
      <w:r w:rsidRPr="001168B3">
        <w:t>.</w:t>
      </w:r>
    </w:p>
    <w:p w14:paraId="028B5EC2" w14:textId="77777777" w:rsidR="009F5790" w:rsidRPr="009F5790" w:rsidRDefault="009F5790" w:rsidP="00962870">
      <w:pPr>
        <w:pStyle w:val="StyleHeading1H1Mainheading1Heading1Heading10Head1h1Sec"/>
      </w:pPr>
      <w:bookmarkStart w:id="66" w:name="_Toc145125013"/>
      <w:bookmarkStart w:id="67" w:name="_Toc165439511"/>
      <w:bookmarkStart w:id="68" w:name="_Toc186019620"/>
      <w:bookmarkStart w:id="69" w:name="_Toc475192210"/>
      <w:bookmarkEnd w:id="65"/>
      <w:r w:rsidRPr="009F5790">
        <w:t>Post Conditions</w:t>
      </w:r>
      <w:bookmarkEnd w:id="47"/>
      <w:bookmarkEnd w:id="66"/>
      <w:bookmarkEnd w:id="67"/>
      <w:bookmarkEnd w:id="68"/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B60E60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962870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962870">
            <w:r w:rsidRPr="009F5790">
              <w:t>Post Condition</w:t>
            </w:r>
          </w:p>
        </w:tc>
      </w:tr>
      <w:tr w:rsidR="009F5790" w:rsidRPr="009F5790" w14:paraId="157725F0" w14:textId="77777777" w:rsidTr="00B60E60">
        <w:tc>
          <w:tcPr>
            <w:tcW w:w="3168" w:type="dxa"/>
          </w:tcPr>
          <w:p w14:paraId="6FC88656" w14:textId="2881B401" w:rsidR="009F5790" w:rsidRPr="009F5790" w:rsidRDefault="00281AA1" w:rsidP="00962870">
            <w:r>
              <w:t>Successful Adding of New Hotel Details</w:t>
            </w:r>
          </w:p>
        </w:tc>
        <w:tc>
          <w:tcPr>
            <w:tcW w:w="5688" w:type="dxa"/>
          </w:tcPr>
          <w:p w14:paraId="7AD6974C" w14:textId="3C706182" w:rsidR="009F5790" w:rsidRPr="009F5790" w:rsidRDefault="000408A1" w:rsidP="00962870">
            <w:pPr>
              <w:pStyle w:val="infoblue"/>
            </w:pPr>
            <w:r w:rsidRPr="00BA75CB">
              <w:t>The system successfully adds new hotel details.</w:t>
            </w:r>
          </w:p>
        </w:tc>
      </w:tr>
      <w:tr w:rsidR="000408A1" w:rsidRPr="009F5790" w14:paraId="17525C3D" w14:textId="77777777" w:rsidTr="00B60E60">
        <w:tc>
          <w:tcPr>
            <w:tcW w:w="3168" w:type="dxa"/>
          </w:tcPr>
          <w:p w14:paraId="16F72E40" w14:textId="63558CD9" w:rsidR="000408A1" w:rsidRPr="009F5790" w:rsidRDefault="000408A1" w:rsidP="00962870">
            <w:r>
              <w:t>Succcessful Updation of  Hotel Details</w:t>
            </w:r>
          </w:p>
        </w:tc>
        <w:tc>
          <w:tcPr>
            <w:tcW w:w="5688" w:type="dxa"/>
          </w:tcPr>
          <w:p w14:paraId="23B5FA5C" w14:textId="3831D621" w:rsidR="000408A1" w:rsidRPr="009F5790" w:rsidRDefault="000408A1" w:rsidP="00962870">
            <w:r>
              <w:t>The system successfully updates the hotel details.</w:t>
            </w:r>
          </w:p>
        </w:tc>
      </w:tr>
      <w:tr w:rsidR="000408A1" w:rsidRPr="009F5790" w14:paraId="330E3A30" w14:textId="77777777" w:rsidTr="00B60E60">
        <w:tc>
          <w:tcPr>
            <w:tcW w:w="3168" w:type="dxa"/>
          </w:tcPr>
          <w:p w14:paraId="4DA94835" w14:textId="2551C732" w:rsidR="000408A1" w:rsidRPr="009F5790" w:rsidRDefault="000408A1" w:rsidP="00962870">
            <w:r>
              <w:t>Succcessful Deletion of  Hotel Details</w:t>
            </w:r>
          </w:p>
        </w:tc>
        <w:tc>
          <w:tcPr>
            <w:tcW w:w="5688" w:type="dxa"/>
          </w:tcPr>
          <w:p w14:paraId="7243EDFF" w14:textId="5667218A" w:rsidR="000408A1" w:rsidRPr="009F5790" w:rsidRDefault="000408A1" w:rsidP="00962870">
            <w:r>
              <w:t>The system successfully deletes the hotel details.</w:t>
            </w:r>
          </w:p>
        </w:tc>
      </w:tr>
      <w:tr w:rsidR="000408A1" w:rsidRPr="009F5790" w14:paraId="2CE33834" w14:textId="77777777" w:rsidTr="00B60E60">
        <w:tc>
          <w:tcPr>
            <w:tcW w:w="3168" w:type="dxa"/>
          </w:tcPr>
          <w:p w14:paraId="43DB0227" w14:textId="30638371" w:rsidR="000408A1" w:rsidRPr="009F5790" w:rsidRDefault="000408A1" w:rsidP="00962870">
            <w:r>
              <w:t>Invalid login Credentials</w:t>
            </w:r>
          </w:p>
        </w:tc>
        <w:tc>
          <w:tcPr>
            <w:tcW w:w="5688" w:type="dxa"/>
          </w:tcPr>
          <w:p w14:paraId="43EE6D48" w14:textId="46D52088" w:rsidR="000408A1" w:rsidRPr="009F5790" w:rsidRDefault="000408A1" w:rsidP="00962870">
            <w:r>
              <w:t>The system fails to validate the details and abort admin from getting logged in to the application.</w:t>
            </w:r>
          </w:p>
        </w:tc>
      </w:tr>
      <w:tr w:rsidR="000408A1" w:rsidRPr="009F5790" w14:paraId="08D7AC18" w14:textId="77777777" w:rsidTr="00B60E60">
        <w:tc>
          <w:tcPr>
            <w:tcW w:w="3168" w:type="dxa"/>
          </w:tcPr>
          <w:p w14:paraId="549C62D1" w14:textId="638A7D1A" w:rsidR="000408A1" w:rsidRDefault="005656A8" w:rsidP="00962870">
            <w:r>
              <w:t>Admin e</w:t>
            </w:r>
            <w:r w:rsidR="000408A1">
              <w:t>nters the invalid Hotel City</w:t>
            </w:r>
          </w:p>
        </w:tc>
        <w:tc>
          <w:tcPr>
            <w:tcW w:w="5688" w:type="dxa"/>
          </w:tcPr>
          <w:p w14:paraId="0E87BFD9" w14:textId="3085981C" w:rsidR="000408A1" w:rsidRPr="009F5790" w:rsidRDefault="000408A1" w:rsidP="00962870">
            <w:r>
              <w:t>The system fails to validate the details and alert the admin with the error message.</w:t>
            </w:r>
          </w:p>
        </w:tc>
      </w:tr>
      <w:tr w:rsidR="000408A1" w:rsidRPr="009F5790" w14:paraId="0E46656B" w14:textId="77777777" w:rsidTr="00B60E60">
        <w:tc>
          <w:tcPr>
            <w:tcW w:w="3168" w:type="dxa"/>
          </w:tcPr>
          <w:p w14:paraId="102B6F76" w14:textId="5EB317E1" w:rsidR="000408A1" w:rsidRDefault="000408A1" w:rsidP="00962870">
            <w:r>
              <w:t>Admin Enters the invalid Hotel Name</w:t>
            </w:r>
          </w:p>
        </w:tc>
        <w:tc>
          <w:tcPr>
            <w:tcW w:w="5688" w:type="dxa"/>
          </w:tcPr>
          <w:p w14:paraId="6D5FC646" w14:textId="5457FAA4" w:rsidR="000408A1" w:rsidRPr="009F5790" w:rsidRDefault="000408A1" w:rsidP="00962870">
            <w:r>
              <w:t>The system fails to validate the details and alert the admin with the error message.</w:t>
            </w:r>
          </w:p>
        </w:tc>
      </w:tr>
      <w:tr w:rsidR="000408A1" w:rsidRPr="009F5790" w14:paraId="46BB4D1A" w14:textId="77777777" w:rsidTr="00B60E60">
        <w:tc>
          <w:tcPr>
            <w:tcW w:w="3168" w:type="dxa"/>
          </w:tcPr>
          <w:p w14:paraId="521B8DDB" w14:textId="05E5DF45" w:rsidR="000408A1" w:rsidRDefault="000408A1" w:rsidP="00962870">
            <w:r>
              <w:t>Admin Enters the invalid Hotel Address</w:t>
            </w:r>
          </w:p>
        </w:tc>
        <w:tc>
          <w:tcPr>
            <w:tcW w:w="5688" w:type="dxa"/>
          </w:tcPr>
          <w:p w14:paraId="061DF7E2" w14:textId="4DC78AE4" w:rsidR="000408A1" w:rsidRPr="009F5790" w:rsidRDefault="000408A1" w:rsidP="00962870">
            <w:r>
              <w:t>The system fails to validate the details and alert the admin with the error message.</w:t>
            </w:r>
          </w:p>
        </w:tc>
      </w:tr>
      <w:tr w:rsidR="000408A1" w:rsidRPr="009F5790" w14:paraId="26779F11" w14:textId="77777777" w:rsidTr="00B60E60">
        <w:tc>
          <w:tcPr>
            <w:tcW w:w="3168" w:type="dxa"/>
          </w:tcPr>
          <w:p w14:paraId="7E9A8451" w14:textId="3C7A70F1" w:rsidR="000408A1" w:rsidRDefault="000408A1" w:rsidP="00962870">
            <w:r>
              <w:t>Admin Enters the invalid Hotel Description</w:t>
            </w:r>
          </w:p>
        </w:tc>
        <w:tc>
          <w:tcPr>
            <w:tcW w:w="5688" w:type="dxa"/>
          </w:tcPr>
          <w:p w14:paraId="08D31FCD" w14:textId="46FB1E42" w:rsidR="000408A1" w:rsidRPr="009F5790" w:rsidRDefault="000408A1" w:rsidP="00962870">
            <w:r>
              <w:t>The system fails to validate the details and alert the admin with the error message.</w:t>
            </w:r>
          </w:p>
        </w:tc>
      </w:tr>
      <w:tr w:rsidR="000408A1" w:rsidRPr="009F5790" w14:paraId="1DD97A0F" w14:textId="77777777" w:rsidTr="00B60E60">
        <w:tc>
          <w:tcPr>
            <w:tcW w:w="3168" w:type="dxa"/>
          </w:tcPr>
          <w:p w14:paraId="7AC29C50" w14:textId="5EC16632" w:rsidR="000408A1" w:rsidRDefault="000408A1" w:rsidP="00962870">
            <w:r>
              <w:t>Admin Enters the invalid Average Per Night</w:t>
            </w:r>
          </w:p>
        </w:tc>
        <w:tc>
          <w:tcPr>
            <w:tcW w:w="5688" w:type="dxa"/>
          </w:tcPr>
          <w:p w14:paraId="16F3B0FC" w14:textId="70DB37A0" w:rsidR="000408A1" w:rsidRPr="009F5790" w:rsidRDefault="000408A1" w:rsidP="00962870">
            <w:r>
              <w:t>The system fails to validate the details and alert the admin with the error message.</w:t>
            </w:r>
          </w:p>
        </w:tc>
      </w:tr>
      <w:tr w:rsidR="000408A1" w:rsidRPr="009F5790" w14:paraId="6396DE52" w14:textId="77777777" w:rsidTr="00B60E60">
        <w:tc>
          <w:tcPr>
            <w:tcW w:w="3168" w:type="dxa"/>
          </w:tcPr>
          <w:p w14:paraId="6C3A8854" w14:textId="249ABF3A" w:rsidR="000408A1" w:rsidRDefault="000408A1" w:rsidP="00962870">
            <w:r>
              <w:t>Admin Enters the invalid Phone Number1</w:t>
            </w:r>
          </w:p>
        </w:tc>
        <w:tc>
          <w:tcPr>
            <w:tcW w:w="5688" w:type="dxa"/>
          </w:tcPr>
          <w:p w14:paraId="1C8CE0C0" w14:textId="370ACAAE" w:rsidR="000408A1" w:rsidRPr="009F5790" w:rsidRDefault="000408A1" w:rsidP="00962870">
            <w:r>
              <w:t>The system fails to validate the details and alert the admin with the error message.</w:t>
            </w:r>
          </w:p>
        </w:tc>
      </w:tr>
      <w:tr w:rsidR="000408A1" w:rsidRPr="009F5790" w14:paraId="21D0EFE6" w14:textId="77777777" w:rsidTr="00B60E60">
        <w:tc>
          <w:tcPr>
            <w:tcW w:w="3168" w:type="dxa"/>
          </w:tcPr>
          <w:p w14:paraId="15676B0E" w14:textId="0DE57944" w:rsidR="000408A1" w:rsidRDefault="000408A1" w:rsidP="00962870">
            <w:r>
              <w:t>Admin Enters the invalid Phone Number2</w:t>
            </w:r>
          </w:p>
        </w:tc>
        <w:tc>
          <w:tcPr>
            <w:tcW w:w="5688" w:type="dxa"/>
          </w:tcPr>
          <w:p w14:paraId="3B82BE72" w14:textId="6B7E633B" w:rsidR="000408A1" w:rsidRPr="009F5790" w:rsidRDefault="000408A1" w:rsidP="00962870">
            <w:r>
              <w:t>The system fails to validate the details and alert the admin with the error message.</w:t>
            </w:r>
          </w:p>
        </w:tc>
      </w:tr>
      <w:tr w:rsidR="000408A1" w:rsidRPr="009F5790" w14:paraId="3AB2696A" w14:textId="77777777" w:rsidTr="00B60E60">
        <w:tc>
          <w:tcPr>
            <w:tcW w:w="3168" w:type="dxa"/>
          </w:tcPr>
          <w:p w14:paraId="16DB3225" w14:textId="7FFD4F70" w:rsidR="000408A1" w:rsidRDefault="000408A1" w:rsidP="00962870">
            <w:r>
              <w:t>Admin Selects the invalid Rating</w:t>
            </w:r>
          </w:p>
        </w:tc>
        <w:tc>
          <w:tcPr>
            <w:tcW w:w="5688" w:type="dxa"/>
          </w:tcPr>
          <w:p w14:paraId="721F6D56" w14:textId="2AA5648B" w:rsidR="000408A1" w:rsidRPr="009F5790" w:rsidRDefault="000408A1" w:rsidP="00962870">
            <w:r>
              <w:t>The system fails to validate the details and alert the admin with the error message.</w:t>
            </w:r>
          </w:p>
        </w:tc>
      </w:tr>
      <w:tr w:rsidR="000408A1" w:rsidRPr="009F5790" w14:paraId="399409A5" w14:textId="77777777" w:rsidTr="00B60E60">
        <w:tc>
          <w:tcPr>
            <w:tcW w:w="3168" w:type="dxa"/>
          </w:tcPr>
          <w:p w14:paraId="4B424A49" w14:textId="3E315D6D" w:rsidR="000408A1" w:rsidRDefault="000408A1" w:rsidP="00962870">
            <w:r>
              <w:t>Admin Enters invalid Email ID</w:t>
            </w:r>
          </w:p>
        </w:tc>
        <w:tc>
          <w:tcPr>
            <w:tcW w:w="5688" w:type="dxa"/>
          </w:tcPr>
          <w:p w14:paraId="4928B427" w14:textId="3F7032EA" w:rsidR="000408A1" w:rsidRDefault="000408A1" w:rsidP="00962870">
            <w:r>
              <w:t>The system fails to validate the details and alert the admin with the error message.</w:t>
            </w:r>
          </w:p>
        </w:tc>
      </w:tr>
      <w:tr w:rsidR="000408A1" w:rsidRPr="009F5790" w14:paraId="3910AD4B" w14:textId="77777777" w:rsidTr="00B60E60">
        <w:tc>
          <w:tcPr>
            <w:tcW w:w="3168" w:type="dxa"/>
          </w:tcPr>
          <w:p w14:paraId="42B9882F" w14:textId="6C18F6B7" w:rsidR="000408A1" w:rsidRDefault="000408A1" w:rsidP="00962870">
            <w:r>
              <w:t>Admin Enters invalid Fax</w:t>
            </w:r>
          </w:p>
        </w:tc>
        <w:tc>
          <w:tcPr>
            <w:tcW w:w="5688" w:type="dxa"/>
          </w:tcPr>
          <w:p w14:paraId="62AA4472" w14:textId="778CCE33" w:rsidR="000408A1" w:rsidRDefault="000408A1" w:rsidP="00962870">
            <w:r>
              <w:t>The system fails to validate the details and alert the admin with the error message.</w:t>
            </w:r>
          </w:p>
        </w:tc>
      </w:tr>
      <w:tr w:rsidR="00030B34" w:rsidRPr="009F5790" w14:paraId="011BBB01" w14:textId="77777777" w:rsidTr="00254AE1">
        <w:trPr>
          <w:trHeight w:val="390"/>
        </w:trPr>
        <w:tc>
          <w:tcPr>
            <w:tcW w:w="3168" w:type="dxa"/>
          </w:tcPr>
          <w:p w14:paraId="17CD440A" w14:textId="1FE1CC23" w:rsidR="00030B34" w:rsidRDefault="00030B34" w:rsidP="00962870">
            <w:r>
              <w:t>Network Failure</w:t>
            </w:r>
          </w:p>
        </w:tc>
        <w:tc>
          <w:tcPr>
            <w:tcW w:w="5688" w:type="dxa"/>
          </w:tcPr>
          <w:p w14:paraId="38B7E011" w14:textId="11AE9226" w:rsidR="00030B34" w:rsidRDefault="00030B34" w:rsidP="00962870">
            <w:pPr>
              <w:rPr>
                <w:bCs/>
              </w:rPr>
            </w:pPr>
            <w:r>
              <w:t>The user should display error message for Network failure</w:t>
            </w:r>
          </w:p>
        </w:tc>
      </w:tr>
      <w:tr w:rsidR="00030B34" w:rsidRPr="009F5790" w14:paraId="42569226" w14:textId="77777777" w:rsidTr="00B60E60">
        <w:tc>
          <w:tcPr>
            <w:tcW w:w="3168" w:type="dxa"/>
          </w:tcPr>
          <w:p w14:paraId="25897F78" w14:textId="61F69C77" w:rsidR="00030B34" w:rsidRDefault="00030B34" w:rsidP="00962870">
            <w:r>
              <w:t>Database Connectivity</w:t>
            </w:r>
          </w:p>
        </w:tc>
        <w:tc>
          <w:tcPr>
            <w:tcW w:w="5688" w:type="dxa"/>
          </w:tcPr>
          <w:p w14:paraId="26EBE255" w14:textId="5C658B32" w:rsidR="00030B34" w:rsidRDefault="00030B34" w:rsidP="00962870">
            <w:r>
              <w:t>The user should display error message for Database connectivity</w:t>
            </w:r>
          </w:p>
        </w:tc>
      </w:tr>
    </w:tbl>
    <w:p w14:paraId="23EFDC96" w14:textId="77777777" w:rsidR="009F5790" w:rsidRPr="009F5790" w:rsidRDefault="009F5790" w:rsidP="00962870"/>
    <w:p w14:paraId="338C66C3" w14:textId="77777777" w:rsidR="009F5790" w:rsidRPr="009F5790" w:rsidRDefault="009F5790" w:rsidP="00962870">
      <w:pPr>
        <w:pStyle w:val="StyleHeading1H1Mainheading1Heading1Heading10Head1h1Sec"/>
      </w:pPr>
      <w:bookmarkStart w:id="70" w:name="_Toc144299928"/>
      <w:bookmarkStart w:id="71" w:name="_Toc145125014"/>
      <w:bookmarkStart w:id="72" w:name="_Toc165439512"/>
      <w:bookmarkStart w:id="73" w:name="_Toc186019621"/>
      <w:bookmarkStart w:id="74" w:name="_Toc475192211"/>
      <w:r w:rsidRPr="009F5790">
        <w:lastRenderedPageBreak/>
        <w:t>Special Requirements</w:t>
      </w:r>
      <w:bookmarkEnd w:id="70"/>
      <w:bookmarkEnd w:id="71"/>
      <w:bookmarkEnd w:id="72"/>
      <w:bookmarkEnd w:id="73"/>
      <w:bookmarkEnd w:id="74"/>
    </w:p>
    <w:p w14:paraId="29FDD4B5" w14:textId="77777777" w:rsidR="006606A8" w:rsidRDefault="006606A8" w:rsidP="00962870">
      <w:pPr>
        <w:pStyle w:val="StyleHeading1H1Mainheading1Heading1Heading10Head1h1Sec"/>
      </w:pPr>
      <w:bookmarkStart w:id="75" w:name="_Toc458607236"/>
      <w:bookmarkStart w:id="76" w:name="_Toc467756001"/>
      <w:bookmarkStart w:id="77" w:name="_Toc472673408"/>
      <w:bookmarkStart w:id="78" w:name="_Toc475192212"/>
      <w:r>
        <w:t>Performance</w:t>
      </w:r>
      <w:bookmarkEnd w:id="75"/>
      <w:bookmarkEnd w:id="76"/>
      <w:bookmarkEnd w:id="77"/>
      <w:bookmarkEnd w:id="78"/>
    </w:p>
    <w:p w14:paraId="09D5ED30" w14:textId="10424FA0" w:rsidR="006606A8" w:rsidRPr="007E285D" w:rsidRDefault="00B4789F" w:rsidP="00962870">
      <w:pPr>
        <w:pStyle w:val="ListParagraph"/>
        <w:numPr>
          <w:ilvl w:val="0"/>
          <w:numId w:val="29"/>
        </w:numPr>
      </w:pPr>
      <w:bookmarkStart w:id="79" w:name="_Toc472673409"/>
      <w:r>
        <w:t>Admin</w:t>
      </w:r>
      <w:r w:rsidR="002C4F8F" w:rsidRPr="007E285D">
        <w:t xml:space="preserve"> </w:t>
      </w:r>
      <w:r w:rsidR="002C4F8F" w:rsidRPr="007E285D">
        <w:rPr>
          <w:rFonts w:asciiTheme="majorHAnsi" w:hAnsiTheme="majorHAnsi" w:cstheme="majorHAnsi"/>
        </w:rPr>
        <w:t>should</w:t>
      </w:r>
      <w:r w:rsidR="002C4F8F" w:rsidRPr="007E285D">
        <w:t xml:space="preserve"> have good connection</w:t>
      </w:r>
      <w:r w:rsidR="006606A8" w:rsidRPr="007E285D">
        <w:t xml:space="preserve"> speed of 50kbps minimum.</w:t>
      </w:r>
      <w:bookmarkEnd w:id="79"/>
    </w:p>
    <w:p w14:paraId="6EF8FE36" w14:textId="77777777" w:rsidR="006606A8" w:rsidRDefault="006606A8" w:rsidP="00962870">
      <w:pPr>
        <w:pStyle w:val="StyleHeading1H1Mainheading1Heading1Heading10Head1h1Sec"/>
      </w:pPr>
      <w:bookmarkStart w:id="80" w:name="_Toc467756002"/>
      <w:bookmarkStart w:id="81" w:name="_Toc472673410"/>
      <w:bookmarkStart w:id="82" w:name="_Toc475192213"/>
      <w:r>
        <w:t>Availability</w:t>
      </w:r>
      <w:bookmarkEnd w:id="80"/>
      <w:bookmarkEnd w:id="81"/>
      <w:bookmarkEnd w:id="82"/>
    </w:p>
    <w:p w14:paraId="613D4B29" w14:textId="22AD2843" w:rsidR="006606A8" w:rsidRPr="00BE7B5F" w:rsidRDefault="006606A8" w:rsidP="00962870">
      <w:pPr>
        <w:pStyle w:val="ListParagraph"/>
        <w:numPr>
          <w:ilvl w:val="0"/>
          <w:numId w:val="24"/>
        </w:numPr>
        <w:rPr>
          <w:lang w:val="fr-FR"/>
        </w:rPr>
      </w:pPr>
      <w:r w:rsidRPr="00BE7B5F">
        <w:rPr>
          <w:lang w:val="fr-FR"/>
        </w:rPr>
        <w:t>Appl</w:t>
      </w:r>
      <w:r w:rsidR="002C4F8F">
        <w:rPr>
          <w:lang w:val="fr-FR"/>
        </w:rPr>
        <w:t xml:space="preserve">ication should be available </w:t>
      </w:r>
      <w:r w:rsidRPr="00BE7B5F">
        <w:rPr>
          <w:lang w:val="fr-FR"/>
        </w:rPr>
        <w:t>24*</w:t>
      </w:r>
      <w:r w:rsidR="002C4F8F">
        <w:rPr>
          <w:lang w:val="fr-FR"/>
        </w:rPr>
        <w:t>7 to Admin</w:t>
      </w:r>
      <w:r w:rsidRPr="00BE7B5F">
        <w:rPr>
          <w:lang w:val="fr-FR"/>
        </w:rPr>
        <w:t xml:space="preserve">. </w:t>
      </w:r>
    </w:p>
    <w:p w14:paraId="0779532B" w14:textId="77777777" w:rsidR="006606A8" w:rsidRDefault="006606A8" w:rsidP="00962870">
      <w:pPr>
        <w:pStyle w:val="StyleHeading1H1Mainheading1Heading1Heading10Head1h1Sec"/>
      </w:pPr>
      <w:bookmarkStart w:id="83" w:name="_Toc467756003"/>
      <w:bookmarkStart w:id="84" w:name="_Toc472673411"/>
      <w:bookmarkStart w:id="85" w:name="_Toc475192214"/>
      <w:r>
        <w:t>Security</w:t>
      </w:r>
      <w:bookmarkEnd w:id="83"/>
      <w:bookmarkEnd w:id="84"/>
      <w:bookmarkEnd w:id="85"/>
    </w:p>
    <w:p w14:paraId="547841FB" w14:textId="5FDC5DE5" w:rsidR="006606A8" w:rsidRPr="00BE7B5F" w:rsidRDefault="002C4F8F" w:rsidP="00962870">
      <w:pPr>
        <w:pStyle w:val="ListParagraph"/>
        <w:numPr>
          <w:ilvl w:val="0"/>
          <w:numId w:val="23"/>
        </w:numPr>
        <w:rPr>
          <w:lang w:val="fr-FR"/>
        </w:rPr>
      </w:pPr>
      <w:r>
        <w:rPr>
          <w:lang w:val="fr-FR"/>
        </w:rPr>
        <w:t>On e</w:t>
      </w:r>
      <w:r w:rsidR="006606A8" w:rsidRPr="00BE7B5F">
        <w:rPr>
          <w:lang w:val="fr-FR"/>
        </w:rPr>
        <w:t xml:space="preserve">ach page in the </w:t>
      </w:r>
      <w:r w:rsidR="00BD57D9">
        <w:rPr>
          <w:lang w:val="fr-FR"/>
        </w:rPr>
        <w:t>Hotel Booking Management System,</w:t>
      </w:r>
      <w:r w:rsidR="006606A8" w:rsidRPr="00BE7B5F">
        <w:rPr>
          <w:lang w:val="fr-FR"/>
        </w:rPr>
        <w:t xml:space="preserve"> app</w:t>
      </w:r>
      <w:r w:rsidR="00BD57D9">
        <w:rPr>
          <w:lang w:val="fr-FR"/>
        </w:rPr>
        <w:t>lication checks for a valid</w:t>
      </w:r>
      <w:r w:rsidR="006606A8" w:rsidRPr="00BE7B5F">
        <w:rPr>
          <w:lang w:val="fr-FR"/>
        </w:rPr>
        <w:t xml:space="preserve"> </w:t>
      </w:r>
      <w:r w:rsidR="00BD57D9">
        <w:rPr>
          <w:lang w:val="fr-FR"/>
        </w:rPr>
        <w:t xml:space="preserve">admin </w:t>
      </w:r>
      <w:r w:rsidR="006606A8" w:rsidRPr="00BE7B5F">
        <w:rPr>
          <w:lang w:val="fr-FR"/>
        </w:rPr>
        <w:t>login by checking the value of a session variable.</w:t>
      </w:r>
    </w:p>
    <w:p w14:paraId="75FED0E4" w14:textId="77777777" w:rsidR="006606A8" w:rsidRPr="0004791E" w:rsidRDefault="006606A8" w:rsidP="00962870">
      <w:pPr>
        <w:pStyle w:val="StyleHeading2Sub-headingH2ChapterNumberAppendixLetterchnh"/>
      </w:pPr>
      <w:bookmarkStart w:id="86" w:name="_Toc458607238"/>
      <w:bookmarkStart w:id="87" w:name="_Toc472673412"/>
      <w:bookmarkStart w:id="88" w:name="_Toc475192215"/>
      <w:r>
        <w:t>User Interface</w:t>
      </w:r>
      <w:bookmarkEnd w:id="86"/>
      <w:bookmarkEnd w:id="87"/>
      <w:bookmarkEnd w:id="88"/>
      <w:r w:rsidRPr="0004791E">
        <w:t xml:space="preserve"> </w:t>
      </w:r>
    </w:p>
    <w:p w14:paraId="4BA0C18C" w14:textId="77777777" w:rsidR="006606A8" w:rsidRPr="00B10BC4" w:rsidRDefault="006606A8" w:rsidP="00962870">
      <w:pPr>
        <w:pStyle w:val="ListParagraph"/>
        <w:numPr>
          <w:ilvl w:val="1"/>
          <w:numId w:val="25"/>
        </w:numPr>
        <w:rPr>
          <w:b/>
        </w:rPr>
      </w:pPr>
      <w:r w:rsidRPr="00B10BC4">
        <w:t>The letters on Menus shall be bold</w:t>
      </w:r>
    </w:p>
    <w:p w14:paraId="712E0853" w14:textId="77777777" w:rsidR="006606A8" w:rsidRPr="00B10BC4" w:rsidRDefault="006606A8" w:rsidP="00962870">
      <w:pPr>
        <w:pStyle w:val="ListParagraph"/>
        <w:numPr>
          <w:ilvl w:val="1"/>
          <w:numId w:val="25"/>
        </w:numPr>
        <w:rPr>
          <w:b/>
        </w:rPr>
      </w:pPr>
      <w:r w:rsidRPr="00B10BC4">
        <w:t>The active links shoul be displayed in red color</w:t>
      </w:r>
    </w:p>
    <w:p w14:paraId="0E024AA5" w14:textId="127DA4D7" w:rsidR="006606A8" w:rsidRPr="00B10BC4" w:rsidRDefault="006606A8" w:rsidP="00962870">
      <w:pPr>
        <w:pStyle w:val="ListParagraph"/>
        <w:numPr>
          <w:ilvl w:val="1"/>
          <w:numId w:val="25"/>
        </w:numPr>
        <w:rPr>
          <w:b/>
        </w:rPr>
      </w:pPr>
      <w:r w:rsidRPr="00B10BC4">
        <w:t>The visisted li</w:t>
      </w:r>
      <w:r w:rsidR="00BF7128">
        <w:t>nks should be displayed in purp</w:t>
      </w:r>
      <w:r w:rsidRPr="00B10BC4">
        <w:t>le color</w:t>
      </w:r>
    </w:p>
    <w:p w14:paraId="08F66467" w14:textId="79298606" w:rsidR="006606A8" w:rsidRPr="00B10BC4" w:rsidRDefault="006606A8" w:rsidP="00962870">
      <w:pPr>
        <w:pStyle w:val="ListParagraph"/>
        <w:numPr>
          <w:ilvl w:val="1"/>
          <w:numId w:val="25"/>
        </w:numPr>
        <w:rPr>
          <w:b/>
        </w:rPr>
      </w:pPr>
      <w:r w:rsidRPr="00B10BC4">
        <w:t>The Unvisited links should be displayed in blue</w:t>
      </w:r>
      <w:r w:rsidR="00BF7128">
        <w:t xml:space="preserve"> color</w:t>
      </w:r>
    </w:p>
    <w:p w14:paraId="6F766954" w14:textId="77777777" w:rsidR="006606A8" w:rsidRPr="00B10BC4" w:rsidRDefault="006606A8" w:rsidP="00962870">
      <w:pPr>
        <w:pStyle w:val="ListParagraph"/>
        <w:numPr>
          <w:ilvl w:val="1"/>
          <w:numId w:val="25"/>
        </w:numPr>
        <w:rPr>
          <w:b/>
        </w:rPr>
      </w:pPr>
      <w:r w:rsidRPr="00B10BC4">
        <w:t>The logout and back button should be available on every page of the application</w:t>
      </w:r>
    </w:p>
    <w:p w14:paraId="2CB3B846" w14:textId="77777777" w:rsidR="006606A8" w:rsidRPr="00B10BC4" w:rsidRDefault="006606A8" w:rsidP="00962870">
      <w:pPr>
        <w:pStyle w:val="ListParagraph"/>
        <w:numPr>
          <w:ilvl w:val="1"/>
          <w:numId w:val="25"/>
        </w:numPr>
        <w:rPr>
          <w:b/>
        </w:rPr>
      </w:pPr>
      <w:r w:rsidRPr="00B10BC4">
        <w:t>Look and feel and color of application should be proper.</w:t>
      </w:r>
    </w:p>
    <w:p w14:paraId="05B1198B" w14:textId="77777777" w:rsidR="006606A8" w:rsidRPr="00B10BC4" w:rsidRDefault="006606A8" w:rsidP="00962870">
      <w:pPr>
        <w:pStyle w:val="ListParagraph"/>
        <w:numPr>
          <w:ilvl w:val="1"/>
          <w:numId w:val="25"/>
        </w:numPr>
        <w:rPr>
          <w:b/>
        </w:rPr>
      </w:pPr>
      <w:r w:rsidRPr="00B10BC4">
        <w:t>In case of Field  level validation error messages should be displayed in red color.</w:t>
      </w:r>
    </w:p>
    <w:p w14:paraId="502F6280" w14:textId="77777777" w:rsidR="009F5790" w:rsidRPr="009F5790" w:rsidRDefault="009F5790" w:rsidP="00962870">
      <w:pPr>
        <w:pStyle w:val="StyleHeading1H1Mainheading1Heading1Heading10Head1h1Sec"/>
      </w:pPr>
      <w:bookmarkStart w:id="89" w:name="_Toc144299929"/>
      <w:bookmarkStart w:id="90" w:name="_Toc145125015"/>
      <w:bookmarkStart w:id="91" w:name="_Toc165439513"/>
      <w:bookmarkStart w:id="92" w:name="_Toc186019622"/>
      <w:bookmarkStart w:id="93" w:name="_Toc475192216"/>
      <w:r w:rsidRPr="009F5790">
        <w:t>Extension Points</w:t>
      </w:r>
      <w:bookmarkEnd w:id="89"/>
      <w:bookmarkEnd w:id="90"/>
      <w:bookmarkEnd w:id="91"/>
      <w:bookmarkEnd w:id="92"/>
      <w:bookmarkEnd w:id="93"/>
    </w:p>
    <w:p w14:paraId="776107F0" w14:textId="36F3E85A" w:rsidR="00F15F67" w:rsidRDefault="00F15F67" w:rsidP="00962870">
      <w:pPr>
        <w:pStyle w:val="StyleHeading1H1Mainheading1Heading1Heading10Head1h1Sec"/>
        <w:numPr>
          <w:ilvl w:val="0"/>
          <w:numId w:val="27"/>
        </w:numPr>
      </w:pPr>
      <w:bookmarkStart w:id="94" w:name="_Toc467756005"/>
      <w:bookmarkStart w:id="95" w:name="_Toc458607241"/>
      <w:bookmarkStart w:id="96" w:name="_Toc475192217"/>
      <w:r>
        <w:t>Extension in Alternate Flow  1:</w:t>
      </w:r>
      <w:bookmarkEnd w:id="94"/>
      <w:bookmarkEnd w:id="95"/>
      <w:bookmarkEnd w:id="96"/>
      <w:r>
        <w:t xml:space="preserve"> </w:t>
      </w:r>
    </w:p>
    <w:p w14:paraId="00C506A0" w14:textId="77777777" w:rsidR="00C65C15" w:rsidRPr="001A108C" w:rsidRDefault="00C65C15" w:rsidP="00962870">
      <w:pPr>
        <w:pStyle w:val="ListParagraph"/>
        <w:numPr>
          <w:ilvl w:val="0"/>
          <w:numId w:val="31"/>
        </w:numPr>
      </w:pPr>
      <w:r>
        <w:t>Open the browser.</w:t>
      </w:r>
    </w:p>
    <w:p w14:paraId="219BD71B" w14:textId="292C0D40" w:rsidR="00C65C15" w:rsidRDefault="00C65C15" w:rsidP="00962870">
      <w:pPr>
        <w:pStyle w:val="ListParagraph"/>
        <w:numPr>
          <w:ilvl w:val="0"/>
          <w:numId w:val="31"/>
        </w:numPr>
      </w:pPr>
      <w:r w:rsidRPr="001A108C">
        <w:rPr>
          <w:bCs/>
          <w:iCs/>
        </w:rPr>
        <w:t xml:space="preserve">Enter the URL </w:t>
      </w:r>
      <w:hyperlink r:id="rId31" w:history="1">
        <w:r w:rsidR="000238F3">
          <w:rPr>
            <w:rStyle w:val="Hyperlink"/>
          </w:rPr>
          <w:t>https://duniyaghumao.com</w:t>
        </w:r>
      </w:hyperlink>
    </w:p>
    <w:p w14:paraId="7297FC60" w14:textId="77777777" w:rsidR="00C65C15" w:rsidRDefault="00C65C15" w:rsidP="00962870">
      <w:pPr>
        <w:pStyle w:val="ListParagraph"/>
        <w:numPr>
          <w:ilvl w:val="0"/>
          <w:numId w:val="31"/>
        </w:numPr>
      </w:pPr>
      <w:r>
        <w:t>Click on login link.</w:t>
      </w:r>
    </w:p>
    <w:p w14:paraId="4BB9E4D9" w14:textId="77777777" w:rsidR="00C65C15" w:rsidRPr="001A108C" w:rsidRDefault="00C65C15" w:rsidP="00962870">
      <w:pPr>
        <w:pStyle w:val="ListParagraph"/>
        <w:numPr>
          <w:ilvl w:val="0"/>
          <w:numId w:val="31"/>
        </w:numPr>
      </w:pPr>
      <w:r w:rsidRPr="001A108C">
        <w:t xml:space="preserve">Enter the </w:t>
      </w:r>
      <w:r>
        <w:t xml:space="preserve">Admin User name and </w:t>
      </w:r>
      <w:r w:rsidRPr="001A108C">
        <w:t xml:space="preserve"> Password.</w:t>
      </w:r>
    </w:p>
    <w:p w14:paraId="358D458E" w14:textId="77777777" w:rsidR="00C65C15" w:rsidRDefault="00C65C15" w:rsidP="00962870">
      <w:pPr>
        <w:pStyle w:val="ListParagraph"/>
        <w:numPr>
          <w:ilvl w:val="0"/>
          <w:numId w:val="31"/>
        </w:numPr>
      </w:pPr>
      <w:r>
        <w:t>Click on login button.</w:t>
      </w:r>
    </w:p>
    <w:p w14:paraId="07B22192" w14:textId="77777777" w:rsidR="00C65C15" w:rsidRDefault="00C65C15" w:rsidP="00962870">
      <w:pPr>
        <w:pStyle w:val="ListParagraph"/>
        <w:numPr>
          <w:ilvl w:val="0"/>
          <w:numId w:val="31"/>
        </w:numPr>
      </w:pPr>
      <w:r>
        <w:t>Click on ‘Update Hotel’ button.</w:t>
      </w:r>
    </w:p>
    <w:p w14:paraId="57BE8E5E" w14:textId="77777777" w:rsidR="00C65C15" w:rsidRDefault="00C65C15" w:rsidP="00962870">
      <w:pPr>
        <w:pStyle w:val="ListParagraph"/>
        <w:numPr>
          <w:ilvl w:val="0"/>
          <w:numId w:val="31"/>
        </w:numPr>
      </w:pPr>
      <w:r>
        <w:t>Enter  all the fields with valid credentials.</w:t>
      </w:r>
    </w:p>
    <w:p w14:paraId="44688C0F" w14:textId="77777777" w:rsidR="00C65C15" w:rsidRDefault="00C65C15" w:rsidP="00962870">
      <w:pPr>
        <w:pStyle w:val="ListParagraph"/>
        <w:numPr>
          <w:ilvl w:val="0"/>
          <w:numId w:val="31"/>
        </w:numPr>
      </w:pPr>
      <w:r>
        <w:t>Click on ‘Update Hotel’ Button.</w:t>
      </w:r>
    </w:p>
    <w:p w14:paraId="79D1E21A" w14:textId="77777777" w:rsidR="00C65C15" w:rsidRDefault="00C65C15" w:rsidP="00962870">
      <w:pPr>
        <w:pStyle w:val="ListParagraph"/>
        <w:numPr>
          <w:ilvl w:val="0"/>
          <w:numId w:val="31"/>
        </w:numPr>
      </w:pPr>
      <w:r>
        <w:t>The system validates the details.</w:t>
      </w:r>
    </w:p>
    <w:p w14:paraId="03DC0AAB" w14:textId="77777777" w:rsidR="00C65C15" w:rsidRPr="009F5790" w:rsidRDefault="00C65C15" w:rsidP="00962870">
      <w:pPr>
        <w:pStyle w:val="ListParagraph"/>
        <w:numPr>
          <w:ilvl w:val="0"/>
          <w:numId w:val="31"/>
        </w:numPr>
      </w:pPr>
      <w:r w:rsidRPr="001A108C">
        <w:t>The system successfully updates the  hotel details.</w:t>
      </w:r>
    </w:p>
    <w:p w14:paraId="5DFA430C" w14:textId="5202ACDB" w:rsidR="00C65C15" w:rsidRDefault="00F15F67" w:rsidP="00962870">
      <w:pPr>
        <w:pStyle w:val="StyleHeading1H1Mainheading1Heading1Heading10Head1h1Sec"/>
        <w:numPr>
          <w:ilvl w:val="0"/>
          <w:numId w:val="27"/>
        </w:numPr>
      </w:pPr>
      <w:bookmarkStart w:id="97" w:name="_Toc475192218"/>
      <w:r>
        <w:t>Extension in Al</w:t>
      </w:r>
      <w:r w:rsidR="007E285D">
        <w:t>ternate Flow  2</w:t>
      </w:r>
      <w:r>
        <w:t>:</w:t>
      </w:r>
      <w:bookmarkStart w:id="98" w:name="_Toc144299930"/>
      <w:bookmarkStart w:id="99" w:name="_Toc145125016"/>
      <w:bookmarkStart w:id="100" w:name="_Toc165439515"/>
      <w:bookmarkStart w:id="101" w:name="_Toc186019624"/>
      <w:bookmarkEnd w:id="97"/>
    </w:p>
    <w:p w14:paraId="64EB0F8E" w14:textId="77777777" w:rsidR="00C65C15" w:rsidRPr="001A108C" w:rsidRDefault="00C65C15" w:rsidP="00962870">
      <w:pPr>
        <w:pStyle w:val="ListParagraph"/>
        <w:numPr>
          <w:ilvl w:val="0"/>
          <w:numId w:val="32"/>
        </w:numPr>
      </w:pPr>
      <w:r>
        <w:t>Open the browser.</w:t>
      </w:r>
    </w:p>
    <w:p w14:paraId="28C09F84" w14:textId="522428ED" w:rsidR="00C65C15" w:rsidRDefault="00C65C15" w:rsidP="00962870">
      <w:pPr>
        <w:pStyle w:val="ListParagraph"/>
        <w:numPr>
          <w:ilvl w:val="0"/>
          <w:numId w:val="32"/>
        </w:numPr>
      </w:pPr>
      <w:r w:rsidRPr="001A108C">
        <w:rPr>
          <w:bCs/>
          <w:iCs/>
        </w:rPr>
        <w:t>Enter the URL</w:t>
      </w:r>
      <w:hyperlink r:id="rId32" w:history="1">
        <w:r w:rsidR="000238F3">
          <w:rPr>
            <w:rStyle w:val="Hyperlink"/>
          </w:rPr>
          <w:t>https://duniyaghumao.com</w:t>
        </w:r>
      </w:hyperlink>
    </w:p>
    <w:p w14:paraId="00B45822" w14:textId="77777777" w:rsidR="00C65C15" w:rsidRDefault="00C65C15" w:rsidP="00962870">
      <w:pPr>
        <w:pStyle w:val="ListParagraph"/>
        <w:numPr>
          <w:ilvl w:val="0"/>
          <w:numId w:val="32"/>
        </w:numPr>
      </w:pPr>
      <w:r>
        <w:t>Click on login link.</w:t>
      </w:r>
    </w:p>
    <w:p w14:paraId="21A5C747" w14:textId="77777777" w:rsidR="00C65C15" w:rsidRPr="001A108C" w:rsidRDefault="00C65C15" w:rsidP="00962870">
      <w:pPr>
        <w:pStyle w:val="ListParagraph"/>
        <w:numPr>
          <w:ilvl w:val="0"/>
          <w:numId w:val="32"/>
        </w:numPr>
      </w:pPr>
      <w:r w:rsidRPr="001A108C">
        <w:t xml:space="preserve">Enter the </w:t>
      </w:r>
      <w:r>
        <w:t xml:space="preserve">Admin User name and </w:t>
      </w:r>
      <w:r w:rsidRPr="001A108C">
        <w:t xml:space="preserve"> Password.</w:t>
      </w:r>
    </w:p>
    <w:p w14:paraId="6FDAA7BD" w14:textId="77777777" w:rsidR="00C65C15" w:rsidRDefault="00C65C15" w:rsidP="00962870">
      <w:pPr>
        <w:pStyle w:val="ListParagraph"/>
        <w:numPr>
          <w:ilvl w:val="0"/>
          <w:numId w:val="32"/>
        </w:numPr>
      </w:pPr>
      <w:r>
        <w:t>Click on login button.</w:t>
      </w:r>
    </w:p>
    <w:p w14:paraId="3261E4CD" w14:textId="77777777" w:rsidR="00C65C15" w:rsidRDefault="00C65C15" w:rsidP="00962870">
      <w:pPr>
        <w:pStyle w:val="ListParagraph"/>
        <w:numPr>
          <w:ilvl w:val="0"/>
          <w:numId w:val="32"/>
        </w:numPr>
      </w:pPr>
      <w:r>
        <w:t>Click on ‘Delete Hotel’ button.</w:t>
      </w:r>
    </w:p>
    <w:p w14:paraId="7093542D" w14:textId="77777777" w:rsidR="00C65C15" w:rsidRPr="009F5790" w:rsidRDefault="00C65C15" w:rsidP="00962870">
      <w:pPr>
        <w:pStyle w:val="ListParagraph"/>
        <w:numPr>
          <w:ilvl w:val="0"/>
          <w:numId w:val="32"/>
        </w:numPr>
      </w:pPr>
      <w:r>
        <w:t>The system deletes the corresponding hotel details.</w:t>
      </w:r>
    </w:p>
    <w:p w14:paraId="3B0CFABF" w14:textId="77777777" w:rsidR="009F5790" w:rsidRPr="009F5790" w:rsidRDefault="009F5790" w:rsidP="00962870">
      <w:pPr>
        <w:pStyle w:val="StyleHeading1H1Mainheading1Heading1Heading10Head1h1Sec"/>
      </w:pPr>
      <w:bookmarkStart w:id="102" w:name="_Toc475192219"/>
      <w:r w:rsidRPr="009F5790">
        <w:lastRenderedPageBreak/>
        <w:t>Business Rules</w:t>
      </w:r>
      <w:bookmarkEnd w:id="98"/>
      <w:bookmarkEnd w:id="99"/>
      <w:bookmarkEnd w:id="100"/>
      <w:bookmarkEnd w:id="101"/>
      <w:bookmarkEnd w:id="102"/>
    </w:p>
    <w:tbl>
      <w:tblPr>
        <w:tblW w:w="0" w:type="auto"/>
        <w:tblInd w:w="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3655"/>
        <w:gridCol w:w="2967"/>
      </w:tblGrid>
      <w:tr w:rsidR="009F5790" w:rsidRPr="009F5790" w14:paraId="5DA241AB" w14:textId="77777777" w:rsidTr="008A0C4A">
        <w:trPr>
          <w:trHeight w:val="208"/>
          <w:tblHeader/>
        </w:trPr>
        <w:tc>
          <w:tcPr>
            <w:tcW w:w="2280" w:type="dxa"/>
            <w:shd w:val="clear" w:color="auto" w:fill="F3F3F3"/>
          </w:tcPr>
          <w:p w14:paraId="1ACB541A" w14:textId="77777777" w:rsidR="009F5790" w:rsidRPr="009F5790" w:rsidRDefault="009F5790" w:rsidP="00962870">
            <w:r w:rsidRPr="009F5790">
              <w:t>Business Rule Name</w:t>
            </w:r>
          </w:p>
        </w:tc>
        <w:tc>
          <w:tcPr>
            <w:tcW w:w="3655" w:type="dxa"/>
            <w:shd w:val="clear" w:color="auto" w:fill="F3F3F3"/>
          </w:tcPr>
          <w:p w14:paraId="05661A87" w14:textId="77777777" w:rsidR="009F5790" w:rsidRPr="009F5790" w:rsidRDefault="009F5790" w:rsidP="00962870">
            <w:r w:rsidRPr="009F5790">
              <w:t>Business Rule Description</w:t>
            </w:r>
          </w:p>
        </w:tc>
        <w:tc>
          <w:tcPr>
            <w:tcW w:w="2967" w:type="dxa"/>
            <w:shd w:val="clear" w:color="auto" w:fill="F3F3F3"/>
          </w:tcPr>
          <w:p w14:paraId="39145F8C" w14:textId="77777777" w:rsidR="009F5790" w:rsidRPr="009F5790" w:rsidRDefault="009F5790" w:rsidP="00962870">
            <w:r w:rsidRPr="009F5790">
              <w:t>System action (if BR fails)</w:t>
            </w:r>
          </w:p>
        </w:tc>
      </w:tr>
      <w:tr w:rsidR="009F5790" w:rsidRPr="009F5790" w14:paraId="5E4F9659" w14:textId="77777777" w:rsidTr="008A0C4A">
        <w:trPr>
          <w:trHeight w:val="528"/>
        </w:trPr>
        <w:tc>
          <w:tcPr>
            <w:tcW w:w="2280" w:type="dxa"/>
          </w:tcPr>
          <w:p w14:paraId="34BE25B9" w14:textId="37ECCCCC" w:rsidR="009F5790" w:rsidRPr="00B36A49" w:rsidRDefault="000455C2" w:rsidP="00962870">
            <w:pPr>
              <w:pStyle w:val="infoblue"/>
            </w:pPr>
            <w:r w:rsidRPr="00B36A49">
              <w:t>BR</w:t>
            </w:r>
            <w:r w:rsidR="00567A3D">
              <w:t>_AD_</w:t>
            </w:r>
            <w:r w:rsidRPr="00B36A49">
              <w:t>01</w:t>
            </w:r>
          </w:p>
        </w:tc>
        <w:tc>
          <w:tcPr>
            <w:tcW w:w="3655" w:type="dxa"/>
          </w:tcPr>
          <w:p w14:paraId="16672840" w14:textId="28C14D94" w:rsidR="00B36A49" w:rsidRDefault="00B36A49" w:rsidP="00962870">
            <w:pPr>
              <w:pStyle w:val="infoblue"/>
              <w:rPr>
                <w:lang w:bidi="en-US"/>
              </w:rPr>
            </w:pPr>
            <w:r>
              <w:rPr>
                <w:lang w:bidi="en-US"/>
              </w:rPr>
              <w:t>Admin should be valid</w:t>
            </w:r>
          </w:p>
          <w:p w14:paraId="7DB9F38F" w14:textId="161F5C54" w:rsidR="009F5790" w:rsidRPr="009F5790" w:rsidRDefault="009F5790" w:rsidP="00962870">
            <w:pPr>
              <w:pStyle w:val="infoblue"/>
            </w:pPr>
          </w:p>
        </w:tc>
        <w:tc>
          <w:tcPr>
            <w:tcW w:w="2967" w:type="dxa"/>
          </w:tcPr>
          <w:p w14:paraId="474C0BA2" w14:textId="77777777" w:rsidR="00B36A49" w:rsidRDefault="00B36A49" w:rsidP="00962870">
            <w:pPr>
              <w:pStyle w:val="infoblue"/>
              <w:rPr>
                <w:lang w:bidi="en-US"/>
              </w:rPr>
            </w:pPr>
            <w:r>
              <w:rPr>
                <w:lang w:bidi="en-US"/>
              </w:rPr>
              <w:t>User got popup to reenter the credentials.</w:t>
            </w:r>
          </w:p>
          <w:p w14:paraId="61C1AE7B" w14:textId="247FF194" w:rsidR="009F5790" w:rsidRPr="009F5790" w:rsidRDefault="009F5790" w:rsidP="00962870">
            <w:pPr>
              <w:pStyle w:val="infoblue"/>
            </w:pPr>
          </w:p>
        </w:tc>
      </w:tr>
      <w:tr w:rsidR="00B36A49" w:rsidRPr="009F5790" w14:paraId="5E70CFFD" w14:textId="77777777" w:rsidTr="008A0C4A">
        <w:trPr>
          <w:trHeight w:val="420"/>
        </w:trPr>
        <w:tc>
          <w:tcPr>
            <w:tcW w:w="2280" w:type="dxa"/>
          </w:tcPr>
          <w:p w14:paraId="5C7839A0" w14:textId="1279778B" w:rsidR="00B36A49" w:rsidRPr="00B36A49" w:rsidRDefault="00B36A49" w:rsidP="00962870">
            <w:pPr>
              <w:pStyle w:val="infoblue"/>
            </w:pPr>
            <w:r>
              <w:t>BR</w:t>
            </w:r>
            <w:r w:rsidR="00567A3D">
              <w:t>_AD_</w:t>
            </w:r>
            <w:r>
              <w:t>02</w:t>
            </w:r>
          </w:p>
        </w:tc>
        <w:tc>
          <w:tcPr>
            <w:tcW w:w="3655" w:type="dxa"/>
          </w:tcPr>
          <w:p w14:paraId="390B408B" w14:textId="5C238ACC" w:rsidR="00540504" w:rsidRDefault="00540504" w:rsidP="00962870">
            <w:pPr>
              <w:pStyle w:val="infoblue"/>
              <w:rPr>
                <w:lang w:bidi="en-US"/>
              </w:rPr>
            </w:pPr>
            <w:r>
              <w:rPr>
                <w:lang w:bidi="en-US"/>
              </w:rPr>
              <w:t>Admin shou</w:t>
            </w:r>
            <w:r w:rsidR="00203E0E">
              <w:rPr>
                <w:lang w:bidi="en-US"/>
              </w:rPr>
              <w:t xml:space="preserve">ld be able to add </w:t>
            </w:r>
            <w:r>
              <w:rPr>
                <w:lang w:bidi="en-US"/>
              </w:rPr>
              <w:t>details.</w:t>
            </w:r>
          </w:p>
          <w:p w14:paraId="0B479EC6" w14:textId="77777777" w:rsidR="00B36A49" w:rsidRDefault="00B36A49" w:rsidP="00962870">
            <w:pPr>
              <w:pStyle w:val="infoblue"/>
              <w:rPr>
                <w:lang w:bidi="en-US"/>
              </w:rPr>
            </w:pPr>
          </w:p>
        </w:tc>
        <w:tc>
          <w:tcPr>
            <w:tcW w:w="2967" w:type="dxa"/>
          </w:tcPr>
          <w:p w14:paraId="55A2B7C4" w14:textId="3B1AF717" w:rsidR="00B36A49" w:rsidRPr="009B4CD7" w:rsidRDefault="00540504" w:rsidP="00962870">
            <w:pPr>
              <w:pStyle w:val="infoblue"/>
              <w:rPr>
                <w:lang w:bidi="en-US"/>
              </w:rPr>
            </w:pPr>
            <w:r>
              <w:rPr>
                <w:lang w:bidi="en-US"/>
              </w:rPr>
              <w:t xml:space="preserve">Display notification message “ </w:t>
            </w:r>
            <w:r w:rsidR="007F67E6">
              <w:rPr>
                <w:lang w:bidi="en-US"/>
              </w:rPr>
              <w:t>Unable to add hotel details</w:t>
            </w:r>
            <w:r>
              <w:rPr>
                <w:lang w:bidi="en-US"/>
              </w:rPr>
              <w:t>”</w:t>
            </w:r>
          </w:p>
        </w:tc>
      </w:tr>
      <w:tr w:rsidR="00203E0E" w:rsidRPr="009F5790" w14:paraId="40CFDA4B" w14:textId="77777777" w:rsidTr="008A0C4A">
        <w:trPr>
          <w:trHeight w:val="912"/>
        </w:trPr>
        <w:tc>
          <w:tcPr>
            <w:tcW w:w="2280" w:type="dxa"/>
          </w:tcPr>
          <w:p w14:paraId="1C582E52" w14:textId="58EBC345" w:rsidR="008A0C4A" w:rsidRPr="008A0C4A" w:rsidRDefault="008A0C4A" w:rsidP="00962870">
            <w:pPr>
              <w:pStyle w:val="infoblue"/>
            </w:pPr>
            <w:r>
              <w:t>B</w:t>
            </w:r>
            <w:r w:rsidR="00ED3F08">
              <w:t>R</w:t>
            </w:r>
            <w:r w:rsidR="00567A3D">
              <w:t>_AD_</w:t>
            </w:r>
            <w:r w:rsidR="00ED3F08">
              <w:t>03</w:t>
            </w:r>
          </w:p>
        </w:tc>
        <w:tc>
          <w:tcPr>
            <w:tcW w:w="3655" w:type="dxa"/>
          </w:tcPr>
          <w:p w14:paraId="0EAF13DD" w14:textId="7A01E242" w:rsidR="006E265C" w:rsidRPr="006E265C" w:rsidRDefault="00203E0E" w:rsidP="00962870">
            <w:pPr>
              <w:pStyle w:val="infoblue"/>
              <w:rPr>
                <w:lang w:bidi="en-US"/>
              </w:rPr>
            </w:pPr>
            <w:r>
              <w:rPr>
                <w:lang w:bidi="en-US"/>
              </w:rPr>
              <w:t>Admin should be able to update</w:t>
            </w:r>
            <w:r w:rsidR="006E265C">
              <w:rPr>
                <w:lang w:bidi="en-US"/>
              </w:rPr>
              <w:t xml:space="preserve"> details</w:t>
            </w:r>
          </w:p>
        </w:tc>
        <w:tc>
          <w:tcPr>
            <w:tcW w:w="2967" w:type="dxa"/>
          </w:tcPr>
          <w:p w14:paraId="2A9FBCA2" w14:textId="71771CBD" w:rsidR="00203E0E" w:rsidRDefault="00203E0E" w:rsidP="00962870">
            <w:pPr>
              <w:pStyle w:val="infoblue"/>
              <w:rPr>
                <w:lang w:bidi="en-US"/>
              </w:rPr>
            </w:pPr>
            <w:r>
              <w:rPr>
                <w:lang w:bidi="en-US"/>
              </w:rPr>
              <w:t>Display notification message “</w:t>
            </w:r>
            <w:r w:rsidR="009B4CD7">
              <w:rPr>
                <w:lang w:bidi="en-US"/>
              </w:rPr>
              <w:t xml:space="preserve">Unable to </w:t>
            </w:r>
            <w:r w:rsidR="00B679ED">
              <w:rPr>
                <w:lang w:bidi="en-US"/>
              </w:rPr>
              <w:t xml:space="preserve">update </w:t>
            </w:r>
            <w:r w:rsidR="009B4CD7">
              <w:rPr>
                <w:lang w:bidi="en-US"/>
              </w:rPr>
              <w:t>hotel details</w:t>
            </w:r>
            <w:r>
              <w:rPr>
                <w:lang w:bidi="en-US"/>
              </w:rPr>
              <w:t>”</w:t>
            </w:r>
          </w:p>
          <w:p w14:paraId="6D99D010" w14:textId="77777777" w:rsidR="00203E0E" w:rsidRDefault="00203E0E" w:rsidP="00962870">
            <w:pPr>
              <w:pStyle w:val="infoblue"/>
              <w:rPr>
                <w:lang w:bidi="en-US"/>
              </w:rPr>
            </w:pPr>
          </w:p>
        </w:tc>
      </w:tr>
      <w:tr w:rsidR="00203E0E" w:rsidRPr="009F5790" w14:paraId="447F59BA" w14:textId="77777777" w:rsidTr="008A0C4A">
        <w:trPr>
          <w:trHeight w:val="420"/>
        </w:trPr>
        <w:tc>
          <w:tcPr>
            <w:tcW w:w="2280" w:type="dxa"/>
          </w:tcPr>
          <w:p w14:paraId="5CB83E8F" w14:textId="67AF1B9C" w:rsidR="00203E0E" w:rsidRDefault="006E265C" w:rsidP="00962870">
            <w:pPr>
              <w:pStyle w:val="infoblue"/>
            </w:pPr>
            <w:r>
              <w:t>BR</w:t>
            </w:r>
            <w:r w:rsidR="00567A3D">
              <w:t>_AD_</w:t>
            </w:r>
            <w:r>
              <w:t>04</w:t>
            </w:r>
          </w:p>
        </w:tc>
        <w:tc>
          <w:tcPr>
            <w:tcW w:w="3655" w:type="dxa"/>
          </w:tcPr>
          <w:p w14:paraId="792E412D" w14:textId="44BF44AE" w:rsidR="00203E0E" w:rsidRDefault="00203E0E" w:rsidP="00962870">
            <w:pPr>
              <w:pStyle w:val="infoblue"/>
              <w:rPr>
                <w:lang w:bidi="en-US"/>
              </w:rPr>
            </w:pPr>
            <w:r>
              <w:rPr>
                <w:lang w:bidi="en-US"/>
              </w:rPr>
              <w:t>Admin should be able to delete details.</w:t>
            </w:r>
          </w:p>
          <w:p w14:paraId="2344D3C9" w14:textId="77777777" w:rsidR="00203E0E" w:rsidRDefault="00203E0E" w:rsidP="00962870">
            <w:pPr>
              <w:pStyle w:val="infoblue"/>
              <w:rPr>
                <w:lang w:bidi="en-US"/>
              </w:rPr>
            </w:pPr>
          </w:p>
        </w:tc>
        <w:tc>
          <w:tcPr>
            <w:tcW w:w="2967" w:type="dxa"/>
          </w:tcPr>
          <w:p w14:paraId="7E8758ED" w14:textId="06C3304C" w:rsidR="00203E0E" w:rsidRDefault="00203E0E" w:rsidP="00962870">
            <w:pPr>
              <w:pStyle w:val="infoblue"/>
              <w:rPr>
                <w:lang w:bidi="en-US"/>
              </w:rPr>
            </w:pPr>
            <w:r>
              <w:rPr>
                <w:lang w:bidi="en-US"/>
              </w:rPr>
              <w:t>Display notification message “</w:t>
            </w:r>
            <w:r w:rsidR="00B679ED">
              <w:rPr>
                <w:lang w:bidi="en-US"/>
              </w:rPr>
              <w:t>Unable to deletehotel details</w:t>
            </w:r>
            <w:r>
              <w:rPr>
                <w:lang w:bidi="en-US"/>
              </w:rPr>
              <w:t>”</w:t>
            </w:r>
          </w:p>
          <w:p w14:paraId="227D85B6" w14:textId="77777777" w:rsidR="00203E0E" w:rsidRDefault="00203E0E" w:rsidP="00962870">
            <w:pPr>
              <w:pStyle w:val="infoblue"/>
              <w:rPr>
                <w:lang w:bidi="en-US"/>
              </w:rPr>
            </w:pPr>
          </w:p>
        </w:tc>
      </w:tr>
    </w:tbl>
    <w:p w14:paraId="5FCAD465" w14:textId="52ABD04D" w:rsidR="009F5790" w:rsidRPr="009F5790" w:rsidRDefault="007834C6" w:rsidP="00962870">
      <w:pPr>
        <w:pStyle w:val="StyleHeading1H1Mainheading1Heading1Heading10Head1h1Sec"/>
      </w:pPr>
      <w:bookmarkStart w:id="103" w:name="_Toc144299931"/>
      <w:bookmarkStart w:id="104" w:name="_Toc145125017"/>
      <w:bookmarkStart w:id="105" w:name="_Toc165439516"/>
      <w:bookmarkStart w:id="106" w:name="_Toc186019625"/>
      <w:bookmarkStart w:id="107" w:name="_Toc475192220"/>
      <w:r>
        <w:t xml:space="preserve">     </w:t>
      </w:r>
      <w:r w:rsidR="009F5790" w:rsidRPr="009F5790">
        <w:t>Diagrams</w:t>
      </w:r>
      <w:bookmarkEnd w:id="103"/>
      <w:bookmarkEnd w:id="104"/>
      <w:bookmarkEnd w:id="105"/>
      <w:bookmarkEnd w:id="106"/>
      <w:bookmarkEnd w:id="107"/>
    </w:p>
    <w:p w14:paraId="0342FFB6" w14:textId="77777777" w:rsidR="009F5790" w:rsidRPr="009F5790" w:rsidRDefault="009F5790" w:rsidP="00962870">
      <w:pPr>
        <w:pStyle w:val="StyleHeading2Sub-headingH2ChapterNumberAppendixLetterchnh"/>
      </w:pPr>
      <w:bookmarkStart w:id="108" w:name="_Toc144299932"/>
      <w:bookmarkStart w:id="109" w:name="_Toc145125018"/>
      <w:bookmarkStart w:id="110" w:name="_Toc165439517"/>
      <w:bookmarkStart w:id="111" w:name="_Toc186019626"/>
      <w:bookmarkStart w:id="112" w:name="_Toc475192221"/>
      <w:r w:rsidRPr="009F5790">
        <w:t>Use Case Diagram</w:t>
      </w:r>
      <w:bookmarkEnd w:id="108"/>
      <w:bookmarkEnd w:id="109"/>
      <w:bookmarkEnd w:id="110"/>
      <w:bookmarkEnd w:id="111"/>
      <w:bookmarkEnd w:id="112"/>
    </w:p>
    <w:p w14:paraId="034BDB38" w14:textId="77777777" w:rsidR="009F5790" w:rsidRPr="009F5790" w:rsidRDefault="009F5790" w:rsidP="00962870"/>
    <w:p w14:paraId="1025B5A9" w14:textId="2EDA5FEA" w:rsidR="009F5790" w:rsidRPr="009F5790" w:rsidRDefault="00916E17" w:rsidP="00962870">
      <w:r>
        <w:rPr>
          <w:noProof/>
          <w:lang w:eastAsia="en-US"/>
        </w:rPr>
        <w:drawing>
          <wp:inline distT="0" distB="0" distL="0" distR="0" wp14:anchorId="37D92525" wp14:editId="0DCC1374">
            <wp:extent cx="6610350" cy="363717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20961" cy="364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5AF" w14:textId="1B3FAD7B" w:rsidR="009F5790" w:rsidRPr="009F5790" w:rsidRDefault="009F5790" w:rsidP="00962870">
      <w:pPr>
        <w:pStyle w:val="StyleHeading2Sub-headingH2ChapterNumberAppendixLetterchnh"/>
      </w:pPr>
      <w:bookmarkStart w:id="113" w:name="_Toc144299933"/>
      <w:bookmarkStart w:id="114" w:name="_Toc145125019"/>
      <w:r w:rsidRPr="009F5790">
        <w:lastRenderedPageBreak/>
        <w:br w:type="page"/>
      </w:r>
      <w:bookmarkEnd w:id="113"/>
      <w:bookmarkEnd w:id="114"/>
    </w:p>
    <w:p w14:paraId="35E2DE9C" w14:textId="77777777" w:rsidR="009F5790" w:rsidRDefault="009F5790" w:rsidP="00962870">
      <w:pPr>
        <w:pStyle w:val="StyleHeading1H1Mainheading1Heading1Heading10Head1h1Sec"/>
      </w:pPr>
      <w:bookmarkStart w:id="115" w:name="_Toc144299934"/>
      <w:bookmarkStart w:id="116" w:name="_Toc145125020"/>
      <w:bookmarkStart w:id="117" w:name="_Toc165439519"/>
      <w:bookmarkStart w:id="118" w:name="_Toc186019628"/>
      <w:bookmarkStart w:id="119" w:name="_Toc475192222"/>
      <w:r w:rsidRPr="009F5790">
        <w:lastRenderedPageBreak/>
        <w:t>Scenarios</w:t>
      </w:r>
      <w:bookmarkEnd w:id="115"/>
      <w:bookmarkEnd w:id="116"/>
      <w:bookmarkEnd w:id="117"/>
      <w:bookmarkEnd w:id="118"/>
      <w:bookmarkEnd w:id="119"/>
    </w:p>
    <w:p w14:paraId="2567688A" w14:textId="77777777" w:rsidR="008D4C9E" w:rsidRPr="009F5790" w:rsidRDefault="008D4C9E" w:rsidP="00962870">
      <w:pPr>
        <w:pStyle w:val="StyleHeading1H1Mainheading1Heading1Heading10Head1h1Sec"/>
      </w:pPr>
      <w:bookmarkStart w:id="120" w:name="_Toc475192223"/>
      <w:r w:rsidRPr="009F5790">
        <w:t>Success Scenarios</w:t>
      </w:r>
      <w:bookmarkEnd w:id="120"/>
    </w:p>
    <w:p w14:paraId="48038C9D" w14:textId="77777777" w:rsidR="008C6168" w:rsidRDefault="001705F8" w:rsidP="00962870">
      <w:pPr>
        <w:pStyle w:val="ListParagraph"/>
        <w:numPr>
          <w:ilvl w:val="0"/>
          <w:numId w:val="30"/>
        </w:numPr>
      </w:pPr>
      <w:bookmarkStart w:id="121" w:name="_Toc144299935"/>
      <w:bookmarkStart w:id="122" w:name="_Toc145125021"/>
      <w:bookmarkStart w:id="123" w:name="_Toc165439520"/>
      <w:bookmarkStart w:id="124" w:name="_Toc186019629"/>
      <w:r w:rsidRPr="008C6168">
        <w:t>Successful Admin login</w:t>
      </w:r>
    </w:p>
    <w:p w14:paraId="14B1E424" w14:textId="77777777" w:rsidR="008C6168" w:rsidRDefault="001705F8" w:rsidP="00962870">
      <w:pPr>
        <w:pStyle w:val="ListParagraph"/>
        <w:numPr>
          <w:ilvl w:val="0"/>
          <w:numId w:val="30"/>
        </w:numPr>
      </w:pPr>
      <w:r w:rsidRPr="008C6168">
        <w:t>Successful Adding hotel in the portal</w:t>
      </w:r>
    </w:p>
    <w:p w14:paraId="5EFD3F6C" w14:textId="77777777" w:rsidR="008C6168" w:rsidRDefault="001705F8" w:rsidP="00962870">
      <w:pPr>
        <w:pStyle w:val="ListParagraph"/>
        <w:numPr>
          <w:ilvl w:val="0"/>
          <w:numId w:val="30"/>
        </w:numPr>
      </w:pPr>
      <w:r w:rsidRPr="008C6168">
        <w:t>Successful updating hotel  in the portal</w:t>
      </w:r>
    </w:p>
    <w:p w14:paraId="221A1667" w14:textId="77777777" w:rsidR="008C6168" w:rsidRDefault="001705F8" w:rsidP="00962870">
      <w:pPr>
        <w:pStyle w:val="ListParagraph"/>
        <w:numPr>
          <w:ilvl w:val="0"/>
          <w:numId w:val="30"/>
        </w:numPr>
      </w:pPr>
      <w:r w:rsidRPr="008C6168">
        <w:t>Successful deletion hotel  in the portal</w:t>
      </w:r>
    </w:p>
    <w:p w14:paraId="1C3C2FA3" w14:textId="5DDA393E" w:rsidR="001705F8" w:rsidRPr="001705F8" w:rsidRDefault="001705F8" w:rsidP="00962870">
      <w:pPr>
        <w:pStyle w:val="ListParagraph"/>
        <w:numPr>
          <w:ilvl w:val="0"/>
          <w:numId w:val="30"/>
        </w:numPr>
      </w:pPr>
      <w:r w:rsidRPr="008C6168">
        <w:t>Successfu creation of HTTP session</w:t>
      </w:r>
      <w:r>
        <w:t xml:space="preserve"> </w:t>
      </w:r>
    </w:p>
    <w:p w14:paraId="17B36821" w14:textId="77777777" w:rsidR="009F5790" w:rsidRPr="009F5790" w:rsidRDefault="009F5790" w:rsidP="00962870">
      <w:pPr>
        <w:pStyle w:val="StyleHeading2Sub-headingH2ChapterNumberAppendixLetterchnh"/>
      </w:pPr>
      <w:bookmarkStart w:id="125" w:name="_Toc144299936"/>
      <w:bookmarkStart w:id="126" w:name="_Toc145125022"/>
      <w:bookmarkStart w:id="127" w:name="_Toc165439521"/>
      <w:bookmarkStart w:id="128" w:name="_Toc186019630"/>
      <w:bookmarkStart w:id="129" w:name="_Toc475192224"/>
      <w:bookmarkEnd w:id="121"/>
      <w:bookmarkEnd w:id="122"/>
      <w:bookmarkEnd w:id="123"/>
      <w:bookmarkEnd w:id="124"/>
      <w:r w:rsidRPr="009F5790">
        <w:t>Failure Scenarios</w:t>
      </w:r>
      <w:bookmarkEnd w:id="125"/>
      <w:bookmarkEnd w:id="126"/>
      <w:bookmarkEnd w:id="127"/>
      <w:bookmarkEnd w:id="128"/>
      <w:bookmarkEnd w:id="129"/>
    </w:p>
    <w:p w14:paraId="1260B627" w14:textId="77777777" w:rsidR="009F5790" w:rsidRPr="009F5790" w:rsidRDefault="009F5790" w:rsidP="00962870"/>
    <w:p w14:paraId="175AB8C9" w14:textId="4C3B9004" w:rsidR="008D4C9E" w:rsidRDefault="008D4C9E" w:rsidP="00962870">
      <w:pPr>
        <w:pStyle w:val="NormalNotesBulleted"/>
        <w:numPr>
          <w:ilvl w:val="0"/>
          <w:numId w:val="26"/>
        </w:numPr>
      </w:pPr>
      <w:r>
        <w:t>Admin login authentication fails</w:t>
      </w:r>
    </w:p>
    <w:p w14:paraId="0E6FB045" w14:textId="77777777" w:rsidR="008D4C9E" w:rsidRDefault="008D4C9E" w:rsidP="00962870">
      <w:pPr>
        <w:pStyle w:val="NormalNotesBulleted"/>
        <w:numPr>
          <w:ilvl w:val="0"/>
          <w:numId w:val="26"/>
        </w:numPr>
      </w:pPr>
      <w:r>
        <w:t>HTTP session not created</w:t>
      </w:r>
    </w:p>
    <w:p w14:paraId="6DC9F1D9" w14:textId="6EDFED0C" w:rsidR="008D4C9E" w:rsidRDefault="008D4C9E" w:rsidP="00962870">
      <w:pPr>
        <w:pStyle w:val="NormalNotesBulleted"/>
        <w:numPr>
          <w:ilvl w:val="0"/>
          <w:numId w:val="26"/>
        </w:numPr>
      </w:pPr>
      <w:r>
        <w:t>Admin not able to Add or update or delete the hotel in portal.</w:t>
      </w:r>
    </w:p>
    <w:p w14:paraId="506C29A1" w14:textId="77777777" w:rsidR="009F5790" w:rsidRPr="009F5790" w:rsidRDefault="009F5790" w:rsidP="00962870">
      <w:pPr>
        <w:pStyle w:val="StyleHeading1H1Mainheading1Heading1Heading10Head1h1Sec"/>
      </w:pPr>
      <w:bookmarkStart w:id="130" w:name="_Toc144299937"/>
      <w:bookmarkStart w:id="131" w:name="_Toc145125023"/>
      <w:bookmarkStart w:id="132" w:name="_Toc165439522"/>
      <w:bookmarkStart w:id="133" w:name="_Toc186019631"/>
      <w:bookmarkStart w:id="134" w:name="_Toc475192225"/>
      <w:r w:rsidRPr="009F5790">
        <w:t>Issues</w:t>
      </w:r>
      <w:bookmarkEnd w:id="130"/>
      <w:bookmarkEnd w:id="131"/>
      <w:bookmarkEnd w:id="132"/>
      <w:bookmarkEnd w:id="133"/>
      <w:bookmarkEnd w:id="134"/>
    </w:p>
    <w:p w14:paraId="1EBCEFA4" w14:textId="77777777" w:rsidR="0015050A" w:rsidRPr="001A597C" w:rsidRDefault="0015050A" w:rsidP="00962870">
      <w:pPr>
        <w:pStyle w:val="NormalNotesBulleted"/>
      </w:pPr>
      <w:r>
        <w:t xml:space="preserve">1.   </w:t>
      </w:r>
      <w:r w:rsidRPr="001A597C">
        <w:t>What if the HTTP session not created.</w:t>
      </w:r>
    </w:p>
    <w:p w14:paraId="6F6FE272" w14:textId="01DA141C" w:rsidR="0015050A" w:rsidRDefault="0015050A" w:rsidP="00962870">
      <w:pPr>
        <w:pStyle w:val="NormalNotesBulleted"/>
        <w:numPr>
          <w:ilvl w:val="0"/>
          <w:numId w:val="25"/>
        </w:numPr>
      </w:pPr>
      <w:r>
        <w:t xml:space="preserve">What if the admin is able to access the page </w:t>
      </w:r>
      <w:r w:rsidRPr="001A597C">
        <w:t>of the application by simply entering the URL of that page on the address bar of the browser</w:t>
      </w:r>
      <w:r>
        <w:t xml:space="preserve"> even after logout </w:t>
      </w:r>
      <w:r w:rsidRPr="001A597C">
        <w:t>.</w:t>
      </w:r>
    </w:p>
    <w:p w14:paraId="324F24AE" w14:textId="0A39578B" w:rsidR="0015050A" w:rsidRDefault="0015050A" w:rsidP="00962870">
      <w:pPr>
        <w:pStyle w:val="NormalNotesBulleted"/>
        <w:numPr>
          <w:ilvl w:val="0"/>
          <w:numId w:val="25"/>
        </w:numPr>
      </w:pPr>
      <w:r>
        <w:t xml:space="preserve">What if the </w:t>
      </w:r>
      <w:r w:rsidR="00A17EC0">
        <w:t xml:space="preserve">admin </w:t>
      </w:r>
      <w:r>
        <w:t xml:space="preserve">is not able to open the </w:t>
      </w:r>
      <w:r w:rsidR="00A17EC0">
        <w:t>Logi</w:t>
      </w:r>
      <w:r>
        <w:t xml:space="preserve">n </w:t>
      </w:r>
      <w:r w:rsidR="00A17EC0">
        <w:t>page</w:t>
      </w:r>
      <w:r>
        <w:t>.</w:t>
      </w:r>
    </w:p>
    <w:p w14:paraId="04E511C4" w14:textId="1B004173" w:rsidR="0015050A" w:rsidRDefault="0015050A" w:rsidP="00962870">
      <w:pPr>
        <w:pStyle w:val="NormalNotesBulleted"/>
        <w:numPr>
          <w:ilvl w:val="0"/>
          <w:numId w:val="25"/>
        </w:numPr>
      </w:pPr>
      <w:r>
        <w:t xml:space="preserve">What if </w:t>
      </w:r>
      <w:r w:rsidR="00A17EC0">
        <w:t>the admin  not able to add , Update or Delete Hotel.</w:t>
      </w:r>
    </w:p>
    <w:p w14:paraId="62E745F9" w14:textId="77777777" w:rsidR="0015050A" w:rsidRDefault="0015050A" w:rsidP="00962870">
      <w:pPr>
        <w:pStyle w:val="infoblue"/>
      </w:pPr>
    </w:p>
    <w:p w14:paraId="7CC62646" w14:textId="77777777" w:rsidR="009F5790" w:rsidRPr="009F5790" w:rsidRDefault="009F5790" w:rsidP="00962870">
      <w:pPr>
        <w:pStyle w:val="StyleHeading1H1Mainheading1Heading1Heading10Head1h1Sec"/>
      </w:pPr>
      <w:bookmarkStart w:id="135" w:name="_Toc144299938"/>
      <w:bookmarkStart w:id="136" w:name="_Toc145125024"/>
      <w:bookmarkStart w:id="137" w:name="_Toc165439523"/>
      <w:bookmarkStart w:id="138" w:name="_Toc186019632"/>
      <w:bookmarkStart w:id="139" w:name="_Toc475192226"/>
      <w:r w:rsidRPr="009F5790">
        <w:t>UI Specifications</w:t>
      </w:r>
      <w:bookmarkEnd w:id="135"/>
      <w:bookmarkEnd w:id="136"/>
      <w:bookmarkEnd w:id="137"/>
      <w:bookmarkEnd w:id="138"/>
      <w:bookmarkEnd w:id="139"/>
    </w:p>
    <w:p w14:paraId="146F905F" w14:textId="5042FE4A" w:rsidR="00C66482" w:rsidRPr="009F5790" w:rsidRDefault="000238F3" w:rsidP="00962870">
      <w:pPr>
        <w:pStyle w:val="infoblue"/>
      </w:pPr>
      <w:hyperlink r:id="rId34" w:history="1">
        <w:r>
          <w:rPr>
            <w:rStyle w:val="Hyperlink"/>
          </w:rPr>
          <w:t>https://duniyaghumao.com</w:t>
        </w:r>
      </w:hyperlink>
    </w:p>
    <w:p w14:paraId="3D5D1008" w14:textId="77777777" w:rsidR="009F5790" w:rsidRPr="001C4D77" w:rsidRDefault="009F5790" w:rsidP="00962870">
      <w:pPr>
        <w:pStyle w:val="StyleHeading1H1Mainheading1Heading1Heading10Head1h1Sec"/>
      </w:pPr>
      <w:bookmarkStart w:id="140" w:name="_Toc144299939"/>
      <w:bookmarkStart w:id="141" w:name="_Toc145125025"/>
      <w:bookmarkStart w:id="142" w:name="_Toc165439524"/>
      <w:bookmarkStart w:id="143" w:name="_Toc186019633"/>
      <w:bookmarkStart w:id="144" w:name="_Toc475192227"/>
      <w:r w:rsidRPr="001C4D77">
        <w:t>Inter System Dependencies</w:t>
      </w:r>
      <w:bookmarkEnd w:id="140"/>
      <w:bookmarkEnd w:id="141"/>
      <w:bookmarkEnd w:id="142"/>
      <w:bookmarkEnd w:id="143"/>
      <w:bookmarkEnd w:id="144"/>
    </w:p>
    <w:p w14:paraId="5896F56D" w14:textId="7A44E5B4" w:rsidR="009F5790" w:rsidRDefault="009F5790" w:rsidP="00962870">
      <w:r w:rsidRPr="009F5790">
        <w:rPr>
          <w:b/>
        </w:rPr>
        <w:t xml:space="preserve">Module: </w:t>
      </w:r>
      <w:r w:rsidR="00AD74DA">
        <w:t>Hotel Employee,Customer</w:t>
      </w:r>
    </w:p>
    <w:p w14:paraId="32524964" w14:textId="77777777" w:rsidR="009F5790" w:rsidRPr="009F5790" w:rsidRDefault="009F5790" w:rsidP="00962870"/>
    <w:p w14:paraId="19D63F4C" w14:textId="437FFA60" w:rsidR="009F5790" w:rsidRPr="009F5790" w:rsidRDefault="009F5790" w:rsidP="00962870">
      <w:r w:rsidRPr="00627649">
        <w:rPr>
          <w:b/>
        </w:rPr>
        <w:t>Use case name</w:t>
      </w:r>
      <w:r w:rsidRPr="009F5790">
        <w:t xml:space="preserve">: </w:t>
      </w:r>
      <w:r w:rsidR="00AD74DA">
        <w:t>Fu</w:t>
      </w:r>
      <w:r w:rsidR="00A17EC0">
        <w:t>nctionalities of Hotel Employee/</w:t>
      </w:r>
      <w:r w:rsidR="00AD74DA">
        <w:t>Customer</w:t>
      </w:r>
    </w:p>
    <w:p w14:paraId="4B470267" w14:textId="77777777" w:rsidR="009F5790" w:rsidRPr="009F5790" w:rsidRDefault="009F5790" w:rsidP="00962870"/>
    <w:p w14:paraId="7E34014E" w14:textId="76AA2E5C" w:rsidR="009F5790" w:rsidRDefault="009F5790" w:rsidP="00962870">
      <w:r w:rsidRPr="009F5790">
        <w:rPr>
          <w:b/>
        </w:rPr>
        <w:t>Impact</w:t>
      </w:r>
      <w:r w:rsidRPr="009F5790">
        <w:t xml:space="preserve">: </w:t>
      </w:r>
      <w:r w:rsidR="00AD74DA">
        <w:t>If Admin has not added or updated hotel details the Hotel Employee/Customer will not be able to see the details.</w:t>
      </w:r>
    </w:p>
    <w:p w14:paraId="170252B9" w14:textId="77777777" w:rsidR="00C66482" w:rsidRPr="009F5790" w:rsidRDefault="00C66482" w:rsidP="00962870"/>
    <w:p w14:paraId="50AD47E6" w14:textId="77777777" w:rsidR="009F5790" w:rsidRPr="009F5790" w:rsidRDefault="009F5790" w:rsidP="00962870">
      <w:pPr>
        <w:pStyle w:val="StyleHeading1H1Mainheading1Heading1Heading10Head1h1Sec"/>
      </w:pPr>
      <w:bookmarkStart w:id="145" w:name="_Toc144299941"/>
      <w:bookmarkStart w:id="146" w:name="_Toc145125027"/>
      <w:bookmarkStart w:id="147" w:name="_Toc165439526"/>
      <w:bookmarkStart w:id="148" w:name="_Toc186019635"/>
      <w:bookmarkStart w:id="149" w:name="_Toc475192228"/>
      <w:r w:rsidRPr="009F5790">
        <w:t>Assumptions</w:t>
      </w:r>
      <w:bookmarkEnd w:id="145"/>
      <w:bookmarkEnd w:id="146"/>
      <w:bookmarkEnd w:id="147"/>
      <w:bookmarkEnd w:id="148"/>
      <w:bookmarkEnd w:id="149"/>
    </w:p>
    <w:p w14:paraId="7BD90C5D" w14:textId="77777777" w:rsidR="00170793" w:rsidRDefault="00170793" w:rsidP="00962870">
      <w:pPr>
        <w:pStyle w:val="NormalNotesBulleted"/>
        <w:numPr>
          <w:ilvl w:val="0"/>
          <w:numId w:val="26"/>
        </w:numPr>
      </w:pPr>
      <w:r>
        <w:t xml:space="preserve">Application is valid and up running </w:t>
      </w:r>
    </w:p>
    <w:p w14:paraId="50BC434C" w14:textId="104FE13D" w:rsidR="00170793" w:rsidRDefault="00170793" w:rsidP="00962870">
      <w:pPr>
        <w:pStyle w:val="NormalNotesBulleted"/>
        <w:numPr>
          <w:ilvl w:val="0"/>
          <w:numId w:val="26"/>
        </w:numPr>
      </w:pPr>
      <w:r>
        <w:t>Application is launcing in all the browsers</w:t>
      </w:r>
    </w:p>
    <w:p w14:paraId="2196DC8A" w14:textId="77777777" w:rsidR="00170793" w:rsidRDefault="00170793" w:rsidP="00962870">
      <w:pPr>
        <w:pStyle w:val="NormalNotesBulleted"/>
        <w:numPr>
          <w:ilvl w:val="0"/>
          <w:numId w:val="26"/>
        </w:numPr>
      </w:pPr>
      <w:r>
        <w:t>Admin should have valid username and password</w:t>
      </w:r>
    </w:p>
    <w:p w14:paraId="22AC17C0" w14:textId="7F625EBA" w:rsidR="009F5790" w:rsidRPr="009F5790" w:rsidRDefault="009F5790" w:rsidP="00962870"/>
    <w:p w14:paraId="4A6FF747" w14:textId="77777777" w:rsidR="009F5790" w:rsidRPr="009F5790" w:rsidRDefault="009F5790" w:rsidP="00962870"/>
    <w:p w14:paraId="446E364F" w14:textId="57EF95A0" w:rsidR="009F5790" w:rsidRPr="001C4D77" w:rsidRDefault="009F5790" w:rsidP="00962870">
      <w:r w:rsidRPr="001C4D77">
        <w:t>REVISION HISTORY OF THE WORK PRODUCT</w:t>
      </w:r>
    </w:p>
    <w:p w14:paraId="53265488" w14:textId="0EEBBB8F" w:rsidR="009F5790" w:rsidRPr="001C4D77" w:rsidRDefault="009F5790" w:rsidP="00962870">
      <w:r w:rsidRPr="001C4D77">
        <w:t>&lt;to be maintained by projects&gt;</w:t>
      </w:r>
    </w:p>
    <w:p w14:paraId="0085CB76" w14:textId="77777777" w:rsidR="009F5790" w:rsidRPr="009F5790" w:rsidRDefault="009F5790" w:rsidP="00962870"/>
    <w:p w14:paraId="27DB307B" w14:textId="77777777" w:rsidR="009F5790" w:rsidRPr="009F5790" w:rsidRDefault="009F5790" w:rsidP="00962870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B60E60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962870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962870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962870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962870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962870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962870">
            <w:r w:rsidRPr="009F5790">
              <w:t>Approved By</w:t>
            </w:r>
          </w:p>
        </w:tc>
      </w:tr>
      <w:tr w:rsidR="009F5790" w:rsidRPr="009F5790" w14:paraId="67C28D7D" w14:textId="77777777" w:rsidTr="00B60E60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962870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962870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962870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962870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962870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962870"/>
        </w:tc>
      </w:tr>
      <w:tr w:rsidR="009F5790" w:rsidRPr="009F5790" w14:paraId="2B06FFCE" w14:textId="77777777" w:rsidTr="00B60E60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962870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962870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962870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962870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962870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962870"/>
        </w:tc>
      </w:tr>
    </w:tbl>
    <w:p w14:paraId="4690480B" w14:textId="77777777" w:rsidR="009F5790" w:rsidRPr="009F5790" w:rsidRDefault="009F5790" w:rsidP="00962870"/>
    <w:p w14:paraId="5E49A99B" w14:textId="687C11B2" w:rsidR="00DD3DC0" w:rsidRPr="009F5790" w:rsidRDefault="00DD3DC0" w:rsidP="00962870"/>
    <w:sectPr w:rsidR="00DD3DC0" w:rsidRPr="009F5790" w:rsidSect="00E218F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E4CD6E" w14:textId="77777777" w:rsidR="00D76409" w:rsidRDefault="00D76409" w:rsidP="00962870">
      <w:r>
        <w:separator/>
      </w:r>
    </w:p>
    <w:p w14:paraId="70A9F323" w14:textId="77777777" w:rsidR="00D76409" w:rsidRDefault="00D76409" w:rsidP="00962870"/>
    <w:p w14:paraId="42E1816C" w14:textId="77777777" w:rsidR="00D76409" w:rsidRDefault="00D76409" w:rsidP="00962870"/>
  </w:endnote>
  <w:endnote w:type="continuationSeparator" w:id="0">
    <w:p w14:paraId="019C3FD2" w14:textId="77777777" w:rsidR="00D76409" w:rsidRDefault="00D76409" w:rsidP="00962870">
      <w:r>
        <w:continuationSeparator/>
      </w:r>
    </w:p>
    <w:p w14:paraId="62490EEA" w14:textId="77777777" w:rsidR="00D76409" w:rsidRDefault="00D76409" w:rsidP="00962870"/>
    <w:p w14:paraId="27CE069F" w14:textId="77777777" w:rsidR="00D76409" w:rsidRDefault="00D76409" w:rsidP="009628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CC5B80" w:rsidRDefault="00CC5B80" w:rsidP="00962870">
    <w:pPr>
      <w:pStyle w:val="Footer"/>
    </w:pPr>
  </w:p>
  <w:p w14:paraId="5E49A9DD" w14:textId="77777777" w:rsidR="00CC5B80" w:rsidRDefault="00CC5B80" w:rsidP="0096287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CC5B80" w:rsidRDefault="00CC5B80" w:rsidP="00962870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CC5B80" w:rsidRPr="00D318E1" w:rsidRDefault="00CC5B80" w:rsidP="00962870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845846">
          <w:rPr>
            <w:b/>
            <w:noProof/>
            <w:lang w:val="fr-FR"/>
          </w:rPr>
          <w:t>13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845846">
          <w:rPr>
            <w:noProof/>
            <w:lang w:val="fr-FR"/>
          </w:rPr>
          <w:t>18</w:t>
        </w:r>
        <w:r>
          <w:rPr>
            <w:lang w:val="fr-FR"/>
          </w:rPr>
          <w:fldChar w:fldCharType="end"/>
        </w:r>
      </w:sdtContent>
    </w:sdt>
  </w:p>
  <w:p w14:paraId="5E49A9DF" w14:textId="77777777" w:rsidR="00CC5B80" w:rsidRDefault="00CC5B80" w:rsidP="00962870"/>
  <w:p w14:paraId="5E49A9E0" w14:textId="77777777" w:rsidR="00CC5B80" w:rsidRDefault="00CC5B80" w:rsidP="00962870"/>
  <w:p w14:paraId="5E49A9E1" w14:textId="77777777" w:rsidR="00CC5B80" w:rsidRDefault="00CC5B80" w:rsidP="00962870"/>
  <w:p w14:paraId="5E49A9E2" w14:textId="1842743F" w:rsidR="00CC5B80" w:rsidRDefault="00CC5B80" w:rsidP="00962870"/>
  <w:p w14:paraId="48726609" w14:textId="23A45DB7" w:rsidR="00CC5B80" w:rsidRPr="005E7574" w:rsidRDefault="00CC5B80" w:rsidP="00962870">
    <w: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A2E188" w14:textId="77777777" w:rsidR="00D76409" w:rsidRDefault="00D76409" w:rsidP="00962870">
      <w:r>
        <w:separator/>
      </w:r>
    </w:p>
    <w:p w14:paraId="11B31E63" w14:textId="77777777" w:rsidR="00D76409" w:rsidRDefault="00D76409" w:rsidP="00962870"/>
    <w:p w14:paraId="1FA178BC" w14:textId="77777777" w:rsidR="00D76409" w:rsidRDefault="00D76409" w:rsidP="00962870"/>
  </w:footnote>
  <w:footnote w:type="continuationSeparator" w:id="0">
    <w:p w14:paraId="1F45C40B" w14:textId="77777777" w:rsidR="00D76409" w:rsidRDefault="00D76409" w:rsidP="00962870">
      <w:r>
        <w:continuationSeparator/>
      </w:r>
    </w:p>
    <w:p w14:paraId="527E89F3" w14:textId="77777777" w:rsidR="00D76409" w:rsidRDefault="00D76409" w:rsidP="00962870"/>
    <w:p w14:paraId="5B7F12B5" w14:textId="77777777" w:rsidR="00D76409" w:rsidRDefault="00D76409" w:rsidP="009628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CC5B80" w:rsidRDefault="00D76409" w:rsidP="00962870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CC5B80" w:rsidRDefault="00CC5B80" w:rsidP="0096287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CC5B80" w:rsidRPr="003308F8" w:rsidRDefault="00D76409" w:rsidP="00962870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CC5B80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C5B80">
      <w:t>Use Case Specification</w:t>
    </w:r>
  </w:p>
  <w:p w14:paraId="5E49A9DA" w14:textId="77777777" w:rsidR="00CC5B80" w:rsidRDefault="00CC5B80" w:rsidP="00962870"/>
  <w:p w14:paraId="5E49A9DB" w14:textId="77777777" w:rsidR="00CC5B80" w:rsidRDefault="00CC5B80" w:rsidP="009628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CC5B80" w:rsidRDefault="00D76409" w:rsidP="00962870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B20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811246A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0BA7447"/>
    <w:multiLevelType w:val="hybridMultilevel"/>
    <w:tmpl w:val="51441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45F3F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13D5758E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18466D7C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1F0B239B"/>
    <w:multiLevelType w:val="multilevel"/>
    <w:tmpl w:val="CE0423CE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360"/>
      </w:pPr>
      <w:rPr>
        <w:rFonts w:hint="default"/>
        <w:b w:val="0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F193904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9203F2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25961BEE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3147FE"/>
    <w:multiLevelType w:val="hybridMultilevel"/>
    <w:tmpl w:val="7C345E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6">
    <w:nsid w:val="2FD068D6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33F33E2F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>
    <w:nsid w:val="35D32914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8542C0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>
    <w:nsid w:val="424524D9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>
    <w:nsid w:val="427E216C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>
    <w:nsid w:val="43362AA1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3">
    <w:nsid w:val="43E035F1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4">
    <w:nsid w:val="45E703A5"/>
    <w:multiLevelType w:val="hybridMultilevel"/>
    <w:tmpl w:val="5F3AC5AC"/>
    <w:lvl w:ilvl="0" w:tplc="147AC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F558CB"/>
    <w:multiLevelType w:val="hybridMultilevel"/>
    <w:tmpl w:val="47EC796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481B7840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B516D8"/>
    <w:multiLevelType w:val="hybridMultilevel"/>
    <w:tmpl w:val="5144195E"/>
    <w:lvl w:ilvl="0" w:tplc="0409000F">
      <w:start w:val="1"/>
      <w:numFmt w:val="decimal"/>
      <w:lvlText w:val="%1."/>
      <w:lvlJc w:val="left"/>
      <w:pPr>
        <w:ind w:left="3864" w:hanging="360"/>
      </w:pPr>
    </w:lvl>
    <w:lvl w:ilvl="1" w:tplc="04090003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8">
    <w:nsid w:val="549C3049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5F103338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>
    <w:nsid w:val="67F618FA"/>
    <w:multiLevelType w:val="hybridMultilevel"/>
    <w:tmpl w:val="D5A6EB1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1">
    <w:nsid w:val="695F3955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2">
    <w:nsid w:val="6D4379DE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3">
    <w:nsid w:val="6E3C541D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4">
    <w:nsid w:val="705658DF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5">
    <w:nsid w:val="71EF2C92"/>
    <w:multiLevelType w:val="hybridMultilevel"/>
    <w:tmpl w:val="1FAA20B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45F33B9"/>
    <w:multiLevelType w:val="hybridMultilevel"/>
    <w:tmpl w:val="CB6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CF6F5C"/>
    <w:multiLevelType w:val="hybridMultilevel"/>
    <w:tmpl w:val="90DA63A6"/>
    <w:lvl w:ilvl="0" w:tplc="B7DADED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4"/>
  </w:num>
  <w:num w:numId="3">
    <w:abstractNumId w:val="13"/>
  </w:num>
  <w:num w:numId="4">
    <w:abstractNumId w:val="39"/>
  </w:num>
  <w:num w:numId="5">
    <w:abstractNumId w:val="10"/>
  </w:num>
  <w:num w:numId="6">
    <w:abstractNumId w:val="2"/>
  </w:num>
  <w:num w:numId="7">
    <w:abstractNumId w:val="36"/>
  </w:num>
  <w:num w:numId="8">
    <w:abstractNumId w:val="33"/>
  </w:num>
  <w:num w:numId="9">
    <w:abstractNumId w:val="28"/>
  </w:num>
  <w:num w:numId="10">
    <w:abstractNumId w:val="20"/>
  </w:num>
  <w:num w:numId="11">
    <w:abstractNumId w:val="21"/>
  </w:num>
  <w:num w:numId="12">
    <w:abstractNumId w:val="23"/>
  </w:num>
  <w:num w:numId="13">
    <w:abstractNumId w:val="0"/>
  </w:num>
  <w:num w:numId="14">
    <w:abstractNumId w:val="19"/>
  </w:num>
  <w:num w:numId="15">
    <w:abstractNumId w:val="1"/>
  </w:num>
  <w:num w:numId="16">
    <w:abstractNumId w:val="9"/>
  </w:num>
  <w:num w:numId="17">
    <w:abstractNumId w:val="31"/>
  </w:num>
  <w:num w:numId="18">
    <w:abstractNumId w:val="32"/>
  </w:num>
  <w:num w:numId="19">
    <w:abstractNumId w:val="7"/>
  </w:num>
  <w:num w:numId="20">
    <w:abstractNumId w:val="17"/>
  </w:num>
  <w:num w:numId="21">
    <w:abstractNumId w:val="16"/>
  </w:num>
  <w:num w:numId="22">
    <w:abstractNumId w:val="18"/>
  </w:num>
  <w:num w:numId="23">
    <w:abstractNumId w:val="3"/>
  </w:num>
  <w:num w:numId="24">
    <w:abstractNumId w:val="14"/>
  </w:num>
  <w:num w:numId="25">
    <w:abstractNumId w:val="8"/>
  </w:num>
  <w:num w:numId="26">
    <w:abstractNumId w:val="15"/>
  </w:num>
  <w:num w:numId="27">
    <w:abstractNumId w:val="25"/>
  </w:num>
  <w:num w:numId="28">
    <w:abstractNumId w:val="27"/>
  </w:num>
  <w:num w:numId="29">
    <w:abstractNumId w:val="24"/>
  </w:num>
  <w:num w:numId="30">
    <w:abstractNumId w:val="30"/>
  </w:num>
  <w:num w:numId="31">
    <w:abstractNumId w:val="35"/>
  </w:num>
  <w:num w:numId="32">
    <w:abstractNumId w:val="29"/>
  </w:num>
  <w:num w:numId="33">
    <w:abstractNumId w:val="11"/>
  </w:num>
  <w:num w:numId="34">
    <w:abstractNumId w:val="6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</w:num>
  <w:num w:numId="37">
    <w:abstractNumId w:val="5"/>
  </w:num>
  <w:num w:numId="38">
    <w:abstractNumId w:val="12"/>
  </w:num>
  <w:num w:numId="39">
    <w:abstractNumId w:val="37"/>
  </w:num>
  <w:num w:numId="4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4210"/>
    <w:rsid w:val="000238F3"/>
    <w:rsid w:val="00030B34"/>
    <w:rsid w:val="000408A1"/>
    <w:rsid w:val="000421A0"/>
    <w:rsid w:val="000455C2"/>
    <w:rsid w:val="00056BCE"/>
    <w:rsid w:val="00064C97"/>
    <w:rsid w:val="0008331A"/>
    <w:rsid w:val="00090492"/>
    <w:rsid w:val="00096043"/>
    <w:rsid w:val="000C5717"/>
    <w:rsid w:val="000E00E7"/>
    <w:rsid w:val="000F091B"/>
    <w:rsid w:val="000F33F4"/>
    <w:rsid w:val="00111DE4"/>
    <w:rsid w:val="0012666F"/>
    <w:rsid w:val="00141B52"/>
    <w:rsid w:val="0015050A"/>
    <w:rsid w:val="00150EC1"/>
    <w:rsid w:val="00153892"/>
    <w:rsid w:val="00155262"/>
    <w:rsid w:val="00155339"/>
    <w:rsid w:val="00164AD1"/>
    <w:rsid w:val="001705F8"/>
    <w:rsid w:val="00170793"/>
    <w:rsid w:val="0017290A"/>
    <w:rsid w:val="001804C0"/>
    <w:rsid w:val="001815EA"/>
    <w:rsid w:val="00184C19"/>
    <w:rsid w:val="0019751B"/>
    <w:rsid w:val="001A108C"/>
    <w:rsid w:val="001A1BA1"/>
    <w:rsid w:val="001A1E4F"/>
    <w:rsid w:val="001B3EEE"/>
    <w:rsid w:val="001B4BE6"/>
    <w:rsid w:val="001C4D77"/>
    <w:rsid w:val="001C6E4B"/>
    <w:rsid w:val="001E424D"/>
    <w:rsid w:val="00201D1D"/>
    <w:rsid w:val="00203E0E"/>
    <w:rsid w:val="00233482"/>
    <w:rsid w:val="002541A7"/>
    <w:rsid w:val="00254AE1"/>
    <w:rsid w:val="002572DB"/>
    <w:rsid w:val="00281AA1"/>
    <w:rsid w:val="00281AF0"/>
    <w:rsid w:val="002B5A94"/>
    <w:rsid w:val="002C4857"/>
    <w:rsid w:val="002C4F8F"/>
    <w:rsid w:val="002D0988"/>
    <w:rsid w:val="002E5E89"/>
    <w:rsid w:val="002F046F"/>
    <w:rsid w:val="002F7769"/>
    <w:rsid w:val="00301E9F"/>
    <w:rsid w:val="003028A4"/>
    <w:rsid w:val="00303E5A"/>
    <w:rsid w:val="0031782B"/>
    <w:rsid w:val="003308F8"/>
    <w:rsid w:val="00332A79"/>
    <w:rsid w:val="00334B92"/>
    <w:rsid w:val="003477B0"/>
    <w:rsid w:val="00356E9B"/>
    <w:rsid w:val="0037292F"/>
    <w:rsid w:val="00391FBE"/>
    <w:rsid w:val="00395294"/>
    <w:rsid w:val="003C7A98"/>
    <w:rsid w:val="003D74A5"/>
    <w:rsid w:val="003E44D1"/>
    <w:rsid w:val="004027C9"/>
    <w:rsid w:val="00405E1F"/>
    <w:rsid w:val="004139B5"/>
    <w:rsid w:val="00430188"/>
    <w:rsid w:val="004347D3"/>
    <w:rsid w:val="00472619"/>
    <w:rsid w:val="00472DB3"/>
    <w:rsid w:val="004752BD"/>
    <w:rsid w:val="0049430E"/>
    <w:rsid w:val="004A7DCD"/>
    <w:rsid w:val="004C3902"/>
    <w:rsid w:val="004C3BCE"/>
    <w:rsid w:val="004E7445"/>
    <w:rsid w:val="00502427"/>
    <w:rsid w:val="00510EC9"/>
    <w:rsid w:val="00522251"/>
    <w:rsid w:val="00530E5A"/>
    <w:rsid w:val="0053544D"/>
    <w:rsid w:val="00540504"/>
    <w:rsid w:val="00552AEE"/>
    <w:rsid w:val="005656A8"/>
    <w:rsid w:val="00567A3D"/>
    <w:rsid w:val="005A57C7"/>
    <w:rsid w:val="005B3604"/>
    <w:rsid w:val="005D4827"/>
    <w:rsid w:val="005E5169"/>
    <w:rsid w:val="005E7574"/>
    <w:rsid w:val="005F64B5"/>
    <w:rsid w:val="006007F9"/>
    <w:rsid w:val="00604EDF"/>
    <w:rsid w:val="00605B2D"/>
    <w:rsid w:val="00606977"/>
    <w:rsid w:val="00627649"/>
    <w:rsid w:val="006349A0"/>
    <w:rsid w:val="006403D2"/>
    <w:rsid w:val="0064104A"/>
    <w:rsid w:val="0064586A"/>
    <w:rsid w:val="006606A8"/>
    <w:rsid w:val="00667576"/>
    <w:rsid w:val="006922C9"/>
    <w:rsid w:val="006A615C"/>
    <w:rsid w:val="006B0A33"/>
    <w:rsid w:val="006E265C"/>
    <w:rsid w:val="006E3197"/>
    <w:rsid w:val="006E4F63"/>
    <w:rsid w:val="00775844"/>
    <w:rsid w:val="00781822"/>
    <w:rsid w:val="007834C6"/>
    <w:rsid w:val="00790A92"/>
    <w:rsid w:val="007A16C6"/>
    <w:rsid w:val="007B032F"/>
    <w:rsid w:val="007B4E6B"/>
    <w:rsid w:val="007C7699"/>
    <w:rsid w:val="007E285D"/>
    <w:rsid w:val="007F67E6"/>
    <w:rsid w:val="00801303"/>
    <w:rsid w:val="008036AF"/>
    <w:rsid w:val="00825355"/>
    <w:rsid w:val="0084192E"/>
    <w:rsid w:val="00845846"/>
    <w:rsid w:val="00850205"/>
    <w:rsid w:val="008558CE"/>
    <w:rsid w:val="00882A5D"/>
    <w:rsid w:val="008A0C4A"/>
    <w:rsid w:val="008A3C84"/>
    <w:rsid w:val="008A5FBD"/>
    <w:rsid w:val="008A7999"/>
    <w:rsid w:val="008B6B15"/>
    <w:rsid w:val="008C6168"/>
    <w:rsid w:val="008D1CF1"/>
    <w:rsid w:val="008D253D"/>
    <w:rsid w:val="008D4C9E"/>
    <w:rsid w:val="008D634D"/>
    <w:rsid w:val="008E5CC4"/>
    <w:rsid w:val="008F3DBB"/>
    <w:rsid w:val="00900814"/>
    <w:rsid w:val="00901C62"/>
    <w:rsid w:val="0091275A"/>
    <w:rsid w:val="00916E17"/>
    <w:rsid w:val="00935785"/>
    <w:rsid w:val="009410F1"/>
    <w:rsid w:val="00943E2C"/>
    <w:rsid w:val="00962870"/>
    <w:rsid w:val="009768DB"/>
    <w:rsid w:val="00985AC8"/>
    <w:rsid w:val="0098706E"/>
    <w:rsid w:val="009A6B54"/>
    <w:rsid w:val="009A7052"/>
    <w:rsid w:val="009B4999"/>
    <w:rsid w:val="009B4CD7"/>
    <w:rsid w:val="009F5097"/>
    <w:rsid w:val="009F5790"/>
    <w:rsid w:val="00A0413C"/>
    <w:rsid w:val="00A10DE5"/>
    <w:rsid w:val="00A1407A"/>
    <w:rsid w:val="00A1430A"/>
    <w:rsid w:val="00A17EC0"/>
    <w:rsid w:val="00A33C06"/>
    <w:rsid w:val="00A46D6F"/>
    <w:rsid w:val="00A57AC1"/>
    <w:rsid w:val="00A65EC7"/>
    <w:rsid w:val="00A91293"/>
    <w:rsid w:val="00A971EE"/>
    <w:rsid w:val="00AA3B75"/>
    <w:rsid w:val="00AA4947"/>
    <w:rsid w:val="00AC44E7"/>
    <w:rsid w:val="00AC4943"/>
    <w:rsid w:val="00AC7750"/>
    <w:rsid w:val="00AD74DA"/>
    <w:rsid w:val="00AE6300"/>
    <w:rsid w:val="00AE6C7C"/>
    <w:rsid w:val="00AE763E"/>
    <w:rsid w:val="00AF402D"/>
    <w:rsid w:val="00AF5631"/>
    <w:rsid w:val="00B136BF"/>
    <w:rsid w:val="00B221BE"/>
    <w:rsid w:val="00B231E6"/>
    <w:rsid w:val="00B30B1B"/>
    <w:rsid w:val="00B31656"/>
    <w:rsid w:val="00B34985"/>
    <w:rsid w:val="00B36A49"/>
    <w:rsid w:val="00B414B2"/>
    <w:rsid w:val="00B44998"/>
    <w:rsid w:val="00B45EA4"/>
    <w:rsid w:val="00B4789F"/>
    <w:rsid w:val="00B60E60"/>
    <w:rsid w:val="00B679ED"/>
    <w:rsid w:val="00B80750"/>
    <w:rsid w:val="00B875EF"/>
    <w:rsid w:val="00B95307"/>
    <w:rsid w:val="00BA6BD6"/>
    <w:rsid w:val="00BA75CB"/>
    <w:rsid w:val="00BC722E"/>
    <w:rsid w:val="00BD57D9"/>
    <w:rsid w:val="00BE6504"/>
    <w:rsid w:val="00BF7128"/>
    <w:rsid w:val="00C0689A"/>
    <w:rsid w:val="00C13A48"/>
    <w:rsid w:val="00C144E5"/>
    <w:rsid w:val="00C24AC2"/>
    <w:rsid w:val="00C33C5D"/>
    <w:rsid w:val="00C3602B"/>
    <w:rsid w:val="00C37DC8"/>
    <w:rsid w:val="00C57E5C"/>
    <w:rsid w:val="00C65776"/>
    <w:rsid w:val="00C65C15"/>
    <w:rsid w:val="00C66482"/>
    <w:rsid w:val="00C670BD"/>
    <w:rsid w:val="00C77643"/>
    <w:rsid w:val="00C81935"/>
    <w:rsid w:val="00C82F93"/>
    <w:rsid w:val="00C84AE8"/>
    <w:rsid w:val="00C934E4"/>
    <w:rsid w:val="00C97676"/>
    <w:rsid w:val="00CC5B80"/>
    <w:rsid w:val="00D00798"/>
    <w:rsid w:val="00D12ADC"/>
    <w:rsid w:val="00D16345"/>
    <w:rsid w:val="00D316EB"/>
    <w:rsid w:val="00D318E1"/>
    <w:rsid w:val="00D40824"/>
    <w:rsid w:val="00D46828"/>
    <w:rsid w:val="00D55179"/>
    <w:rsid w:val="00D62EB9"/>
    <w:rsid w:val="00D76409"/>
    <w:rsid w:val="00DB4561"/>
    <w:rsid w:val="00DC40E6"/>
    <w:rsid w:val="00DD3832"/>
    <w:rsid w:val="00DD3DC0"/>
    <w:rsid w:val="00DD6CC8"/>
    <w:rsid w:val="00DE6EBC"/>
    <w:rsid w:val="00E12319"/>
    <w:rsid w:val="00E218F1"/>
    <w:rsid w:val="00E26304"/>
    <w:rsid w:val="00E40677"/>
    <w:rsid w:val="00E420DF"/>
    <w:rsid w:val="00E470A4"/>
    <w:rsid w:val="00E76DE3"/>
    <w:rsid w:val="00E831F4"/>
    <w:rsid w:val="00E9183D"/>
    <w:rsid w:val="00EA36BC"/>
    <w:rsid w:val="00ED3F08"/>
    <w:rsid w:val="00ED7534"/>
    <w:rsid w:val="00EF669C"/>
    <w:rsid w:val="00F11BF2"/>
    <w:rsid w:val="00F15F67"/>
    <w:rsid w:val="00F2364E"/>
    <w:rsid w:val="00F27F5E"/>
    <w:rsid w:val="00F31BF2"/>
    <w:rsid w:val="00F35972"/>
    <w:rsid w:val="00F3702F"/>
    <w:rsid w:val="00F56846"/>
    <w:rsid w:val="00F76F15"/>
    <w:rsid w:val="00F8410D"/>
    <w:rsid w:val="00F9573D"/>
    <w:rsid w:val="00FA2F0A"/>
    <w:rsid w:val="00FA3FD2"/>
    <w:rsid w:val="00FB0A5F"/>
    <w:rsid w:val="00FC181B"/>
    <w:rsid w:val="00FC3267"/>
    <w:rsid w:val="00FE7A67"/>
    <w:rsid w:val="00F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62870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C65C15"/>
    <w:pPr>
      <w:keepNext/>
      <w:tabs>
        <w:tab w:val="clear" w:pos="9639"/>
      </w:tabs>
      <w:spacing w:before="240" w:after="240" w:line="288" w:lineRule="auto"/>
      <w:ind w:left="360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C65C15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C65C15"/>
    <w:pPr>
      <w:keepNext/>
      <w:tabs>
        <w:tab w:val="clear" w:pos="9639"/>
      </w:tabs>
      <w:spacing w:before="240" w:after="60" w:line="240" w:lineRule="auto"/>
      <w:ind w:left="288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60E60"/>
    <w:rPr>
      <w:color w:val="BB0065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962870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C65C15"/>
    <w:pPr>
      <w:keepNext/>
      <w:tabs>
        <w:tab w:val="clear" w:pos="9639"/>
      </w:tabs>
      <w:spacing w:before="240" w:after="240" w:line="288" w:lineRule="auto"/>
      <w:ind w:left="360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C65C15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C65C15"/>
    <w:pPr>
      <w:keepNext/>
      <w:tabs>
        <w:tab w:val="clear" w:pos="9639"/>
      </w:tabs>
      <w:spacing w:before="240" w:after="60" w:line="240" w:lineRule="auto"/>
      <w:ind w:left="288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60E60"/>
    <w:rPr>
      <w:color w:val="BB006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ndafile:8081/Spring_Hotel/.html" TargetMode="External"/><Relationship Id="rId18" Type="http://schemas.openxmlformats.org/officeDocument/2006/relationships/hyperlink" Target="http://ndafile:8081/Spring_Hotel/.html" TargetMode="External"/><Relationship Id="rId26" Type="http://schemas.openxmlformats.org/officeDocument/2006/relationships/hyperlink" Target="http://ndafile:8081/Spring_Hotel/.html" TargetMode="External"/><Relationship Id="rId39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://ndafile:8081/Spring_Hotel/.html" TargetMode="External"/><Relationship Id="rId34" Type="http://schemas.openxmlformats.org/officeDocument/2006/relationships/hyperlink" Target="http://ndafile:8081/Spring_Hotel/.html" TargetMode="External"/><Relationship Id="rId7" Type="http://schemas.microsoft.com/office/2007/relationships/stylesWithEffects" Target="stylesWithEffects.xml"/><Relationship Id="rId12" Type="http://schemas.openxmlformats.org/officeDocument/2006/relationships/hyperlink" Target="http://ndafile:8081/Spring_Hotel/.html" TargetMode="External"/><Relationship Id="rId17" Type="http://schemas.openxmlformats.org/officeDocument/2006/relationships/hyperlink" Target="http://ndafile:8081/Spring_Hotel/.html" TargetMode="External"/><Relationship Id="rId25" Type="http://schemas.openxmlformats.org/officeDocument/2006/relationships/hyperlink" Target="http://ndafile:8081/Spring_Hotel/.html" TargetMode="External"/><Relationship Id="rId33" Type="http://schemas.openxmlformats.org/officeDocument/2006/relationships/image" Target="media/image1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ndafile:8081/Spring_Hotel/.html" TargetMode="External"/><Relationship Id="rId20" Type="http://schemas.openxmlformats.org/officeDocument/2006/relationships/hyperlink" Target="http://ndafile:8081/Spring_Hotel/.html" TargetMode="External"/><Relationship Id="rId29" Type="http://schemas.openxmlformats.org/officeDocument/2006/relationships/hyperlink" Target="http://ndafile:8081/Spring_Hotel/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ndafile:8081/Spring_Hotel/.html" TargetMode="External"/><Relationship Id="rId32" Type="http://schemas.openxmlformats.org/officeDocument/2006/relationships/hyperlink" Target="http://ndafile:8081/Spring_Hotel/.html" TargetMode="Externa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ndafile:8081/Spring_Hotel/.html" TargetMode="External"/><Relationship Id="rId23" Type="http://schemas.openxmlformats.org/officeDocument/2006/relationships/hyperlink" Target="http://ndafile:8081/Spring_Hotel/.html" TargetMode="External"/><Relationship Id="rId28" Type="http://schemas.openxmlformats.org/officeDocument/2006/relationships/hyperlink" Target="http://www.bankersjob.com/exam" TargetMode="External"/><Relationship Id="rId36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://ndafile:8081/Spring_Hotel/.html" TargetMode="External"/><Relationship Id="rId31" Type="http://schemas.openxmlformats.org/officeDocument/2006/relationships/hyperlink" Target="http://ndafile:8081/Spring_Hotel/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ndafile:8081/Spring_Hotel/.html" TargetMode="External"/><Relationship Id="rId22" Type="http://schemas.openxmlformats.org/officeDocument/2006/relationships/hyperlink" Target="http://ndafile:8081/Spring_Hotel/.html" TargetMode="External"/><Relationship Id="rId27" Type="http://schemas.openxmlformats.org/officeDocument/2006/relationships/hyperlink" Target="http://ndafile:8081/Spring_Hotel/.html" TargetMode="External"/><Relationship Id="rId30" Type="http://schemas.openxmlformats.org/officeDocument/2006/relationships/hyperlink" Target="http://www.bankersjob.com/exam" TargetMode="External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15494-6CD8-4EB1-A16F-F4935D415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95EB39-EB50-4A56-885A-52AB3B182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Pages>18</Pages>
  <Words>3357</Words>
  <Characters>19138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22451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Hadkar, Amol</cp:lastModifiedBy>
  <cp:revision>2</cp:revision>
  <dcterms:created xsi:type="dcterms:W3CDTF">2018-01-13T09:54:00Z</dcterms:created>
  <dcterms:modified xsi:type="dcterms:W3CDTF">2018-01-13T09:54:00Z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