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B353F" w14:textId="77777777" w:rsidR="009F5790" w:rsidRPr="009F5790" w:rsidRDefault="009F5790" w:rsidP="00525699">
      <w:pPr>
        <w:pStyle w:val="PageTitle"/>
      </w:pPr>
    </w:p>
    <w:p w14:paraId="047659E7" w14:textId="77777777" w:rsidR="009F5790" w:rsidRPr="009F5790" w:rsidRDefault="009F5790" w:rsidP="00525699">
      <w:pPr>
        <w:pStyle w:val="PageTitle"/>
      </w:pPr>
    </w:p>
    <w:p w14:paraId="4B63A63E" w14:textId="77777777" w:rsidR="009F5790" w:rsidRPr="009F5790" w:rsidRDefault="009F5790" w:rsidP="00525699">
      <w:pPr>
        <w:pStyle w:val="PageTitle"/>
      </w:pPr>
    </w:p>
    <w:p w14:paraId="48ED829F" w14:textId="77777777" w:rsidR="009F5790" w:rsidRPr="001C4D77" w:rsidRDefault="009F5790" w:rsidP="00525699">
      <w:pPr>
        <w:pStyle w:val="PageTitle"/>
      </w:pPr>
    </w:p>
    <w:p w14:paraId="5AB8EF64" w14:textId="77777777" w:rsidR="009F5790" w:rsidRPr="001C4D77" w:rsidRDefault="009F5790" w:rsidP="00525699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525699">
      <w:pPr>
        <w:pStyle w:val="PageTitle"/>
      </w:pPr>
    </w:p>
    <w:p w14:paraId="03A8A6B3" w14:textId="45C90EC8" w:rsidR="009F5790" w:rsidRPr="001C4D77" w:rsidRDefault="00155339" w:rsidP="00525699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525699"/>
    <w:p w14:paraId="12D6A4D9" w14:textId="77777777" w:rsidR="009F5790" w:rsidRPr="009F5790" w:rsidRDefault="009F5790" w:rsidP="00525699"/>
    <w:p w14:paraId="4F7ED659" w14:textId="77777777" w:rsidR="009F5790" w:rsidRPr="009F5790" w:rsidRDefault="009F5790" w:rsidP="00525699"/>
    <w:tbl>
      <w:tblPr>
        <w:tblW w:w="16129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  <w:gridCol w:w="6829"/>
      </w:tblGrid>
      <w:tr w:rsidR="004C3BCE" w:rsidRPr="009F5790" w14:paraId="4653EC50" w14:textId="77777777" w:rsidTr="00B60E60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4C3BCE" w:rsidRPr="009F5790" w:rsidRDefault="004C3BCE" w:rsidP="00525699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9AA4A39" w14:textId="683E4AEB" w:rsidR="004C3BCE" w:rsidRPr="009F5790" w:rsidRDefault="004C3BCE" w:rsidP="00525699">
            <w:r w:rsidRPr="00941AC4">
              <w:t>PRJ_HotelBookingManagementSystem_001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08CBB34D" w:rsidR="004C3BCE" w:rsidRPr="009F5790" w:rsidRDefault="004C3BCE" w:rsidP="00525699"/>
        </w:tc>
      </w:tr>
      <w:tr w:rsidR="004C3BCE" w:rsidRPr="009F5790" w14:paraId="7B1CC0A8" w14:textId="77777777" w:rsidTr="00B60E60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4C3BCE" w:rsidRPr="009F5790" w:rsidRDefault="004C3BCE" w:rsidP="00525699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1D080BC0" w14:textId="38CCF72F" w:rsidR="004C3BCE" w:rsidRPr="009F5790" w:rsidRDefault="004C3BCE" w:rsidP="00525699">
            <w:r w:rsidRPr="00941AC4">
              <w:t>Hotel Booking Management System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64EE177D" w:rsidR="004C3BCE" w:rsidRPr="009F5790" w:rsidRDefault="004C3BCE" w:rsidP="00525699">
            <w:r w:rsidRPr="009F5790">
              <w:t> </w:t>
            </w:r>
          </w:p>
        </w:tc>
      </w:tr>
    </w:tbl>
    <w:p w14:paraId="1917D496" w14:textId="77777777" w:rsidR="009F5790" w:rsidRPr="009F5790" w:rsidRDefault="009F5790" w:rsidP="00525699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B60E60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525699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52569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525699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D6542E" w:rsidRPr="009F5790" w14:paraId="54BA43BF" w14:textId="77777777" w:rsidTr="00B60E60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45760E7C" w:rsidR="00D6542E" w:rsidRPr="009F5790" w:rsidRDefault="00D6542E" w:rsidP="00525699">
            <w:r w:rsidRPr="009F5790">
              <w:t> </w:t>
            </w:r>
            <w:r w:rsidR="00C807A2">
              <w:t>Batch-2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7333C8C3" w:rsidR="00D6542E" w:rsidRPr="009F5790" w:rsidRDefault="00D6542E" w:rsidP="00525699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4C48EF36" w:rsidR="00D6542E" w:rsidRPr="009F5790" w:rsidRDefault="00C807A2" w:rsidP="00525699">
            <w:r>
              <w:t>08/</w:t>
            </w:r>
            <w:r w:rsidR="005621CF">
              <w:t>01/2018</w:t>
            </w:r>
          </w:p>
        </w:tc>
      </w:tr>
      <w:tr w:rsidR="009F5790" w:rsidRPr="009F5790" w14:paraId="05F5BE02" w14:textId="77777777" w:rsidTr="00B60E60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525699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52569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525699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BD7144" w:rsidRPr="009F5790" w14:paraId="47999CAE" w14:textId="77777777" w:rsidTr="00B917D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12CA" w14:textId="65CB2BE2" w:rsidR="00BD7144" w:rsidRPr="009F5790" w:rsidRDefault="00BD7144" w:rsidP="00525699">
            <w:r w:rsidRPr="009F5790">
              <w:t> </w:t>
            </w:r>
            <w:r w:rsidR="005621CF">
              <w:t>Batch-1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13AC9A48" w:rsidR="00BD7144" w:rsidRPr="009F5790" w:rsidRDefault="00BD7144" w:rsidP="00525699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3E272535" w:rsidR="00BD7144" w:rsidRPr="009F5790" w:rsidRDefault="00E57B72" w:rsidP="00525699">
            <w:r>
              <w:t>11</w:t>
            </w:r>
            <w:r w:rsidR="000E59E3">
              <w:t>/01</w:t>
            </w:r>
            <w:r w:rsidR="005621CF">
              <w:t>/2018</w:t>
            </w:r>
          </w:p>
        </w:tc>
      </w:tr>
      <w:tr w:rsidR="00BD7144" w:rsidRPr="009F5790" w14:paraId="6B3736C0" w14:textId="77777777" w:rsidTr="00B60E60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BD7144" w:rsidRPr="009F5790" w:rsidRDefault="00BD7144" w:rsidP="00525699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BD7144" w:rsidRPr="009F5790" w:rsidRDefault="00BD7144" w:rsidP="0052569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BD7144" w:rsidRPr="009F5790" w:rsidRDefault="00BD7144" w:rsidP="00525699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BD7144" w:rsidRPr="009F5790" w14:paraId="2AE71C0F" w14:textId="77777777" w:rsidTr="00B60E60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59997229" w:rsidR="00BD7144" w:rsidRPr="009F5790" w:rsidRDefault="00BD7144" w:rsidP="00525699">
            <w:r w:rsidRPr="009F5790">
              <w:t> </w:t>
            </w:r>
            <w:r w:rsidR="00A832B1">
              <w:t>Shubhangi B</w:t>
            </w:r>
            <w:r w:rsidR="00053AE0">
              <w:t>har</w:t>
            </w:r>
            <w:r w:rsidR="00A832B1">
              <w:t>ti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17D1124F" w:rsidR="00BD7144" w:rsidRPr="009F5790" w:rsidRDefault="00BD7144" w:rsidP="00525699">
            <w:r w:rsidRPr="009F5790">
              <w:t> </w:t>
            </w:r>
            <w:r w:rsidR="00D73CE3">
              <w:t>Senior Consultant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ECB2922" w:rsidR="00BD7144" w:rsidRPr="009F5790" w:rsidRDefault="00E57B72" w:rsidP="00525699">
            <w:r>
              <w:t>15/01/2018</w:t>
            </w:r>
          </w:p>
        </w:tc>
      </w:tr>
      <w:tr w:rsidR="00BD7144" w:rsidRPr="009F5790" w14:paraId="12030786" w14:textId="77777777" w:rsidTr="00B60E60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BD7144" w:rsidRPr="009F5790" w:rsidRDefault="00BD7144" w:rsidP="00525699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BD7144" w:rsidRPr="009F5790" w:rsidRDefault="00BD7144" w:rsidP="00525699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BD7144" w:rsidRPr="009F5790" w:rsidRDefault="00BD7144" w:rsidP="00525699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BD7144" w:rsidRPr="009F5790" w14:paraId="6800FFEA" w14:textId="77777777" w:rsidTr="00B60E60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BD7144" w:rsidRPr="009F5790" w:rsidRDefault="00BD7144" w:rsidP="00525699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1E697B7" w:rsidR="00BD7144" w:rsidRPr="009F5790" w:rsidRDefault="005621CF" w:rsidP="00525699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4568A5D5" w:rsidR="00BD7144" w:rsidRPr="009F5790" w:rsidRDefault="00BD7144" w:rsidP="00525699">
            <w:r w:rsidRPr="009F5790">
              <w:t> </w:t>
            </w:r>
            <w:r w:rsidR="005621CF">
              <w:t>1.1</w:t>
            </w:r>
          </w:p>
        </w:tc>
      </w:tr>
    </w:tbl>
    <w:p w14:paraId="0966AC59" w14:textId="77777777" w:rsidR="009F5790" w:rsidRPr="009F5790" w:rsidRDefault="009F5790" w:rsidP="00525699">
      <w:r w:rsidRPr="009F5790">
        <w:br w:type="page"/>
      </w:r>
    </w:p>
    <w:p w14:paraId="42EE7ADE" w14:textId="77777777" w:rsidR="009F5790" w:rsidRPr="009F5790" w:rsidRDefault="009F5790" w:rsidP="00525699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525699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525699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A90D26" w:rsidRPr="009F5790" w14:paraId="4A1AE6D8" w14:textId="77777777" w:rsidTr="00B60E60">
        <w:tc>
          <w:tcPr>
            <w:tcW w:w="2808" w:type="dxa"/>
            <w:vAlign w:val="center"/>
          </w:tcPr>
          <w:p w14:paraId="1976D30B" w14:textId="77777777" w:rsidR="00A90D26" w:rsidRPr="009F5790" w:rsidRDefault="00A90D26" w:rsidP="00525699">
            <w:r w:rsidRPr="009F5790">
              <w:t>Version</w:t>
            </w:r>
          </w:p>
        </w:tc>
        <w:tc>
          <w:tcPr>
            <w:tcW w:w="1620" w:type="dxa"/>
          </w:tcPr>
          <w:p w14:paraId="7E8B01D1" w14:textId="506D2663" w:rsidR="00A90D26" w:rsidRPr="009F5790" w:rsidRDefault="00A90D26" w:rsidP="00525699"/>
        </w:tc>
        <w:tc>
          <w:tcPr>
            <w:tcW w:w="540" w:type="dxa"/>
          </w:tcPr>
          <w:p w14:paraId="35D1B14D" w14:textId="77777777" w:rsidR="00A90D26" w:rsidRPr="009F5790" w:rsidRDefault="00A90D26" w:rsidP="00525699"/>
        </w:tc>
        <w:tc>
          <w:tcPr>
            <w:tcW w:w="1080" w:type="dxa"/>
          </w:tcPr>
          <w:p w14:paraId="488BB2E9" w14:textId="77777777" w:rsidR="00A90D26" w:rsidRPr="009F5790" w:rsidRDefault="00A90D26" w:rsidP="00525699"/>
        </w:tc>
        <w:tc>
          <w:tcPr>
            <w:tcW w:w="1080" w:type="dxa"/>
          </w:tcPr>
          <w:p w14:paraId="325B699D" w14:textId="77777777" w:rsidR="00A90D26" w:rsidRPr="009F5790" w:rsidRDefault="00A90D26" w:rsidP="00525699"/>
        </w:tc>
        <w:tc>
          <w:tcPr>
            <w:tcW w:w="1080" w:type="dxa"/>
          </w:tcPr>
          <w:p w14:paraId="77EF851F" w14:textId="77777777" w:rsidR="00A90D26" w:rsidRPr="009F5790" w:rsidRDefault="00A90D26" w:rsidP="00525699"/>
        </w:tc>
        <w:tc>
          <w:tcPr>
            <w:tcW w:w="1080" w:type="dxa"/>
          </w:tcPr>
          <w:p w14:paraId="3AD2F557" w14:textId="77777777" w:rsidR="00A90D26" w:rsidRPr="009F5790" w:rsidRDefault="00A90D26" w:rsidP="00525699"/>
        </w:tc>
      </w:tr>
      <w:tr w:rsidR="00A90D26" w:rsidRPr="009F5790" w14:paraId="7EF63984" w14:textId="77777777" w:rsidTr="00B60E60">
        <w:tc>
          <w:tcPr>
            <w:tcW w:w="2808" w:type="dxa"/>
            <w:vAlign w:val="center"/>
          </w:tcPr>
          <w:p w14:paraId="0516B6F4" w14:textId="77777777" w:rsidR="00A90D26" w:rsidRPr="009F5790" w:rsidRDefault="00A90D26" w:rsidP="00525699">
            <w:r w:rsidRPr="009F5790">
              <w:t>Date</w:t>
            </w:r>
          </w:p>
        </w:tc>
        <w:tc>
          <w:tcPr>
            <w:tcW w:w="1620" w:type="dxa"/>
          </w:tcPr>
          <w:p w14:paraId="537550E2" w14:textId="066674AB" w:rsidR="00A90D26" w:rsidRPr="009F5790" w:rsidRDefault="00A90D26" w:rsidP="00525699"/>
        </w:tc>
        <w:tc>
          <w:tcPr>
            <w:tcW w:w="540" w:type="dxa"/>
          </w:tcPr>
          <w:p w14:paraId="56ACC850" w14:textId="77777777" w:rsidR="00A90D26" w:rsidRPr="009F5790" w:rsidRDefault="00A90D26" w:rsidP="00525699"/>
        </w:tc>
        <w:tc>
          <w:tcPr>
            <w:tcW w:w="1080" w:type="dxa"/>
          </w:tcPr>
          <w:p w14:paraId="3D8D9994" w14:textId="77777777" w:rsidR="00A90D26" w:rsidRPr="009F5790" w:rsidRDefault="00A90D26" w:rsidP="0052569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A90D26" w:rsidRPr="009F5790" w:rsidRDefault="00A90D26" w:rsidP="00525699"/>
        </w:tc>
        <w:tc>
          <w:tcPr>
            <w:tcW w:w="1080" w:type="dxa"/>
          </w:tcPr>
          <w:p w14:paraId="2BE1FC53" w14:textId="77777777" w:rsidR="00A90D26" w:rsidRPr="009F5790" w:rsidRDefault="00A90D26" w:rsidP="00525699"/>
        </w:tc>
        <w:tc>
          <w:tcPr>
            <w:tcW w:w="1080" w:type="dxa"/>
          </w:tcPr>
          <w:p w14:paraId="1799B660" w14:textId="77777777" w:rsidR="00A90D26" w:rsidRPr="009F5790" w:rsidRDefault="00A90D26" w:rsidP="00525699"/>
        </w:tc>
      </w:tr>
      <w:tr w:rsidR="00A90D26" w:rsidRPr="009F5790" w14:paraId="2BC2A16F" w14:textId="77777777" w:rsidTr="00B60E60">
        <w:tc>
          <w:tcPr>
            <w:tcW w:w="2808" w:type="dxa"/>
            <w:vAlign w:val="center"/>
          </w:tcPr>
          <w:p w14:paraId="47098972" w14:textId="77777777" w:rsidR="00A90D26" w:rsidRPr="009F5790" w:rsidRDefault="00A90D26" w:rsidP="00525699">
            <w:r w:rsidRPr="009F5790">
              <w:t>Reviewed by</w:t>
            </w:r>
          </w:p>
        </w:tc>
        <w:tc>
          <w:tcPr>
            <w:tcW w:w="1620" w:type="dxa"/>
          </w:tcPr>
          <w:p w14:paraId="53EAA411" w14:textId="2396694A" w:rsidR="00A90D26" w:rsidRPr="009F5790" w:rsidRDefault="00A90D26" w:rsidP="00525699"/>
        </w:tc>
        <w:tc>
          <w:tcPr>
            <w:tcW w:w="540" w:type="dxa"/>
          </w:tcPr>
          <w:p w14:paraId="6BA50F38" w14:textId="77777777" w:rsidR="00A90D26" w:rsidRPr="009F5790" w:rsidRDefault="00A90D26" w:rsidP="00525699"/>
        </w:tc>
        <w:tc>
          <w:tcPr>
            <w:tcW w:w="1080" w:type="dxa"/>
          </w:tcPr>
          <w:p w14:paraId="3645B887" w14:textId="77777777" w:rsidR="00A90D26" w:rsidRPr="009F5790" w:rsidRDefault="00A90D26" w:rsidP="0052569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A90D26" w:rsidRPr="009F5790" w:rsidRDefault="00A90D26" w:rsidP="00525699"/>
        </w:tc>
        <w:tc>
          <w:tcPr>
            <w:tcW w:w="1080" w:type="dxa"/>
          </w:tcPr>
          <w:p w14:paraId="3A64C6EF" w14:textId="77777777" w:rsidR="00A90D26" w:rsidRPr="009F5790" w:rsidRDefault="00A90D26" w:rsidP="00525699"/>
        </w:tc>
        <w:tc>
          <w:tcPr>
            <w:tcW w:w="1080" w:type="dxa"/>
          </w:tcPr>
          <w:p w14:paraId="47308748" w14:textId="77777777" w:rsidR="00A90D26" w:rsidRPr="009F5790" w:rsidRDefault="00A90D26" w:rsidP="00525699"/>
        </w:tc>
      </w:tr>
      <w:tr w:rsidR="00A90D26" w:rsidRPr="009F5790" w14:paraId="2E56A852" w14:textId="77777777" w:rsidTr="00B60E60">
        <w:tc>
          <w:tcPr>
            <w:tcW w:w="2808" w:type="dxa"/>
          </w:tcPr>
          <w:p w14:paraId="64B7F5B7" w14:textId="77777777" w:rsidR="00A90D26" w:rsidRPr="009F5790" w:rsidRDefault="00A90D26" w:rsidP="00525699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5C51F2F4" w:rsidR="00A90D26" w:rsidRPr="009F5790" w:rsidRDefault="00A90D26" w:rsidP="00525699"/>
        </w:tc>
        <w:tc>
          <w:tcPr>
            <w:tcW w:w="540" w:type="dxa"/>
          </w:tcPr>
          <w:p w14:paraId="24EA29E2" w14:textId="77777777" w:rsidR="00A90D26" w:rsidRPr="009F5790" w:rsidRDefault="00A90D26" w:rsidP="00525699"/>
        </w:tc>
        <w:tc>
          <w:tcPr>
            <w:tcW w:w="1080" w:type="dxa"/>
          </w:tcPr>
          <w:p w14:paraId="46558018" w14:textId="77777777" w:rsidR="00A90D26" w:rsidRPr="009F5790" w:rsidRDefault="00A90D26" w:rsidP="0052569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A90D26" w:rsidRPr="009F5790" w:rsidRDefault="00A90D26" w:rsidP="00525699"/>
        </w:tc>
        <w:tc>
          <w:tcPr>
            <w:tcW w:w="1080" w:type="dxa"/>
          </w:tcPr>
          <w:p w14:paraId="3AFC5A5C" w14:textId="77777777" w:rsidR="00A90D26" w:rsidRPr="009F5790" w:rsidRDefault="00A90D26" w:rsidP="00525699"/>
        </w:tc>
        <w:tc>
          <w:tcPr>
            <w:tcW w:w="1080" w:type="dxa"/>
          </w:tcPr>
          <w:p w14:paraId="7E23613F" w14:textId="77777777" w:rsidR="00A90D26" w:rsidRPr="009F5790" w:rsidRDefault="00A90D26" w:rsidP="00525699"/>
        </w:tc>
      </w:tr>
      <w:tr w:rsidR="00A90D26" w:rsidRPr="009F5790" w14:paraId="307F8A75" w14:textId="77777777" w:rsidTr="00B60E60">
        <w:tc>
          <w:tcPr>
            <w:tcW w:w="2808" w:type="dxa"/>
          </w:tcPr>
          <w:p w14:paraId="4D8423FC" w14:textId="77777777" w:rsidR="00A90D26" w:rsidRPr="009F5790" w:rsidRDefault="00A90D26" w:rsidP="00525699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4EE267E3" w:rsidR="00A90D26" w:rsidRPr="009F5790" w:rsidRDefault="00A90D26" w:rsidP="00525699"/>
        </w:tc>
        <w:tc>
          <w:tcPr>
            <w:tcW w:w="540" w:type="dxa"/>
          </w:tcPr>
          <w:p w14:paraId="08E17A71" w14:textId="77777777" w:rsidR="00A90D26" w:rsidRPr="009F5790" w:rsidRDefault="00A90D26" w:rsidP="00525699"/>
        </w:tc>
        <w:tc>
          <w:tcPr>
            <w:tcW w:w="1080" w:type="dxa"/>
          </w:tcPr>
          <w:p w14:paraId="4D22E910" w14:textId="77777777" w:rsidR="00A90D26" w:rsidRPr="009F5790" w:rsidRDefault="00A90D26" w:rsidP="0052569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A90D26" w:rsidRPr="009F5790" w:rsidRDefault="00A90D26" w:rsidP="00525699"/>
        </w:tc>
        <w:tc>
          <w:tcPr>
            <w:tcW w:w="1080" w:type="dxa"/>
          </w:tcPr>
          <w:p w14:paraId="6071EC99" w14:textId="77777777" w:rsidR="00A90D26" w:rsidRPr="009F5790" w:rsidRDefault="00A90D26" w:rsidP="00525699"/>
        </w:tc>
        <w:tc>
          <w:tcPr>
            <w:tcW w:w="1080" w:type="dxa"/>
          </w:tcPr>
          <w:p w14:paraId="0D8E8B38" w14:textId="77777777" w:rsidR="00A90D26" w:rsidRPr="009F5790" w:rsidRDefault="00A90D26" w:rsidP="00525699"/>
        </w:tc>
      </w:tr>
      <w:tr w:rsidR="00A90D26" w:rsidRPr="009F5790" w14:paraId="3EABB1EE" w14:textId="77777777" w:rsidTr="00B60E60">
        <w:tc>
          <w:tcPr>
            <w:tcW w:w="2808" w:type="dxa"/>
          </w:tcPr>
          <w:p w14:paraId="27EF7D4D" w14:textId="77777777" w:rsidR="00A90D26" w:rsidRPr="009F5790" w:rsidRDefault="00A90D26" w:rsidP="00525699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5EB842DC" w:rsidR="00A90D26" w:rsidRPr="009F5790" w:rsidRDefault="00A90D26" w:rsidP="00525699"/>
        </w:tc>
        <w:tc>
          <w:tcPr>
            <w:tcW w:w="540" w:type="dxa"/>
          </w:tcPr>
          <w:p w14:paraId="7D658C3E" w14:textId="77777777" w:rsidR="00A90D26" w:rsidRPr="009F5790" w:rsidRDefault="00A90D26" w:rsidP="00525699"/>
        </w:tc>
        <w:tc>
          <w:tcPr>
            <w:tcW w:w="1080" w:type="dxa"/>
          </w:tcPr>
          <w:p w14:paraId="3BC21E42" w14:textId="77777777" w:rsidR="00A90D26" w:rsidRPr="009F5790" w:rsidRDefault="00A90D26" w:rsidP="0052569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A90D26" w:rsidRPr="009F5790" w:rsidRDefault="00A90D26" w:rsidP="00525699"/>
        </w:tc>
        <w:tc>
          <w:tcPr>
            <w:tcW w:w="1080" w:type="dxa"/>
          </w:tcPr>
          <w:p w14:paraId="718D8944" w14:textId="77777777" w:rsidR="00A90D26" w:rsidRPr="009F5790" w:rsidRDefault="00A90D26" w:rsidP="00525699"/>
        </w:tc>
        <w:tc>
          <w:tcPr>
            <w:tcW w:w="1080" w:type="dxa"/>
          </w:tcPr>
          <w:p w14:paraId="5DD7E652" w14:textId="77777777" w:rsidR="00A90D26" w:rsidRPr="009F5790" w:rsidRDefault="00A90D26" w:rsidP="00525699"/>
        </w:tc>
      </w:tr>
      <w:tr w:rsidR="009F5790" w:rsidRPr="009F5790" w14:paraId="5751E9DE" w14:textId="77777777" w:rsidTr="00B60E60">
        <w:tc>
          <w:tcPr>
            <w:tcW w:w="2808" w:type="dxa"/>
          </w:tcPr>
          <w:p w14:paraId="5BD5BEA4" w14:textId="77777777" w:rsidR="009F5790" w:rsidRPr="009F5790" w:rsidRDefault="009F5790" w:rsidP="00525699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525699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525699"/>
        </w:tc>
        <w:tc>
          <w:tcPr>
            <w:tcW w:w="1080" w:type="dxa"/>
          </w:tcPr>
          <w:p w14:paraId="161B779E" w14:textId="77777777" w:rsidR="009F5790" w:rsidRPr="009F5790" w:rsidRDefault="009F5790" w:rsidP="0052569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525699"/>
        </w:tc>
        <w:tc>
          <w:tcPr>
            <w:tcW w:w="1080" w:type="dxa"/>
          </w:tcPr>
          <w:p w14:paraId="4BE23196" w14:textId="77777777" w:rsidR="009F5790" w:rsidRPr="009F5790" w:rsidRDefault="009F5790" w:rsidP="00525699"/>
        </w:tc>
        <w:tc>
          <w:tcPr>
            <w:tcW w:w="1080" w:type="dxa"/>
          </w:tcPr>
          <w:p w14:paraId="3F95224E" w14:textId="77777777" w:rsidR="009F5790" w:rsidRPr="009F5790" w:rsidRDefault="009F5790" w:rsidP="00525699"/>
        </w:tc>
      </w:tr>
    </w:tbl>
    <w:p w14:paraId="7C85DA30" w14:textId="77777777" w:rsidR="009F5790" w:rsidRPr="009F5790" w:rsidRDefault="009F5790" w:rsidP="00525699"/>
    <w:p w14:paraId="36105CE6" w14:textId="77777777" w:rsidR="009F5790" w:rsidRPr="009F5790" w:rsidRDefault="009F5790" w:rsidP="00525699"/>
    <w:p w14:paraId="2CC8A7F7" w14:textId="77777777" w:rsidR="009F5790" w:rsidRPr="009F5790" w:rsidRDefault="009F5790" w:rsidP="00525699">
      <w:r w:rsidRPr="009F5790">
        <w:t xml:space="preserve">Disclaimer: </w:t>
      </w:r>
    </w:p>
    <w:p w14:paraId="28E0825A" w14:textId="77777777" w:rsidR="009F5790" w:rsidRPr="009F5790" w:rsidRDefault="009F5790" w:rsidP="00525699"/>
    <w:p w14:paraId="47F58572" w14:textId="0CB15CBD" w:rsidR="009F5790" w:rsidRPr="009F5790" w:rsidRDefault="009F5790" w:rsidP="00525699">
      <w:r w:rsidRPr="009F5790">
        <w:t xml:space="preserve">The scope </w:t>
      </w:r>
      <w:r w:rsidR="00BE3CDD">
        <w:t>of the project ‘</w:t>
      </w:r>
      <w:r w:rsidR="004F775B">
        <w:t>Hotel Booking Management System</w:t>
      </w:r>
      <w:r w:rsidRPr="009F5790">
        <w:t>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525699">
      <w:r w:rsidRPr="005B3604">
        <w:lastRenderedPageBreak/>
        <w:t>TABLE OF CONTENTS</w:t>
      </w:r>
    </w:p>
    <w:p w14:paraId="63D9F59F" w14:textId="77777777" w:rsidR="009F5790" w:rsidRPr="009F5790" w:rsidRDefault="009F5790" w:rsidP="00BF3B47"/>
    <w:p w14:paraId="5C1E5042" w14:textId="7A2179A6" w:rsidR="00053AE0" w:rsidRDefault="009F5790" w:rsidP="00477FB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503338167" w:history="1">
        <w:r w:rsidR="00053AE0" w:rsidRPr="00A57627">
          <w:rPr>
            <w:rStyle w:val="Hyperlink"/>
            <w:noProof/>
          </w:rPr>
          <w:t>1.Us</w:t>
        </w:r>
        <w:r w:rsidR="00A320CA">
          <w:rPr>
            <w:rStyle w:val="Hyperlink"/>
            <w:noProof/>
          </w:rPr>
          <w:t xml:space="preserve">e Case Name: Functionalities of </w:t>
        </w:r>
        <w:r w:rsidR="00053AE0" w:rsidRPr="00A57627">
          <w:rPr>
            <w:rStyle w:val="Hyperlink"/>
            <w:noProof/>
          </w:rPr>
          <w:t>Employee</w:t>
        </w:r>
        <w:r w:rsidR="008114BA">
          <w:rPr>
            <w:noProof/>
            <w:webHidden/>
          </w:rPr>
          <w:t>…………………………………………………………………………</w:t>
        </w:r>
        <w:r w:rsidR="00A320CA">
          <w:rPr>
            <w:noProof/>
            <w:webHidden/>
          </w:rPr>
          <w:t>………………………………..</w:t>
        </w:r>
        <w:r w:rsidR="008114BA">
          <w:rPr>
            <w:noProof/>
            <w:webHidden/>
          </w:rPr>
          <w:t>…</w:t>
        </w:r>
        <w:r w:rsidR="00A320CA">
          <w:rPr>
            <w:noProof/>
            <w:webHidden/>
          </w:rPr>
          <w:t>……….</w:t>
        </w:r>
        <w:r w:rsidR="008114BA">
          <w:rPr>
            <w:noProof/>
            <w:webHidden/>
          </w:rPr>
          <w:t>.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_Toc503338167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5</w:t>
        </w:r>
        <w:r w:rsidR="00053AE0">
          <w:rPr>
            <w:noProof/>
            <w:webHidden/>
          </w:rPr>
          <w:fldChar w:fldCharType="end"/>
        </w:r>
      </w:hyperlink>
    </w:p>
    <w:p w14:paraId="11F9CF3E" w14:textId="782D147E" w:rsidR="00053AE0" w:rsidRDefault="00014DE9" w:rsidP="00477FB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338168" w:history="1">
        <w:r w:rsidR="00053AE0" w:rsidRPr="00A57627">
          <w:rPr>
            <w:rStyle w:val="Hyperlink"/>
            <w:noProof/>
          </w:rPr>
          <w:t>2.Actor(s)</w:t>
        </w:r>
        <w:r w:rsidR="008114BA">
          <w:rPr>
            <w:noProof/>
            <w:webHidden/>
          </w:rPr>
          <w:t>……………………………………………………………………………………………………………………….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_Toc503338168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5</w:t>
        </w:r>
        <w:r w:rsidR="00053AE0">
          <w:rPr>
            <w:noProof/>
            <w:webHidden/>
          </w:rPr>
          <w:fldChar w:fldCharType="end"/>
        </w:r>
      </w:hyperlink>
    </w:p>
    <w:p w14:paraId="37903A24" w14:textId="08EC4DDA" w:rsidR="00053AE0" w:rsidRDefault="00014DE9" w:rsidP="00477FB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338169" w:history="1">
        <w:r w:rsidR="00053AE0" w:rsidRPr="00A57627">
          <w:rPr>
            <w:rStyle w:val="Hyperlink"/>
            <w:noProof/>
          </w:rPr>
          <w:t>3.Preconditions</w:t>
        </w:r>
        <w:r w:rsidR="008114BA">
          <w:rPr>
            <w:noProof/>
            <w:webHidden/>
          </w:rPr>
          <w:t>………………………………………………………………………………………………………………</w:t>
        </w:r>
        <w:r w:rsidR="00A320CA">
          <w:rPr>
            <w:noProof/>
            <w:webHidden/>
          </w:rPr>
          <w:t>.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_Toc503338169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5</w:t>
        </w:r>
        <w:r w:rsidR="00053AE0">
          <w:rPr>
            <w:noProof/>
            <w:webHidden/>
          </w:rPr>
          <w:fldChar w:fldCharType="end"/>
        </w:r>
      </w:hyperlink>
    </w:p>
    <w:p w14:paraId="33134EE5" w14:textId="2DEFBA15" w:rsidR="00053AE0" w:rsidRDefault="00014DE9" w:rsidP="00477FB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338170" w:history="1">
        <w:r w:rsidR="00053AE0" w:rsidRPr="00A57627">
          <w:rPr>
            <w:rStyle w:val="Hyperlink"/>
            <w:noProof/>
          </w:rPr>
          <w:t>4.</w:t>
        </w:r>
        <w:r w:rsidR="008114BA" w:rsidRPr="00A57627">
          <w:rPr>
            <w:rStyle w:val="Hyperlink"/>
            <w:noProof/>
          </w:rPr>
          <w:t xml:space="preserve"> </w:t>
        </w:r>
        <w:r w:rsidR="00053AE0" w:rsidRPr="00A57627">
          <w:rPr>
            <w:rStyle w:val="Hyperlink"/>
            <w:noProof/>
          </w:rPr>
          <w:t>Flow of Events</w:t>
        </w:r>
        <w:r w:rsidR="008114BA">
          <w:rPr>
            <w:noProof/>
            <w:webHidden/>
          </w:rPr>
          <w:t>……………………………………………………………………………………………</w:t>
        </w:r>
        <w:r w:rsidR="00012BE2">
          <w:rPr>
            <w:noProof/>
            <w:webHidden/>
          </w:rPr>
          <w:t>…………</w:t>
        </w:r>
        <w:r w:rsidR="008114BA">
          <w:rPr>
            <w:noProof/>
            <w:webHidden/>
          </w:rPr>
          <w:t>…………………..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_Toc503338170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5</w:t>
        </w:r>
        <w:r w:rsidR="00053AE0">
          <w:rPr>
            <w:noProof/>
            <w:webHidden/>
          </w:rPr>
          <w:fldChar w:fldCharType="end"/>
        </w:r>
      </w:hyperlink>
    </w:p>
    <w:p w14:paraId="06C67C8A" w14:textId="27661354" w:rsidR="00053AE0" w:rsidRDefault="00014DE9" w:rsidP="00BF3B4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503338171" w:history="1">
        <w:r w:rsidR="00053AE0" w:rsidRPr="00A57627">
          <w:rPr>
            <w:rStyle w:val="Hyperlink"/>
            <w:noProof/>
          </w:rPr>
          <w:t>4.1 Basic Flow: Successful Search for Hotels and book the hotel rooms</w:t>
        </w:r>
        <w:r w:rsidR="00A26BF9">
          <w:rPr>
            <w:rStyle w:val="Hyperlink"/>
            <w:noProof/>
          </w:rPr>
          <w:t>…</w:t>
        </w:r>
        <w:r w:rsidR="00A26BF9">
          <w:rPr>
            <w:noProof/>
            <w:webHidden/>
          </w:rPr>
          <w:t>……………………………………………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_Toc503338171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5</w:t>
        </w:r>
        <w:r w:rsidR="00053AE0">
          <w:rPr>
            <w:noProof/>
            <w:webHidden/>
          </w:rPr>
          <w:fldChar w:fldCharType="end"/>
        </w:r>
      </w:hyperlink>
    </w:p>
    <w:p w14:paraId="07A46957" w14:textId="0F2A616A" w:rsidR="00053AE0" w:rsidRDefault="00014DE9" w:rsidP="00BF3B47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503338172" w:history="1">
        <w:r w:rsidR="00053AE0" w:rsidRPr="00A57627">
          <w:rPr>
            <w:rStyle w:val="Hyperlink"/>
            <w:noProof/>
          </w:rPr>
          <w:t>4.2Alternative Flows</w:t>
        </w:r>
        <w:r w:rsidR="008F10BF">
          <w:rPr>
            <w:noProof/>
            <w:webHidden/>
          </w:rPr>
          <w:t>………………………………………………………………………………………………………</w:t>
        </w:r>
        <w:r w:rsidR="00BF3B47">
          <w:rPr>
            <w:noProof/>
            <w:webHidden/>
          </w:rPr>
          <w:t>.</w:t>
        </w:r>
        <w:r w:rsidR="008F10BF">
          <w:rPr>
            <w:noProof/>
            <w:webHidden/>
          </w:rPr>
          <w:t>….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_Toc503338172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6</w:t>
        </w:r>
        <w:r w:rsidR="00053AE0">
          <w:rPr>
            <w:noProof/>
            <w:webHidden/>
          </w:rPr>
          <w:fldChar w:fldCharType="end"/>
        </w:r>
      </w:hyperlink>
    </w:p>
    <w:p w14:paraId="4969F2B7" w14:textId="269D9D71" w:rsidR="00053AE0" w:rsidRDefault="00014DE9" w:rsidP="00BF3B4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503338173" w:history="1">
        <w:r w:rsidR="00053AE0" w:rsidRPr="00A57627">
          <w:rPr>
            <w:rStyle w:val="Hyperlink"/>
            <w:noProof/>
          </w:rPr>
          <w:t>Alternate Flow 1:</w:t>
        </w:r>
        <w:r w:rsidR="00BF3B47">
          <w:rPr>
            <w:noProof/>
            <w:webHidden/>
          </w:rPr>
          <w:t>………………………………………………………………………………………………………………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_Toc503338173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6</w:t>
        </w:r>
        <w:r w:rsidR="00053AE0">
          <w:rPr>
            <w:noProof/>
            <w:webHidden/>
          </w:rPr>
          <w:fldChar w:fldCharType="end"/>
        </w:r>
      </w:hyperlink>
    </w:p>
    <w:p w14:paraId="00913498" w14:textId="77777777" w:rsidR="00053AE0" w:rsidRDefault="00014DE9" w:rsidP="00BF3B4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503338174" w:history="1">
        <w:r w:rsidR="00053AE0" w:rsidRPr="00A57627">
          <w:rPr>
            <w:rStyle w:val="Hyperlink"/>
            <w:noProof/>
          </w:rPr>
          <w:t>Alternate Flow 2:</w:t>
        </w:r>
        <w:r w:rsidR="00053AE0">
          <w:rPr>
            <w:noProof/>
            <w:webHidden/>
          </w:rPr>
          <w:tab/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_Toc503338174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6</w:t>
        </w:r>
        <w:r w:rsidR="00053AE0">
          <w:rPr>
            <w:noProof/>
            <w:webHidden/>
          </w:rPr>
          <w:fldChar w:fldCharType="end"/>
        </w:r>
      </w:hyperlink>
    </w:p>
    <w:p w14:paraId="5D9B6416" w14:textId="77777777" w:rsidR="00053AE0" w:rsidRDefault="00014DE9" w:rsidP="00BF3B4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503338175" w:history="1">
        <w:r w:rsidR="00053AE0" w:rsidRPr="00A57627">
          <w:rPr>
            <w:rStyle w:val="Hyperlink"/>
            <w:noProof/>
          </w:rPr>
          <w:t>Exception Flow 1:  Employee Enters Invalid login Credentials</w:t>
        </w:r>
        <w:r w:rsidR="00053AE0">
          <w:rPr>
            <w:noProof/>
            <w:webHidden/>
          </w:rPr>
          <w:tab/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_Toc503338175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6</w:t>
        </w:r>
        <w:r w:rsidR="00053AE0">
          <w:rPr>
            <w:noProof/>
            <w:webHidden/>
          </w:rPr>
          <w:fldChar w:fldCharType="end"/>
        </w:r>
      </w:hyperlink>
    </w:p>
    <w:p w14:paraId="2D5B9B07" w14:textId="77777777" w:rsidR="00053AE0" w:rsidRDefault="00014DE9" w:rsidP="00BF3B4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503338176" w:history="1">
        <w:r w:rsidR="00053AE0" w:rsidRPr="00A57627">
          <w:rPr>
            <w:rStyle w:val="Hyperlink"/>
            <w:noProof/>
          </w:rPr>
          <w:t>Exception Flow 1:  Employee Enters Invalid login Credentials</w:t>
        </w:r>
        <w:r w:rsidR="00053AE0">
          <w:rPr>
            <w:noProof/>
            <w:webHidden/>
          </w:rPr>
          <w:tab/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_Toc503338176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6</w:t>
        </w:r>
        <w:r w:rsidR="00053AE0">
          <w:rPr>
            <w:noProof/>
            <w:webHidden/>
          </w:rPr>
          <w:fldChar w:fldCharType="end"/>
        </w:r>
      </w:hyperlink>
    </w:p>
    <w:p w14:paraId="2E57243A" w14:textId="77777777" w:rsidR="00053AE0" w:rsidRDefault="00014DE9" w:rsidP="00BF3B4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503338177" w:history="1">
        <w:r w:rsidR="00053AE0" w:rsidRPr="00A57627">
          <w:rPr>
            <w:rStyle w:val="Hyperlink"/>
            <w:noProof/>
          </w:rPr>
          <w:t>EXCEPTION FLOW 2: Employee Enters invalid number of Rooms To Be Booked</w:t>
        </w:r>
        <w:r w:rsidR="00053AE0">
          <w:rPr>
            <w:noProof/>
            <w:webHidden/>
          </w:rPr>
          <w:tab/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_Toc503338177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7</w:t>
        </w:r>
        <w:r w:rsidR="00053AE0">
          <w:rPr>
            <w:noProof/>
            <w:webHidden/>
          </w:rPr>
          <w:fldChar w:fldCharType="end"/>
        </w:r>
      </w:hyperlink>
    </w:p>
    <w:p w14:paraId="60157FE3" w14:textId="77777777" w:rsidR="00053AE0" w:rsidRDefault="00014DE9" w:rsidP="00BF3B4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503338178" w:history="1">
        <w:r w:rsidR="00053AE0" w:rsidRPr="00A57627">
          <w:rPr>
            <w:rStyle w:val="Hyperlink"/>
            <w:noProof/>
          </w:rPr>
          <w:t>EXCEPTION FLOW 3: Employee Enters invalid Number of Adults</w:t>
        </w:r>
        <w:r w:rsidR="00053AE0">
          <w:rPr>
            <w:noProof/>
            <w:webHidden/>
          </w:rPr>
          <w:tab/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_Toc503338178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7</w:t>
        </w:r>
        <w:r w:rsidR="00053AE0">
          <w:rPr>
            <w:noProof/>
            <w:webHidden/>
          </w:rPr>
          <w:fldChar w:fldCharType="end"/>
        </w:r>
      </w:hyperlink>
    </w:p>
    <w:p w14:paraId="33D817DC" w14:textId="77777777" w:rsidR="00053AE0" w:rsidRDefault="00014DE9" w:rsidP="00BF3B4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503338179" w:history="1">
        <w:r w:rsidR="00053AE0" w:rsidRPr="00A57627">
          <w:rPr>
            <w:rStyle w:val="Hyperlink"/>
            <w:noProof/>
          </w:rPr>
          <w:t>EXCEPTION FLOW 4: Employee Enters invalid Number of Children</w:t>
        </w:r>
        <w:r w:rsidR="00053AE0">
          <w:rPr>
            <w:noProof/>
            <w:webHidden/>
          </w:rPr>
          <w:tab/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_Toc503338179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7</w:t>
        </w:r>
        <w:r w:rsidR="00053AE0">
          <w:rPr>
            <w:noProof/>
            <w:webHidden/>
          </w:rPr>
          <w:fldChar w:fldCharType="end"/>
        </w:r>
      </w:hyperlink>
    </w:p>
    <w:p w14:paraId="04181816" w14:textId="77777777" w:rsidR="00053AE0" w:rsidRDefault="00014DE9" w:rsidP="00BF3B4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503338180" w:history="1">
        <w:r w:rsidR="00053AE0" w:rsidRPr="00A57627">
          <w:rPr>
            <w:rStyle w:val="Hyperlink"/>
            <w:noProof/>
          </w:rPr>
          <w:t>EXCEPTION FLOW 5: Webserver unavailability problem</w:t>
        </w:r>
        <w:r w:rsidR="00053AE0">
          <w:rPr>
            <w:noProof/>
            <w:webHidden/>
          </w:rPr>
          <w:tab/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_Toc503338180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8</w:t>
        </w:r>
        <w:r w:rsidR="00053AE0">
          <w:rPr>
            <w:noProof/>
            <w:webHidden/>
          </w:rPr>
          <w:fldChar w:fldCharType="end"/>
        </w:r>
      </w:hyperlink>
    </w:p>
    <w:p w14:paraId="2B60AA35" w14:textId="77777777" w:rsidR="00053AE0" w:rsidRDefault="00014DE9" w:rsidP="00BF3B4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503338181" w:history="1">
        <w:r w:rsidR="00053AE0" w:rsidRPr="00A57627">
          <w:rPr>
            <w:rStyle w:val="Hyperlink"/>
            <w:noProof/>
          </w:rPr>
          <w:t>EXCEPTION FLOW 6: Network connectivity error</w:t>
        </w:r>
        <w:r w:rsidR="00053AE0">
          <w:rPr>
            <w:noProof/>
            <w:webHidden/>
          </w:rPr>
          <w:tab/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_Toc503338181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8</w:t>
        </w:r>
        <w:r w:rsidR="00053AE0">
          <w:rPr>
            <w:noProof/>
            <w:webHidden/>
          </w:rPr>
          <w:fldChar w:fldCharType="end"/>
        </w:r>
      </w:hyperlink>
    </w:p>
    <w:p w14:paraId="366E7F28" w14:textId="77777777" w:rsidR="00053AE0" w:rsidRDefault="00014DE9" w:rsidP="00BF3B4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503338182" w:history="1">
        <w:r w:rsidR="00053AE0" w:rsidRPr="00A57627">
          <w:rPr>
            <w:rStyle w:val="Hyperlink"/>
            <w:noProof/>
          </w:rPr>
          <w:t>Exception Flow  7: Database connectivity error</w:t>
        </w:r>
        <w:r w:rsidR="00053AE0">
          <w:rPr>
            <w:noProof/>
            <w:webHidden/>
          </w:rPr>
          <w:tab/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_Toc503338182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8</w:t>
        </w:r>
        <w:r w:rsidR="00053AE0">
          <w:rPr>
            <w:noProof/>
            <w:webHidden/>
          </w:rPr>
          <w:fldChar w:fldCharType="end"/>
        </w:r>
      </w:hyperlink>
    </w:p>
    <w:p w14:paraId="4810FB72" w14:textId="57C7566A" w:rsidR="00053AE0" w:rsidRDefault="00014DE9" w:rsidP="00477FB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338183" w:history="1">
        <w:r w:rsidR="00053AE0" w:rsidRPr="00A57627">
          <w:rPr>
            <w:rStyle w:val="Hyperlink"/>
            <w:noProof/>
          </w:rPr>
          <w:t>5.Post Conditions</w:t>
        </w:r>
        <w:r w:rsidR="001430B1">
          <w:rPr>
            <w:noProof/>
            <w:webHidden/>
          </w:rPr>
          <w:t>………………………………………………………………………………………………………………</w:t>
        </w:r>
        <w:r w:rsidR="0082406B">
          <w:rPr>
            <w:noProof/>
            <w:webHidden/>
          </w:rPr>
          <w:t>……..</w:t>
        </w:r>
        <w:r w:rsidR="001430B1">
          <w:rPr>
            <w:noProof/>
            <w:webHidden/>
          </w:rPr>
          <w:t>..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_Toc503338183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8</w:t>
        </w:r>
        <w:r w:rsidR="00053AE0">
          <w:rPr>
            <w:noProof/>
            <w:webHidden/>
          </w:rPr>
          <w:fldChar w:fldCharType="end"/>
        </w:r>
      </w:hyperlink>
    </w:p>
    <w:p w14:paraId="4E8B1D0E" w14:textId="5FD637A2" w:rsidR="00053AE0" w:rsidRDefault="00014DE9" w:rsidP="00477FB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338184" w:history="1">
        <w:r w:rsidR="00053AE0" w:rsidRPr="00A57627">
          <w:rPr>
            <w:rStyle w:val="Hyperlink"/>
            <w:noProof/>
          </w:rPr>
          <w:t>6.Special Requirements</w:t>
        </w:r>
        <w:r w:rsidR="007C3122">
          <w:rPr>
            <w:noProof/>
            <w:webHidden/>
          </w:rPr>
          <w:t>………………………………………………………………………………………………………</w:t>
        </w:r>
        <w:r w:rsidR="0082406B">
          <w:rPr>
            <w:noProof/>
            <w:webHidden/>
          </w:rPr>
          <w:t>………….</w:t>
        </w:r>
        <w:r w:rsidR="007C3122">
          <w:rPr>
            <w:noProof/>
            <w:webHidden/>
          </w:rPr>
          <w:t>.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_Toc503338184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9</w:t>
        </w:r>
        <w:r w:rsidR="00053AE0">
          <w:rPr>
            <w:noProof/>
            <w:webHidden/>
          </w:rPr>
          <w:fldChar w:fldCharType="end"/>
        </w:r>
      </w:hyperlink>
    </w:p>
    <w:p w14:paraId="49E6775B" w14:textId="07078CCA" w:rsidR="00053AE0" w:rsidRDefault="00014DE9" w:rsidP="00477FB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338185" w:history="1">
        <w:r w:rsidR="00053AE0" w:rsidRPr="00A57627">
          <w:rPr>
            <w:rStyle w:val="Hyperlink"/>
            <w:noProof/>
          </w:rPr>
          <w:t>7.Performance</w:t>
        </w:r>
        <w:r w:rsidR="001430B1">
          <w:rPr>
            <w:noProof/>
            <w:webHidden/>
          </w:rPr>
          <w:t>…………………………</w:t>
        </w:r>
        <w:r w:rsidR="0082406B">
          <w:rPr>
            <w:noProof/>
            <w:webHidden/>
          </w:rPr>
          <w:t>…………………………………………………………………………………..</w:t>
        </w:r>
        <w:r w:rsidR="001430B1">
          <w:rPr>
            <w:noProof/>
            <w:webHidden/>
          </w:rPr>
          <w:t>…</w:t>
        </w:r>
        <w:r w:rsidR="008D7428">
          <w:rPr>
            <w:noProof/>
            <w:webHidden/>
          </w:rPr>
          <w:t>...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_Toc503338185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9</w:t>
        </w:r>
        <w:r w:rsidR="00053AE0">
          <w:rPr>
            <w:noProof/>
            <w:webHidden/>
          </w:rPr>
          <w:fldChar w:fldCharType="end"/>
        </w:r>
      </w:hyperlink>
    </w:p>
    <w:p w14:paraId="297DACA9" w14:textId="7888A494" w:rsidR="00053AE0" w:rsidRDefault="00014DE9" w:rsidP="00477FB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338186" w:history="1">
        <w:r w:rsidR="00053AE0" w:rsidRPr="00A57627">
          <w:rPr>
            <w:rStyle w:val="Hyperlink"/>
            <w:noProof/>
          </w:rPr>
          <w:t>8.Availability</w:t>
        </w:r>
        <w:r w:rsidR="001430B1">
          <w:rPr>
            <w:noProof/>
            <w:webHidden/>
          </w:rPr>
          <w:t>………………………………</w:t>
        </w:r>
        <w:r w:rsidR="00156019">
          <w:rPr>
            <w:noProof/>
            <w:webHidden/>
          </w:rPr>
          <w:t>…………………………………………………………………………………..</w:t>
        </w:r>
        <w:r w:rsidR="001430B1">
          <w:rPr>
            <w:noProof/>
            <w:webHidden/>
          </w:rPr>
          <w:t>..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_Toc503338186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9</w:t>
        </w:r>
        <w:r w:rsidR="00053AE0">
          <w:rPr>
            <w:noProof/>
            <w:webHidden/>
          </w:rPr>
          <w:fldChar w:fldCharType="end"/>
        </w:r>
      </w:hyperlink>
    </w:p>
    <w:p w14:paraId="555597A0" w14:textId="45DBEECC" w:rsidR="00053AE0" w:rsidRDefault="00014DE9" w:rsidP="00477FB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338187" w:history="1">
        <w:r w:rsidR="00053AE0" w:rsidRPr="00A57627">
          <w:rPr>
            <w:rStyle w:val="Hyperlink"/>
            <w:noProof/>
          </w:rPr>
          <w:t>9.Security</w:t>
        </w:r>
        <w:r w:rsidR="001430B1">
          <w:rPr>
            <w:noProof/>
            <w:webHidden/>
          </w:rPr>
          <w:t>…………………………………………………………………………</w:t>
        </w:r>
        <w:r w:rsidR="00156019">
          <w:rPr>
            <w:noProof/>
            <w:webHidden/>
          </w:rPr>
          <w:t>…………………………………………..</w:t>
        </w:r>
        <w:r w:rsidR="001430B1">
          <w:rPr>
            <w:noProof/>
            <w:webHidden/>
          </w:rPr>
          <w:t>…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_Toc503338187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9</w:t>
        </w:r>
        <w:r w:rsidR="00053AE0">
          <w:rPr>
            <w:noProof/>
            <w:webHidden/>
          </w:rPr>
          <w:fldChar w:fldCharType="end"/>
        </w:r>
      </w:hyperlink>
    </w:p>
    <w:p w14:paraId="4FA6B2DC" w14:textId="1D476305" w:rsidR="00053AE0" w:rsidRDefault="00014DE9" w:rsidP="00BF3B4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503338188" w:history="1">
        <w:r w:rsidR="00053AE0" w:rsidRPr="00A57627">
          <w:rPr>
            <w:rStyle w:val="Hyperlink"/>
            <w:noProof/>
          </w:rPr>
          <w:t>User Interface</w:t>
        </w:r>
        <w:r w:rsidR="007C3122">
          <w:rPr>
            <w:noProof/>
            <w:webHidden/>
          </w:rPr>
          <w:t>………………………………………………………………………………………………………………….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_Toc503338188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9</w:t>
        </w:r>
        <w:r w:rsidR="00053AE0">
          <w:rPr>
            <w:noProof/>
            <w:webHidden/>
          </w:rPr>
          <w:fldChar w:fldCharType="end"/>
        </w:r>
      </w:hyperlink>
    </w:p>
    <w:p w14:paraId="492884AD" w14:textId="66FB5F75" w:rsidR="00053AE0" w:rsidRDefault="00014DE9" w:rsidP="00477FB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338189" w:history="1">
        <w:r w:rsidR="00053AE0" w:rsidRPr="00A57627">
          <w:rPr>
            <w:rStyle w:val="Hyperlink"/>
            <w:noProof/>
          </w:rPr>
          <w:t>10.Extension Points</w:t>
        </w:r>
        <w:r w:rsidR="00BF3B47">
          <w:rPr>
            <w:noProof/>
            <w:webHidden/>
          </w:rPr>
          <w:t>…………………………………………………………………………………………………………</w:t>
        </w:r>
        <w:r w:rsidR="00796704">
          <w:rPr>
            <w:noProof/>
            <w:webHidden/>
          </w:rPr>
          <w:t>……………...</w:t>
        </w:r>
        <w:r w:rsidR="00BF3B47">
          <w:rPr>
            <w:noProof/>
            <w:webHidden/>
          </w:rPr>
          <w:t>…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_Toc503338189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10</w:t>
        </w:r>
        <w:r w:rsidR="00053AE0">
          <w:rPr>
            <w:noProof/>
            <w:webHidden/>
          </w:rPr>
          <w:fldChar w:fldCharType="end"/>
        </w:r>
      </w:hyperlink>
    </w:p>
    <w:p w14:paraId="3276CA20" w14:textId="6E288571" w:rsidR="00053AE0" w:rsidRDefault="00014DE9" w:rsidP="00477FB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338190" w:history="1">
        <w:r w:rsidR="00053AE0" w:rsidRPr="00A57627">
          <w:rPr>
            <w:rStyle w:val="Hyperlink"/>
            <w:noProof/>
          </w:rPr>
          <w:t>Extension in Alternate Flow 1:</w:t>
        </w:r>
        <w:r w:rsidR="007C3122">
          <w:rPr>
            <w:noProof/>
            <w:webHidden/>
          </w:rPr>
          <w:t>…………………………………………………………………………………………</w:t>
        </w:r>
        <w:r w:rsidR="00796704">
          <w:rPr>
            <w:noProof/>
            <w:webHidden/>
          </w:rPr>
          <w:t>……………………………….</w:t>
        </w:r>
        <w:r w:rsidR="007C3122">
          <w:rPr>
            <w:noProof/>
            <w:webHidden/>
          </w:rPr>
          <w:t>……..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_Toc503338190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10</w:t>
        </w:r>
        <w:r w:rsidR="00053AE0">
          <w:rPr>
            <w:noProof/>
            <w:webHidden/>
          </w:rPr>
          <w:fldChar w:fldCharType="end"/>
        </w:r>
      </w:hyperlink>
    </w:p>
    <w:p w14:paraId="1234E8F9" w14:textId="1CDE77C4" w:rsidR="00053AE0" w:rsidRDefault="00014DE9" w:rsidP="00BF3B4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503338191" w:history="1">
        <w:r w:rsidR="00053AE0" w:rsidRPr="00A57627">
          <w:rPr>
            <w:rStyle w:val="Hyperlink"/>
            <w:noProof/>
          </w:rPr>
          <w:t>Extension in Alternate Flow  2:</w:t>
        </w:r>
        <w:r w:rsidR="007C3122">
          <w:rPr>
            <w:noProof/>
            <w:webHidden/>
          </w:rPr>
          <w:t>……………………………………………………………………………………………..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_Toc503338191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10</w:t>
        </w:r>
        <w:r w:rsidR="00053AE0">
          <w:rPr>
            <w:noProof/>
            <w:webHidden/>
          </w:rPr>
          <w:fldChar w:fldCharType="end"/>
        </w:r>
      </w:hyperlink>
    </w:p>
    <w:p w14:paraId="12DA468B" w14:textId="7C06F77A" w:rsidR="00053AE0" w:rsidRDefault="00014DE9" w:rsidP="00477FB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338192" w:history="1">
        <w:r w:rsidR="00053AE0" w:rsidRPr="00A57627">
          <w:rPr>
            <w:rStyle w:val="Hyperlink"/>
            <w:noProof/>
          </w:rPr>
          <w:t>11.Business Rules</w:t>
        </w:r>
        <w:r w:rsidR="00834419">
          <w:rPr>
            <w:noProof/>
            <w:webHidden/>
          </w:rPr>
          <w:t>…………………………………………………………………………………………………………</w:t>
        </w:r>
        <w:r w:rsidR="00CF5180">
          <w:rPr>
            <w:noProof/>
            <w:webHidden/>
          </w:rPr>
          <w:t>…………….</w:t>
        </w:r>
        <w:r w:rsidR="00834419">
          <w:rPr>
            <w:noProof/>
            <w:webHidden/>
          </w:rPr>
          <w:t>…..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_Toc503338192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10</w:t>
        </w:r>
        <w:r w:rsidR="00053AE0">
          <w:rPr>
            <w:noProof/>
            <w:webHidden/>
          </w:rPr>
          <w:fldChar w:fldCharType="end"/>
        </w:r>
      </w:hyperlink>
    </w:p>
    <w:p w14:paraId="5AD0EACE" w14:textId="26FCD564" w:rsidR="00053AE0" w:rsidRDefault="00014DE9" w:rsidP="00477FB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338193" w:history="1">
        <w:r w:rsidR="00053AE0" w:rsidRPr="00A57627">
          <w:rPr>
            <w:rStyle w:val="Hyperlink"/>
            <w:noProof/>
          </w:rPr>
          <w:t>12.Diagrams</w:t>
        </w:r>
        <w:r w:rsidR="00D06D86">
          <w:rPr>
            <w:noProof/>
            <w:webHidden/>
          </w:rPr>
          <w:t>……………………………</w:t>
        </w:r>
        <w:r w:rsidR="00ED5AC3">
          <w:rPr>
            <w:noProof/>
            <w:webHidden/>
          </w:rPr>
          <w:t>…………………………………………………………………………………...</w:t>
        </w:r>
        <w:r w:rsidR="00D06D86">
          <w:rPr>
            <w:noProof/>
            <w:webHidden/>
          </w:rPr>
          <w:t>…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_Toc503338193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11</w:t>
        </w:r>
        <w:r w:rsidR="00053AE0">
          <w:rPr>
            <w:noProof/>
            <w:webHidden/>
          </w:rPr>
          <w:fldChar w:fldCharType="end"/>
        </w:r>
      </w:hyperlink>
    </w:p>
    <w:p w14:paraId="1C49E0AC" w14:textId="29F661C9" w:rsidR="00053AE0" w:rsidRDefault="00014DE9" w:rsidP="00AC2BF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503338194" w:history="1">
        <w:r w:rsidR="00053AE0" w:rsidRPr="00A57627">
          <w:rPr>
            <w:rStyle w:val="Hyperlink"/>
            <w:noProof/>
          </w:rPr>
          <w:t>Use Case Diagram</w:t>
        </w:r>
        <w:r w:rsidR="00AC2BFD">
          <w:rPr>
            <w:noProof/>
            <w:webHidden/>
          </w:rPr>
          <w:t>…………………………………………………………………………………………………………..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_Toc503338194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11</w:t>
        </w:r>
        <w:r w:rsidR="00053AE0">
          <w:rPr>
            <w:noProof/>
            <w:webHidden/>
          </w:rPr>
          <w:fldChar w:fldCharType="end"/>
        </w:r>
      </w:hyperlink>
    </w:p>
    <w:p w14:paraId="593CE340" w14:textId="7C70EBD6" w:rsidR="00053AE0" w:rsidRDefault="00014DE9" w:rsidP="00477FB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338196" w:history="1">
        <w:r w:rsidR="00053AE0" w:rsidRPr="00A57627">
          <w:rPr>
            <w:rStyle w:val="Hyperlink"/>
            <w:noProof/>
          </w:rPr>
          <w:t>13.Scenarios</w:t>
        </w:r>
        <w:r w:rsidR="00A22F3B">
          <w:rPr>
            <w:noProof/>
            <w:webHidden/>
          </w:rPr>
          <w:t>……………………………</w:t>
        </w:r>
        <w:r w:rsidR="00ED5AC3">
          <w:rPr>
            <w:noProof/>
            <w:webHidden/>
          </w:rPr>
          <w:t>………………………………………………………………………………….</w:t>
        </w:r>
        <w:bookmarkStart w:id="0" w:name="_GoBack"/>
        <w:bookmarkEnd w:id="0"/>
        <w:r w:rsidR="00A22F3B">
          <w:rPr>
            <w:noProof/>
            <w:webHidden/>
          </w:rPr>
          <w:t>…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_Toc503338196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11</w:t>
        </w:r>
        <w:r w:rsidR="00053AE0">
          <w:rPr>
            <w:noProof/>
            <w:webHidden/>
          </w:rPr>
          <w:fldChar w:fldCharType="end"/>
        </w:r>
      </w:hyperlink>
    </w:p>
    <w:p w14:paraId="0FE6F402" w14:textId="77777777" w:rsidR="00053AE0" w:rsidRDefault="00014DE9" w:rsidP="00BF3B4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503338197" w:history="1">
        <w:r w:rsidR="00053AE0" w:rsidRPr="00A57627">
          <w:rPr>
            <w:rStyle w:val="Hyperlink"/>
            <w:noProof/>
          </w:rPr>
          <w:t>Success Scenarios</w:t>
        </w:r>
        <w:r w:rsidR="00053AE0">
          <w:rPr>
            <w:noProof/>
            <w:webHidden/>
          </w:rPr>
          <w:tab/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_Toc503338197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11</w:t>
        </w:r>
        <w:r w:rsidR="00053AE0">
          <w:rPr>
            <w:noProof/>
            <w:webHidden/>
          </w:rPr>
          <w:fldChar w:fldCharType="end"/>
        </w:r>
      </w:hyperlink>
    </w:p>
    <w:p w14:paraId="2A2B9777" w14:textId="77777777" w:rsidR="00053AE0" w:rsidRDefault="00014DE9" w:rsidP="00BF3B4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503338198" w:history="1">
        <w:r w:rsidR="00053AE0" w:rsidRPr="00A57627">
          <w:rPr>
            <w:rStyle w:val="Hyperlink"/>
            <w:noProof/>
          </w:rPr>
          <w:t>Failure Scenarios</w:t>
        </w:r>
        <w:r w:rsidR="00053AE0">
          <w:rPr>
            <w:noProof/>
            <w:webHidden/>
          </w:rPr>
          <w:tab/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_Toc503338198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11</w:t>
        </w:r>
        <w:r w:rsidR="00053AE0">
          <w:rPr>
            <w:noProof/>
            <w:webHidden/>
          </w:rPr>
          <w:fldChar w:fldCharType="end"/>
        </w:r>
      </w:hyperlink>
    </w:p>
    <w:p w14:paraId="655E868C" w14:textId="432D6781" w:rsidR="00053AE0" w:rsidRDefault="00014DE9" w:rsidP="00477FB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338199" w:history="1">
        <w:r w:rsidR="00053AE0" w:rsidRPr="00A57627">
          <w:rPr>
            <w:rStyle w:val="Hyperlink"/>
            <w:noProof/>
          </w:rPr>
          <w:t>14.Issues</w:t>
        </w:r>
        <w:r w:rsidR="00DF0459">
          <w:rPr>
            <w:noProof/>
            <w:webHidden/>
          </w:rPr>
          <w:t>……………………………………………………………………………………………………………………….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_Toc503338199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11</w:t>
        </w:r>
        <w:r w:rsidR="00053AE0">
          <w:rPr>
            <w:noProof/>
            <w:webHidden/>
          </w:rPr>
          <w:fldChar w:fldCharType="end"/>
        </w:r>
      </w:hyperlink>
    </w:p>
    <w:p w14:paraId="765C8C49" w14:textId="05FFEA6B" w:rsidR="00053AE0" w:rsidRDefault="00014DE9" w:rsidP="00477FB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338200" w:history="1">
        <w:r w:rsidR="00053AE0" w:rsidRPr="00A57627">
          <w:rPr>
            <w:rStyle w:val="Hyperlink"/>
            <w:noProof/>
          </w:rPr>
          <w:t>15.UI Specifications</w:t>
        </w:r>
        <w:r w:rsidR="00183A34">
          <w:rPr>
            <w:noProof/>
            <w:webHidden/>
          </w:rPr>
          <w:t>……………………………………………………………………………………………………………</w:t>
        </w:r>
        <w:r w:rsidR="00477FB7">
          <w:rPr>
            <w:noProof/>
            <w:webHidden/>
          </w:rPr>
          <w:t>……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_Toc503338200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12</w:t>
        </w:r>
        <w:r w:rsidR="00053AE0">
          <w:rPr>
            <w:noProof/>
            <w:webHidden/>
          </w:rPr>
          <w:fldChar w:fldCharType="end"/>
        </w:r>
      </w:hyperlink>
    </w:p>
    <w:p w14:paraId="577ECE25" w14:textId="2F9A07E3" w:rsidR="00053AE0" w:rsidRDefault="00014DE9" w:rsidP="00477FB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338201" w:history="1">
        <w:r w:rsidR="00053AE0" w:rsidRPr="00A57627">
          <w:rPr>
            <w:rStyle w:val="Hyperlink"/>
            <w:noProof/>
          </w:rPr>
          <w:t>16.Inter System Dependencies</w:t>
        </w:r>
        <w:r w:rsidR="00477FB7">
          <w:rPr>
            <w:noProof/>
            <w:webHidden/>
          </w:rPr>
          <w:t>…………………………………………………………………………………………….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_Toc503338201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12</w:t>
        </w:r>
        <w:r w:rsidR="00053AE0">
          <w:rPr>
            <w:noProof/>
            <w:webHidden/>
          </w:rPr>
          <w:fldChar w:fldCharType="end"/>
        </w:r>
      </w:hyperlink>
    </w:p>
    <w:p w14:paraId="36B7446C" w14:textId="2EF3DF42" w:rsidR="00053AE0" w:rsidRDefault="00014DE9" w:rsidP="00477FB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3338202" w:history="1">
        <w:r w:rsidR="00053AE0" w:rsidRPr="00A57627">
          <w:rPr>
            <w:rStyle w:val="Hyperlink"/>
            <w:noProof/>
          </w:rPr>
          <w:t>17.Assumptions</w:t>
        </w:r>
        <w:r w:rsidR="00183A34">
          <w:rPr>
            <w:noProof/>
            <w:webHidden/>
          </w:rPr>
          <w:t>……………………………………………………………………………………………………………..</w:t>
        </w:r>
        <w:r w:rsidR="00053AE0">
          <w:rPr>
            <w:noProof/>
            <w:webHidden/>
          </w:rPr>
          <w:fldChar w:fldCharType="begin"/>
        </w:r>
        <w:r w:rsidR="00053AE0">
          <w:rPr>
            <w:noProof/>
            <w:webHidden/>
          </w:rPr>
          <w:instrText xml:space="preserve"> PAGEREF _Toc503338202 \h </w:instrText>
        </w:r>
        <w:r w:rsidR="00053AE0">
          <w:rPr>
            <w:noProof/>
            <w:webHidden/>
          </w:rPr>
        </w:r>
        <w:r w:rsidR="00053AE0">
          <w:rPr>
            <w:noProof/>
            <w:webHidden/>
          </w:rPr>
          <w:fldChar w:fldCharType="separate"/>
        </w:r>
        <w:r w:rsidR="00053AE0">
          <w:rPr>
            <w:noProof/>
            <w:webHidden/>
          </w:rPr>
          <w:t>12</w:t>
        </w:r>
        <w:r w:rsidR="00053AE0">
          <w:rPr>
            <w:noProof/>
            <w:webHidden/>
          </w:rPr>
          <w:fldChar w:fldCharType="end"/>
        </w:r>
      </w:hyperlink>
    </w:p>
    <w:p w14:paraId="2663E52A" w14:textId="5092C0A4" w:rsidR="009F5790" w:rsidRPr="00477FB7" w:rsidRDefault="009F5790" w:rsidP="00477FB7">
      <w:pPr>
        <w:pStyle w:val="TOC1"/>
      </w:pPr>
      <w:r w:rsidRPr="00F42082">
        <w:fldChar w:fldCharType="end"/>
      </w: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503338167"/>
      <w:r w:rsidRPr="00477FB7">
        <w:lastRenderedPageBreak/>
        <w:t>Use Case Name</w:t>
      </w:r>
      <w:bookmarkEnd w:id="1"/>
      <w:bookmarkEnd w:id="2"/>
      <w:bookmarkEnd w:id="3"/>
      <w:bookmarkEnd w:id="4"/>
      <w:r w:rsidR="00B941C2" w:rsidRPr="00477FB7">
        <w:t xml:space="preserve">: </w:t>
      </w:r>
      <w:r w:rsidR="007D25C3" w:rsidRPr="00477FB7">
        <w:t>Functionalities o</w:t>
      </w:r>
      <w:r w:rsidR="00436134" w:rsidRPr="00477FB7">
        <w:t>f Employee</w:t>
      </w:r>
      <w:bookmarkEnd w:id="5"/>
      <w:r w:rsidR="00436134" w:rsidRPr="00477FB7">
        <w:t xml:space="preserve"> </w:t>
      </w:r>
    </w:p>
    <w:p w14:paraId="078CF40F" w14:textId="1388139B" w:rsidR="009F5790" w:rsidRDefault="009F5790" w:rsidP="00525699">
      <w:pPr>
        <w:pStyle w:val="BodyText"/>
      </w:pPr>
      <w:r w:rsidRPr="009F5790">
        <w:rPr>
          <w:b/>
        </w:rPr>
        <w:t xml:space="preserve">Use Case ID: </w:t>
      </w:r>
      <w:r w:rsidR="00DD3B70">
        <w:t xml:space="preserve"> UC_HBMS_EMPLOYEE_01</w:t>
      </w:r>
      <w:r w:rsidR="004C3BCE">
        <w:t>.</w:t>
      </w:r>
    </w:p>
    <w:p w14:paraId="1E711894" w14:textId="73C89617" w:rsidR="00436134" w:rsidRPr="009F5790" w:rsidRDefault="00436134" w:rsidP="00525699">
      <w:pPr>
        <w:pStyle w:val="BodyText"/>
      </w:pPr>
      <w:r>
        <w:t xml:space="preserve"> </w:t>
      </w:r>
    </w:p>
    <w:p w14:paraId="5A8B2A08" w14:textId="089DC9E5" w:rsidR="004C3BCE" w:rsidRDefault="009F5790" w:rsidP="00525699">
      <w:r w:rsidRPr="009F5790">
        <w:rPr>
          <w:b/>
        </w:rPr>
        <w:t>Brief Description:</w:t>
      </w:r>
      <w:r w:rsidRPr="009F5790">
        <w:t xml:space="preserve"> </w:t>
      </w:r>
      <w:r w:rsidR="004C3BCE">
        <w:t>This Use Case describe</w:t>
      </w:r>
      <w:r w:rsidR="001051F0">
        <w:t xml:space="preserve">s the </w:t>
      </w:r>
      <w:r w:rsidR="005621CF">
        <w:t>process by which the Employee</w:t>
      </w:r>
      <w:r w:rsidR="00B941C2">
        <w:t xml:space="preserve"> must register to the Hotel Booking</w:t>
      </w:r>
      <w:r w:rsidR="001051F0">
        <w:t xml:space="preserve"> Portal site and</w:t>
      </w:r>
      <w:r w:rsidR="001051F0" w:rsidRPr="001051F0">
        <w:t xml:space="preserve"> </w:t>
      </w:r>
      <w:r w:rsidR="001051F0">
        <w:t xml:space="preserve">can login to the </w:t>
      </w:r>
      <w:r w:rsidR="00161B38">
        <w:t>hotel booking management system</w:t>
      </w:r>
      <w:r w:rsidR="001051F0">
        <w:t xml:space="preserve"> portal</w:t>
      </w:r>
      <w:r w:rsidR="005621CF">
        <w:t xml:space="preserve"> through internet</w:t>
      </w:r>
      <w:r w:rsidR="004C3BCE">
        <w:t xml:space="preserve">. </w:t>
      </w:r>
      <w:r w:rsidR="004C3BCE" w:rsidRPr="002B19FC">
        <w:t xml:space="preserve">The </w:t>
      </w:r>
      <w:r w:rsidR="005621CF">
        <w:t>Employee</w:t>
      </w:r>
      <w:r w:rsidR="001051F0">
        <w:t xml:space="preserve"> </w:t>
      </w:r>
      <w:r w:rsidR="004C3BCE">
        <w:t>need</w:t>
      </w:r>
      <w:r w:rsidR="006E3197">
        <w:t>s</w:t>
      </w:r>
      <w:r w:rsidR="004C3BCE">
        <w:t xml:space="preserve"> to </w:t>
      </w:r>
      <w:r w:rsidR="007B032F">
        <w:t xml:space="preserve">login </w:t>
      </w:r>
      <w:r w:rsidR="004C3BCE">
        <w:t xml:space="preserve">with the valid credentials </w:t>
      </w:r>
      <w:r w:rsidR="006E3197">
        <w:t>given to him</w:t>
      </w:r>
      <w:r w:rsidR="007B032F">
        <w:t xml:space="preserve"> only then the </w:t>
      </w:r>
      <w:r w:rsidR="005621CF">
        <w:t>Employee</w:t>
      </w:r>
      <w:r w:rsidR="007B032F">
        <w:t xml:space="preserve"> Homepage is loaded and then </w:t>
      </w:r>
      <w:r w:rsidR="005621CF">
        <w:t>Employee</w:t>
      </w:r>
      <w:r w:rsidR="007B032F">
        <w:t xml:space="preserve"> can </w:t>
      </w:r>
      <w:r w:rsidR="005621CF">
        <w:t>Search Hotel, b</w:t>
      </w:r>
      <w:r w:rsidR="0086494A">
        <w:t xml:space="preserve">ook </w:t>
      </w:r>
      <w:r w:rsidR="007B032F">
        <w:t xml:space="preserve">Hotel </w:t>
      </w:r>
      <w:r w:rsidR="002C6FB6">
        <w:t xml:space="preserve">Rooms </w:t>
      </w:r>
      <w:r w:rsidR="0086494A">
        <w:t>and can view the Booking Status.</w:t>
      </w:r>
      <w:r w:rsidR="004C3BCE" w:rsidRPr="002B19FC">
        <w:t xml:space="preserve"> </w:t>
      </w:r>
    </w:p>
    <w:p w14:paraId="27D8636D" w14:textId="77777777" w:rsidR="004C3BCE" w:rsidRDefault="004C3BCE" w:rsidP="00525699">
      <w:bookmarkStart w:id="6" w:name="_Toc425705398"/>
      <w:bookmarkStart w:id="7" w:name="_Toc425705757"/>
      <w:bookmarkStart w:id="8" w:name="_Toc425706165"/>
    </w:p>
    <w:p w14:paraId="336B235E" w14:textId="03FE1EEB" w:rsidR="004C3BCE" w:rsidRPr="009F5790" w:rsidRDefault="004C3BCE" w:rsidP="00525699">
      <w:r w:rsidRPr="001168B3">
        <w:t xml:space="preserve">This use case describes the </w:t>
      </w:r>
      <w:bookmarkEnd w:id="6"/>
      <w:bookmarkEnd w:id="7"/>
      <w:bookmarkEnd w:id="8"/>
      <w:r w:rsidR="0086494A">
        <w:t>Employee</w:t>
      </w:r>
      <w:r w:rsidR="00436134">
        <w:t xml:space="preserve"> funct</w:t>
      </w:r>
      <w:r w:rsidR="00161B38">
        <w:t>ionalities in the Hotel Booking</w:t>
      </w:r>
      <w:r w:rsidR="007B032F">
        <w:t xml:space="preserve"> portal.</w:t>
      </w:r>
    </w:p>
    <w:p w14:paraId="736729FA" w14:textId="77777777" w:rsidR="009F5790" w:rsidRPr="009F5790" w:rsidRDefault="009F5790" w:rsidP="00525699">
      <w:pPr>
        <w:pStyle w:val="StyleHeading1H1Mainheading1Heading1Heading10Head1h1Sec"/>
      </w:pPr>
      <w:bookmarkStart w:id="9" w:name="_Toc144299910"/>
      <w:bookmarkStart w:id="10" w:name="_Toc145124998"/>
      <w:bookmarkStart w:id="11" w:name="_Toc165439503"/>
      <w:bookmarkStart w:id="12" w:name="_Toc186019612"/>
      <w:bookmarkStart w:id="13" w:name="_Toc503338168"/>
      <w:r w:rsidRPr="009F5790">
        <w:t>Actor(s)</w:t>
      </w:r>
      <w:bookmarkEnd w:id="9"/>
      <w:bookmarkEnd w:id="10"/>
      <w:bookmarkEnd w:id="11"/>
      <w:bookmarkEnd w:id="12"/>
      <w:bookmarkEnd w:id="13"/>
    </w:p>
    <w:p w14:paraId="545CFA6E" w14:textId="03E4E0E3" w:rsidR="009F5790" w:rsidRPr="009F5790" w:rsidRDefault="00281AA1" w:rsidP="00525699">
      <w:r>
        <w:t xml:space="preserve">       </w:t>
      </w:r>
      <w:r w:rsidR="00DD3B70">
        <w:t>Employee</w:t>
      </w:r>
    </w:p>
    <w:p w14:paraId="0EC1C799" w14:textId="77777777" w:rsidR="009F5790" w:rsidRDefault="009F5790" w:rsidP="00525699">
      <w:pPr>
        <w:pStyle w:val="StyleHeading1H1Mainheading1Heading1Heading10Head1h1Sec"/>
      </w:pPr>
      <w:bookmarkStart w:id="14" w:name="_Toc144299911"/>
      <w:bookmarkStart w:id="15" w:name="_Toc145124999"/>
      <w:bookmarkStart w:id="16" w:name="_Toc165439504"/>
      <w:bookmarkStart w:id="17" w:name="_Toc186019613"/>
      <w:bookmarkStart w:id="18" w:name="_Toc503338169"/>
      <w:r w:rsidRPr="009F5790">
        <w:t>Preconditions</w:t>
      </w:r>
      <w:bookmarkEnd w:id="14"/>
      <w:bookmarkEnd w:id="15"/>
      <w:bookmarkEnd w:id="16"/>
      <w:bookmarkEnd w:id="17"/>
      <w:bookmarkEnd w:id="18"/>
    </w:p>
    <w:p w14:paraId="311F8D96" w14:textId="228C2CC1" w:rsidR="005621CF" w:rsidRDefault="00BA6BD6" w:rsidP="00525699">
      <w:pPr>
        <w:pStyle w:val="ListParagraph"/>
        <w:numPr>
          <w:ilvl w:val="0"/>
          <w:numId w:val="9"/>
        </w:numPr>
      </w:pPr>
      <w:r w:rsidRPr="00BA6BD6">
        <w:t xml:space="preserve"> </w:t>
      </w:r>
      <w:r w:rsidR="00161B38">
        <w:t>Browser s</w:t>
      </w:r>
      <w:r w:rsidR="005621CF">
        <w:t>hould be open.</w:t>
      </w:r>
    </w:p>
    <w:p w14:paraId="455E205D" w14:textId="47FE42E8" w:rsidR="00BA6BD6" w:rsidRDefault="005621CF" w:rsidP="00525699">
      <w:pPr>
        <w:pStyle w:val="ListParagraph"/>
        <w:numPr>
          <w:ilvl w:val="0"/>
          <w:numId w:val="9"/>
        </w:numPr>
      </w:pPr>
      <w:r>
        <w:t xml:space="preserve"> Employee</w:t>
      </w:r>
      <w:r w:rsidR="00161B38">
        <w:t xml:space="preserve"> must have an access to the</w:t>
      </w:r>
      <w:r w:rsidR="0086494A">
        <w:t xml:space="preserve"> Portal</w:t>
      </w:r>
      <w:r w:rsidR="00BA6BD6">
        <w:t>.</w:t>
      </w:r>
    </w:p>
    <w:p w14:paraId="3FD5F7A6" w14:textId="0EC20C4A" w:rsidR="00BA6BD6" w:rsidRPr="00BA6BD6" w:rsidRDefault="00BA6BD6" w:rsidP="00525699"/>
    <w:p w14:paraId="76B4CB6E" w14:textId="77777777" w:rsidR="009F5790" w:rsidRPr="009F5790" w:rsidRDefault="009F5790" w:rsidP="00525699">
      <w:pPr>
        <w:pStyle w:val="StyleHeading1H1Mainheading1Heading1Heading10Head1h1Sec"/>
      </w:pPr>
      <w:bookmarkStart w:id="19" w:name="_Toc144299912"/>
      <w:bookmarkStart w:id="20" w:name="_Toc145125000"/>
      <w:bookmarkStart w:id="21" w:name="_Toc165439505"/>
      <w:bookmarkStart w:id="22" w:name="_Toc186019614"/>
      <w:bookmarkStart w:id="23" w:name="_Toc503338170"/>
      <w:r w:rsidRPr="009F5790">
        <w:t>Flow of Events</w:t>
      </w:r>
      <w:bookmarkEnd w:id="19"/>
      <w:bookmarkEnd w:id="20"/>
      <w:bookmarkEnd w:id="21"/>
      <w:bookmarkEnd w:id="22"/>
      <w:bookmarkEnd w:id="23"/>
    </w:p>
    <w:p w14:paraId="5E6CC605" w14:textId="00E62C30" w:rsidR="009F5790" w:rsidRDefault="00161B38" w:rsidP="00525699">
      <w:pPr>
        <w:pStyle w:val="StyleHeading2Sub-headingH2ChapterNumberAppendixLetterchnh"/>
      </w:pPr>
      <w:bookmarkStart w:id="24" w:name="_Toc144299913"/>
      <w:bookmarkStart w:id="25" w:name="_Toc145125001"/>
      <w:bookmarkStart w:id="26" w:name="_Toc165439506"/>
      <w:bookmarkStart w:id="27" w:name="_Toc186019615"/>
      <w:bookmarkStart w:id="28" w:name="_Toc216505519"/>
      <w:bookmarkStart w:id="29" w:name="_Toc503338171"/>
      <w:r>
        <w:t xml:space="preserve">4.1 </w:t>
      </w:r>
      <w:r w:rsidR="009F5790" w:rsidRPr="001C4D77">
        <w:t>Basic Flow</w:t>
      </w:r>
      <w:bookmarkEnd w:id="24"/>
      <w:bookmarkEnd w:id="25"/>
      <w:bookmarkEnd w:id="26"/>
      <w:bookmarkEnd w:id="27"/>
      <w:bookmarkEnd w:id="28"/>
      <w:r w:rsidR="009F5790" w:rsidRPr="009F5790">
        <w:t xml:space="preserve">: </w:t>
      </w:r>
      <w:r w:rsidR="003B58C0">
        <w:t>Successful</w:t>
      </w:r>
      <w:r w:rsidR="00144F4B">
        <w:t xml:space="preserve"> </w:t>
      </w:r>
      <w:r w:rsidR="00540E3C">
        <w:t>Search</w:t>
      </w:r>
      <w:r w:rsidR="003B58C0">
        <w:t xml:space="preserve"> for Hotels</w:t>
      </w:r>
      <w:r w:rsidR="00144F4B">
        <w:t xml:space="preserve"> and book the hotel rooms.</w:t>
      </w:r>
      <w:bookmarkEnd w:id="29"/>
      <w:r w:rsidR="003B58C0">
        <w:t xml:space="preserve"> </w:t>
      </w:r>
      <w:r w:rsidR="001A108C">
        <w:t xml:space="preserve"> </w:t>
      </w:r>
    </w:p>
    <w:p w14:paraId="3814517C" w14:textId="77777777" w:rsidR="008151A1" w:rsidRPr="001A108C" w:rsidRDefault="008151A1" w:rsidP="00525699">
      <w:pPr>
        <w:pStyle w:val="ListParagraph"/>
        <w:numPr>
          <w:ilvl w:val="0"/>
          <w:numId w:val="22"/>
        </w:numPr>
      </w:pPr>
      <w:r>
        <w:t>Open the browser.</w:t>
      </w:r>
    </w:p>
    <w:p w14:paraId="7E86DC08" w14:textId="44ADFFDF" w:rsidR="008151A1" w:rsidRPr="00773FA3" w:rsidRDefault="008151A1" w:rsidP="00D2561D">
      <w:pPr>
        <w:pStyle w:val="ListParagraph"/>
        <w:numPr>
          <w:ilvl w:val="0"/>
          <w:numId w:val="22"/>
        </w:numPr>
        <w:rPr>
          <w:rStyle w:val="Hyperlink"/>
          <w:color w:val="auto"/>
          <w:u w:val="none"/>
        </w:rPr>
      </w:pPr>
      <w:r w:rsidRPr="001A108C">
        <w:rPr>
          <w:iCs/>
        </w:rPr>
        <w:t xml:space="preserve">Enter the URL </w:t>
      </w:r>
      <w:r w:rsidR="00D2561D" w:rsidRPr="00D2561D">
        <w:t>http://duniyaghumao.com</w:t>
      </w:r>
    </w:p>
    <w:p w14:paraId="16B424E2" w14:textId="77777777" w:rsidR="008151A1" w:rsidRDefault="008151A1" w:rsidP="00525699">
      <w:pPr>
        <w:pStyle w:val="ListParagraph"/>
        <w:numPr>
          <w:ilvl w:val="0"/>
          <w:numId w:val="22"/>
        </w:numPr>
      </w:pPr>
      <w:r>
        <w:t>Click on login link.</w:t>
      </w:r>
    </w:p>
    <w:p w14:paraId="17F79CE3" w14:textId="544B2F72" w:rsidR="008151A1" w:rsidRPr="001A108C" w:rsidRDefault="008151A1" w:rsidP="00525699">
      <w:pPr>
        <w:pStyle w:val="ListParagraph"/>
        <w:numPr>
          <w:ilvl w:val="0"/>
          <w:numId w:val="22"/>
        </w:numPr>
      </w:pPr>
      <w:r w:rsidRPr="001A108C">
        <w:t xml:space="preserve">Enter the </w:t>
      </w:r>
      <w:r w:rsidR="005621CF">
        <w:t>Employee</w:t>
      </w:r>
      <w:r>
        <w:t xml:space="preserve"> User name and </w:t>
      </w:r>
      <w:r w:rsidRPr="001A108C">
        <w:t>Password.</w:t>
      </w:r>
    </w:p>
    <w:p w14:paraId="114A7F71" w14:textId="77777777" w:rsidR="008151A1" w:rsidRDefault="008151A1" w:rsidP="00525699">
      <w:pPr>
        <w:pStyle w:val="ListParagraph"/>
        <w:numPr>
          <w:ilvl w:val="0"/>
          <w:numId w:val="22"/>
        </w:numPr>
      </w:pPr>
      <w:r>
        <w:t>Click on login button.</w:t>
      </w:r>
    </w:p>
    <w:p w14:paraId="7207D6C2" w14:textId="686B5590" w:rsidR="008151A1" w:rsidRDefault="008151A1" w:rsidP="00525699">
      <w:pPr>
        <w:pStyle w:val="ListParagraph"/>
        <w:numPr>
          <w:ilvl w:val="0"/>
          <w:numId w:val="22"/>
        </w:numPr>
      </w:pPr>
      <w:r>
        <w:t>Click on ‘Search Hotel</w:t>
      </w:r>
      <w:r w:rsidR="00861F71">
        <w:t>s</w:t>
      </w:r>
      <w:r>
        <w:t>’ button.</w:t>
      </w:r>
    </w:p>
    <w:p w14:paraId="31C6BFF9" w14:textId="77777777" w:rsidR="008151A1" w:rsidRDefault="008151A1" w:rsidP="00525699">
      <w:pPr>
        <w:pStyle w:val="ListParagraph"/>
        <w:numPr>
          <w:ilvl w:val="0"/>
          <w:numId w:val="22"/>
        </w:numPr>
      </w:pPr>
      <w:r>
        <w:t>Select the ‘Select City’.</w:t>
      </w:r>
    </w:p>
    <w:p w14:paraId="30BF71B9" w14:textId="77777777" w:rsidR="008151A1" w:rsidRDefault="008151A1" w:rsidP="00525699">
      <w:pPr>
        <w:pStyle w:val="ListParagraph"/>
        <w:numPr>
          <w:ilvl w:val="0"/>
          <w:numId w:val="22"/>
        </w:numPr>
      </w:pPr>
      <w:r>
        <w:t>Select the ‘Arrival Date’</w:t>
      </w:r>
    </w:p>
    <w:p w14:paraId="3B7A9DE0" w14:textId="77777777" w:rsidR="008151A1" w:rsidRDefault="008151A1" w:rsidP="00525699">
      <w:pPr>
        <w:pStyle w:val="ListParagraph"/>
        <w:numPr>
          <w:ilvl w:val="0"/>
          <w:numId w:val="22"/>
        </w:numPr>
      </w:pPr>
      <w:r>
        <w:t>Select the ‘Departure Date’</w:t>
      </w:r>
    </w:p>
    <w:p w14:paraId="6A0761C8" w14:textId="64B2E0EC" w:rsidR="008151A1" w:rsidRDefault="00D53CB1" w:rsidP="00525699">
      <w:pPr>
        <w:pStyle w:val="ListParagraph"/>
        <w:numPr>
          <w:ilvl w:val="0"/>
          <w:numId w:val="22"/>
        </w:numPr>
      </w:pPr>
      <w:r>
        <w:t xml:space="preserve">Click on ‘Search’ </w:t>
      </w:r>
    </w:p>
    <w:p w14:paraId="383F1378" w14:textId="2961BB52" w:rsidR="008151A1" w:rsidRDefault="00161B38" w:rsidP="00525699">
      <w:pPr>
        <w:pStyle w:val="ListParagraph"/>
        <w:numPr>
          <w:ilvl w:val="0"/>
          <w:numId w:val="22"/>
        </w:numPr>
      </w:pPr>
      <w:r>
        <w:t>Select the hotel</w:t>
      </w:r>
      <w:r w:rsidR="008151A1">
        <w:t>.</w:t>
      </w:r>
    </w:p>
    <w:p w14:paraId="66DAA5F4" w14:textId="77777777" w:rsidR="008151A1" w:rsidRDefault="008151A1" w:rsidP="00525699">
      <w:pPr>
        <w:pStyle w:val="ListParagraph"/>
        <w:numPr>
          <w:ilvl w:val="0"/>
          <w:numId w:val="22"/>
        </w:numPr>
      </w:pPr>
      <w:r>
        <w:t xml:space="preserve">Enter the ‘No of rooms to be booked’ </w:t>
      </w:r>
    </w:p>
    <w:p w14:paraId="6D1D66CB" w14:textId="77777777" w:rsidR="008151A1" w:rsidRDefault="008151A1" w:rsidP="00525699">
      <w:pPr>
        <w:pStyle w:val="ListParagraph"/>
        <w:numPr>
          <w:ilvl w:val="0"/>
          <w:numId w:val="22"/>
        </w:numPr>
      </w:pPr>
      <w:r>
        <w:t>Enter ‘No of Adults’.</w:t>
      </w:r>
    </w:p>
    <w:p w14:paraId="1BFD5BD4" w14:textId="77777777" w:rsidR="008151A1" w:rsidRDefault="008151A1" w:rsidP="00525699">
      <w:pPr>
        <w:pStyle w:val="ListParagraph"/>
        <w:numPr>
          <w:ilvl w:val="0"/>
          <w:numId w:val="22"/>
        </w:numPr>
      </w:pPr>
      <w:r>
        <w:t>Enter ‘No of Children’.</w:t>
      </w:r>
    </w:p>
    <w:p w14:paraId="61B8A503" w14:textId="60E716ED" w:rsidR="008151A1" w:rsidRPr="00180D90" w:rsidRDefault="008151A1" w:rsidP="00525699">
      <w:pPr>
        <w:pStyle w:val="ListParagraph"/>
        <w:numPr>
          <w:ilvl w:val="0"/>
          <w:numId w:val="22"/>
        </w:numPr>
      </w:pPr>
      <w:r>
        <w:t>Click on ‘Book</w:t>
      </w:r>
      <w:r w:rsidR="00AE2A80">
        <w:t xml:space="preserve"> now</w:t>
      </w:r>
      <w:r>
        <w:t>’ Button.</w:t>
      </w:r>
    </w:p>
    <w:p w14:paraId="039F4B7F" w14:textId="77777777" w:rsidR="008151A1" w:rsidRDefault="008151A1" w:rsidP="00525699">
      <w:pPr>
        <w:pStyle w:val="ListParagraph"/>
        <w:numPr>
          <w:ilvl w:val="0"/>
          <w:numId w:val="22"/>
        </w:numPr>
      </w:pPr>
      <w:r>
        <w:t>The system validates the details and successfully book  the rooms.</w:t>
      </w:r>
    </w:p>
    <w:p w14:paraId="1C675D23" w14:textId="77777777" w:rsidR="00AE2A80" w:rsidRDefault="00AE2A80" w:rsidP="00525699"/>
    <w:p w14:paraId="39FAD943" w14:textId="77777777" w:rsidR="001A108C" w:rsidRDefault="001A108C" w:rsidP="00525699"/>
    <w:p w14:paraId="111FEDBA" w14:textId="77777777" w:rsidR="008151A1" w:rsidRDefault="008151A1" w:rsidP="00525699"/>
    <w:p w14:paraId="10EFC0F4" w14:textId="77777777" w:rsidR="008151A1" w:rsidRDefault="008151A1" w:rsidP="00525699"/>
    <w:p w14:paraId="14808F80" w14:textId="4C85EBAA" w:rsidR="00406165" w:rsidRDefault="009F5790" w:rsidP="00525699">
      <w:pPr>
        <w:pStyle w:val="StyleHeading2Sub-headingH2ChapterNumberAppendixLetterchnh"/>
        <w:numPr>
          <w:ilvl w:val="1"/>
          <w:numId w:val="8"/>
        </w:numPr>
      </w:pPr>
      <w:bookmarkStart w:id="30" w:name="_Toc141844799"/>
      <w:bookmarkStart w:id="31" w:name="_Toc143500966"/>
      <w:bookmarkStart w:id="32" w:name="_Toc144299914"/>
      <w:bookmarkStart w:id="33" w:name="_Toc145125002"/>
      <w:bookmarkStart w:id="34" w:name="_Toc165439507"/>
      <w:bookmarkStart w:id="35" w:name="_Toc186019616"/>
      <w:bookmarkStart w:id="36" w:name="_Toc216505520"/>
      <w:bookmarkStart w:id="37" w:name="_Toc503338172"/>
      <w:r w:rsidRPr="009F5790">
        <w:t>Alternative Flow</w:t>
      </w:r>
      <w:bookmarkEnd w:id="30"/>
      <w:bookmarkEnd w:id="31"/>
      <w:bookmarkEnd w:id="32"/>
      <w:r w:rsidRPr="009F5790">
        <w:t>s</w:t>
      </w:r>
      <w:bookmarkEnd w:id="33"/>
      <w:bookmarkEnd w:id="34"/>
      <w:bookmarkEnd w:id="35"/>
      <w:bookmarkEnd w:id="36"/>
      <w:bookmarkEnd w:id="37"/>
    </w:p>
    <w:p w14:paraId="70D5A3EA" w14:textId="3CD1771D" w:rsidR="001A108C" w:rsidRDefault="00212F9A" w:rsidP="00691C5B">
      <w:pPr>
        <w:pStyle w:val="StyleHeading2Sub-headingH2ChapterNumberAppendixLetterchnh"/>
      </w:pPr>
      <w:bookmarkStart w:id="38" w:name="_Toc467755991"/>
      <w:bookmarkStart w:id="39" w:name="_Toc472673399"/>
      <w:bookmarkStart w:id="40" w:name="_Toc503338173"/>
      <w:r>
        <w:t>Alternat</w:t>
      </w:r>
      <w:r w:rsidR="00F2364E" w:rsidRPr="009F5790">
        <w:t>e Flow</w:t>
      </w:r>
      <w:bookmarkEnd w:id="38"/>
      <w:bookmarkEnd w:id="39"/>
      <w:r w:rsidR="00F2364E">
        <w:t xml:space="preserve"> 1:</w:t>
      </w:r>
      <w:bookmarkEnd w:id="40"/>
      <w:r w:rsidR="00B641DE" w:rsidRPr="00B641DE">
        <w:t xml:space="preserve"> </w:t>
      </w:r>
      <w:r w:rsidR="00B641DE">
        <w:t xml:space="preserve">Successful Search for Hotels and book the hotel rooms from other standard browser.  </w:t>
      </w:r>
    </w:p>
    <w:p w14:paraId="5246CC97" w14:textId="77777777" w:rsidR="00861F71" w:rsidRPr="001A108C" w:rsidRDefault="00861F71" w:rsidP="00525699">
      <w:pPr>
        <w:pStyle w:val="ListParagraph"/>
        <w:numPr>
          <w:ilvl w:val="0"/>
          <w:numId w:val="23"/>
        </w:numPr>
      </w:pPr>
      <w:bookmarkStart w:id="41" w:name="_Toc165439508"/>
      <w:bookmarkStart w:id="42" w:name="_Toc186019617"/>
      <w:bookmarkStart w:id="43" w:name="_Toc216505521"/>
      <w:bookmarkStart w:id="44" w:name="_Toc141844800"/>
      <w:bookmarkStart w:id="45" w:name="_Toc143500967"/>
      <w:bookmarkStart w:id="46" w:name="_Toc144299918"/>
      <w:bookmarkStart w:id="47" w:name="_Toc145125005"/>
      <w:r>
        <w:t>Open the browser.</w:t>
      </w:r>
    </w:p>
    <w:p w14:paraId="0123AD41" w14:textId="1F968EC0" w:rsidR="00861F71" w:rsidRDefault="00861F71" w:rsidP="00D2561D">
      <w:pPr>
        <w:pStyle w:val="ListParagraph"/>
        <w:numPr>
          <w:ilvl w:val="0"/>
          <w:numId w:val="23"/>
        </w:numPr>
      </w:pPr>
      <w:r w:rsidRPr="001A108C">
        <w:rPr>
          <w:iCs/>
        </w:rPr>
        <w:lastRenderedPageBreak/>
        <w:t xml:space="preserve">Enter the URL </w:t>
      </w:r>
      <w:r w:rsidR="00D2561D" w:rsidRPr="00D2561D">
        <w:t>http://duniyaghumao.com</w:t>
      </w:r>
    </w:p>
    <w:p w14:paraId="50BA3568" w14:textId="77777777" w:rsidR="00861F71" w:rsidRDefault="00861F71" w:rsidP="00525699">
      <w:pPr>
        <w:pStyle w:val="ListParagraph"/>
        <w:numPr>
          <w:ilvl w:val="0"/>
          <w:numId w:val="23"/>
        </w:numPr>
      </w:pPr>
      <w:r>
        <w:t>Click on login link.</w:t>
      </w:r>
    </w:p>
    <w:p w14:paraId="129FC9BA" w14:textId="54BCE4C4" w:rsidR="00861F71" w:rsidRPr="001A108C" w:rsidRDefault="00861F71" w:rsidP="00525699">
      <w:pPr>
        <w:pStyle w:val="ListParagraph"/>
        <w:numPr>
          <w:ilvl w:val="0"/>
          <w:numId w:val="23"/>
        </w:numPr>
      </w:pPr>
      <w:r w:rsidRPr="001A108C">
        <w:t xml:space="preserve">Enter the </w:t>
      </w:r>
      <w:r w:rsidR="00161B38">
        <w:t>Employee User name and</w:t>
      </w:r>
      <w:r w:rsidRPr="001A108C">
        <w:t xml:space="preserve"> Password.</w:t>
      </w:r>
    </w:p>
    <w:p w14:paraId="170A9594" w14:textId="77777777" w:rsidR="00861F71" w:rsidRDefault="00861F71" w:rsidP="00525699">
      <w:pPr>
        <w:pStyle w:val="ListParagraph"/>
        <w:numPr>
          <w:ilvl w:val="0"/>
          <w:numId w:val="23"/>
        </w:numPr>
      </w:pPr>
      <w:r>
        <w:t>Click on login button.</w:t>
      </w:r>
    </w:p>
    <w:p w14:paraId="04DFD0E1" w14:textId="63E33EB4" w:rsidR="00861F71" w:rsidRDefault="00861F71" w:rsidP="00525699">
      <w:pPr>
        <w:pStyle w:val="ListParagraph"/>
        <w:numPr>
          <w:ilvl w:val="0"/>
          <w:numId w:val="23"/>
        </w:numPr>
      </w:pPr>
      <w:r>
        <w:t>System validates User credentials and displays home page.</w:t>
      </w:r>
    </w:p>
    <w:p w14:paraId="0C18FA4D" w14:textId="77777777" w:rsidR="00861F71" w:rsidRDefault="00861F71" w:rsidP="00525699">
      <w:pPr>
        <w:pStyle w:val="ListParagraph"/>
        <w:numPr>
          <w:ilvl w:val="0"/>
          <w:numId w:val="23"/>
        </w:numPr>
      </w:pPr>
      <w:r>
        <w:t>Click on ‘Search Hotels’ button.</w:t>
      </w:r>
    </w:p>
    <w:p w14:paraId="354723E8" w14:textId="77777777" w:rsidR="00861F71" w:rsidRDefault="00861F71" w:rsidP="00525699">
      <w:pPr>
        <w:pStyle w:val="ListParagraph"/>
        <w:numPr>
          <w:ilvl w:val="0"/>
          <w:numId w:val="23"/>
        </w:numPr>
      </w:pPr>
      <w:r>
        <w:t>Select the ‘Select City’.</w:t>
      </w:r>
    </w:p>
    <w:p w14:paraId="05393D26" w14:textId="77777777" w:rsidR="00861F71" w:rsidRDefault="00861F71" w:rsidP="00525699">
      <w:pPr>
        <w:pStyle w:val="ListParagraph"/>
        <w:numPr>
          <w:ilvl w:val="0"/>
          <w:numId w:val="23"/>
        </w:numPr>
      </w:pPr>
      <w:r>
        <w:t>Select the ‘Arrival Date’</w:t>
      </w:r>
    </w:p>
    <w:p w14:paraId="7FEB8150" w14:textId="77777777" w:rsidR="00861F71" w:rsidRDefault="00861F71" w:rsidP="00525699">
      <w:pPr>
        <w:pStyle w:val="ListParagraph"/>
        <w:numPr>
          <w:ilvl w:val="0"/>
          <w:numId w:val="23"/>
        </w:numPr>
      </w:pPr>
      <w:r>
        <w:t>Select the ‘Departure Date’</w:t>
      </w:r>
    </w:p>
    <w:p w14:paraId="08CCE835" w14:textId="10FB1667" w:rsidR="00861F71" w:rsidRDefault="00D53CB1" w:rsidP="00525699">
      <w:pPr>
        <w:pStyle w:val="ListParagraph"/>
        <w:numPr>
          <w:ilvl w:val="0"/>
          <w:numId w:val="23"/>
        </w:numPr>
      </w:pPr>
      <w:r>
        <w:t xml:space="preserve">Click on ‘Search’ </w:t>
      </w:r>
    </w:p>
    <w:p w14:paraId="37F4DC65" w14:textId="5AA00113" w:rsidR="00861F71" w:rsidRDefault="00161B38" w:rsidP="00525699">
      <w:pPr>
        <w:pStyle w:val="ListParagraph"/>
        <w:numPr>
          <w:ilvl w:val="0"/>
          <w:numId w:val="23"/>
        </w:numPr>
      </w:pPr>
      <w:r>
        <w:t>Select the hotel</w:t>
      </w:r>
      <w:r w:rsidR="00861F71">
        <w:t>.</w:t>
      </w:r>
    </w:p>
    <w:p w14:paraId="47B7EFCC" w14:textId="3011B120" w:rsidR="00861F71" w:rsidRDefault="00861F71" w:rsidP="00525699">
      <w:pPr>
        <w:pStyle w:val="ListParagraph"/>
        <w:numPr>
          <w:ilvl w:val="0"/>
          <w:numId w:val="23"/>
        </w:numPr>
      </w:pPr>
      <w:r>
        <w:t xml:space="preserve">Enter ‘No of rooms to be booked’ </w:t>
      </w:r>
    </w:p>
    <w:p w14:paraId="76774E88" w14:textId="77777777" w:rsidR="00861F71" w:rsidRDefault="00861F71" w:rsidP="00525699">
      <w:pPr>
        <w:pStyle w:val="ListParagraph"/>
        <w:numPr>
          <w:ilvl w:val="0"/>
          <w:numId w:val="23"/>
        </w:numPr>
      </w:pPr>
      <w:r>
        <w:t>Enter ‘No of Adults’.</w:t>
      </w:r>
    </w:p>
    <w:p w14:paraId="5A0CA70C" w14:textId="77777777" w:rsidR="00861F71" w:rsidRDefault="00861F71" w:rsidP="00525699">
      <w:pPr>
        <w:pStyle w:val="ListParagraph"/>
        <w:numPr>
          <w:ilvl w:val="0"/>
          <w:numId w:val="23"/>
        </w:numPr>
      </w:pPr>
      <w:r>
        <w:t>Enter ‘No of Children’.</w:t>
      </w:r>
    </w:p>
    <w:p w14:paraId="327169ED" w14:textId="77777777" w:rsidR="00861F71" w:rsidRPr="00180D90" w:rsidRDefault="00861F71" w:rsidP="00525699">
      <w:pPr>
        <w:pStyle w:val="ListParagraph"/>
        <w:numPr>
          <w:ilvl w:val="0"/>
          <w:numId w:val="23"/>
        </w:numPr>
      </w:pPr>
      <w:r>
        <w:t>Click on ‘Book now’ Button.</w:t>
      </w:r>
    </w:p>
    <w:p w14:paraId="43F97886" w14:textId="47562146" w:rsidR="00861F71" w:rsidRDefault="00861F71" w:rsidP="00525699">
      <w:pPr>
        <w:pStyle w:val="ListParagraph"/>
        <w:numPr>
          <w:ilvl w:val="0"/>
          <w:numId w:val="23"/>
        </w:numPr>
      </w:pPr>
      <w:r>
        <w:t>System validates the details and successfully book the rooms.</w:t>
      </w:r>
    </w:p>
    <w:p w14:paraId="206D8876" w14:textId="6A48C5F9" w:rsidR="00CE4043" w:rsidRDefault="00CE4043" w:rsidP="00525699"/>
    <w:p w14:paraId="427BF2BB" w14:textId="1AE77DA2" w:rsidR="001A108C" w:rsidRDefault="009F5790" w:rsidP="00525699">
      <w:pPr>
        <w:pStyle w:val="StyleHeading2Sub-headingH2ChapterNumberAppendixLetterchnh"/>
      </w:pPr>
      <w:bookmarkStart w:id="48" w:name="_Toc503338174"/>
      <w:r w:rsidRPr="009F5790">
        <w:t xml:space="preserve">Alternate Flow </w:t>
      </w:r>
      <w:bookmarkEnd w:id="41"/>
      <w:bookmarkEnd w:id="42"/>
      <w:bookmarkEnd w:id="43"/>
      <w:r w:rsidR="00F2364E">
        <w:t>2</w:t>
      </w:r>
      <w:bookmarkEnd w:id="44"/>
      <w:bookmarkEnd w:id="45"/>
      <w:bookmarkEnd w:id="46"/>
      <w:bookmarkEnd w:id="47"/>
      <w:r w:rsidR="00F2364E">
        <w:t>:</w:t>
      </w:r>
      <w:bookmarkEnd w:id="48"/>
      <w:r w:rsidR="002C6FB6">
        <w:t xml:space="preserve"> </w:t>
      </w:r>
      <w:r w:rsidR="00876936">
        <w:t xml:space="preserve">Successful Search for Hotels and book the hotel rooms for already registered user.  </w:t>
      </w:r>
    </w:p>
    <w:p w14:paraId="281BD1B8" w14:textId="77777777" w:rsidR="001A108C" w:rsidRDefault="001A108C" w:rsidP="00525699"/>
    <w:p w14:paraId="613E018B" w14:textId="1889A29C" w:rsidR="007341C1" w:rsidRDefault="007341C1" w:rsidP="00525699">
      <w:pPr>
        <w:pStyle w:val="ListParagraph"/>
        <w:numPr>
          <w:ilvl w:val="0"/>
          <w:numId w:val="24"/>
        </w:numPr>
      </w:pPr>
      <w:bookmarkStart w:id="49" w:name="_Toc144299927"/>
      <w:r>
        <w:t xml:space="preserve">Admin directly enters URL for </w:t>
      </w:r>
      <w:r w:rsidR="004810FF">
        <w:t>Search</w:t>
      </w:r>
      <w:r>
        <w:t xml:space="preserve"> Hotel Details as he</w:t>
      </w:r>
      <w:r w:rsidR="00327E74">
        <w:t>/she</w:t>
      </w:r>
      <w:r>
        <w:t xml:space="preserve"> is already logged</w:t>
      </w:r>
      <w:r w:rsidR="00861F71">
        <w:t xml:space="preserve"> </w:t>
      </w:r>
      <w:r>
        <w:t>in.</w:t>
      </w:r>
    </w:p>
    <w:p w14:paraId="40B3B10A" w14:textId="77777777" w:rsidR="00861F71" w:rsidRDefault="00861F71" w:rsidP="00525699">
      <w:pPr>
        <w:pStyle w:val="ListParagraph"/>
        <w:numPr>
          <w:ilvl w:val="0"/>
          <w:numId w:val="24"/>
        </w:numPr>
      </w:pPr>
      <w:r>
        <w:t>Click on ‘Search Hotels’ button.</w:t>
      </w:r>
    </w:p>
    <w:p w14:paraId="489BA739" w14:textId="77777777" w:rsidR="00861F71" w:rsidRDefault="00861F71" w:rsidP="00525699">
      <w:pPr>
        <w:pStyle w:val="ListParagraph"/>
        <w:numPr>
          <w:ilvl w:val="0"/>
          <w:numId w:val="24"/>
        </w:numPr>
      </w:pPr>
      <w:r>
        <w:t>Select the ‘Select City’.</w:t>
      </w:r>
    </w:p>
    <w:p w14:paraId="166B0057" w14:textId="77777777" w:rsidR="00861F71" w:rsidRDefault="00861F71" w:rsidP="00525699">
      <w:pPr>
        <w:pStyle w:val="ListParagraph"/>
        <w:numPr>
          <w:ilvl w:val="0"/>
          <w:numId w:val="24"/>
        </w:numPr>
      </w:pPr>
      <w:r>
        <w:t>Select the ‘Arrival Date’</w:t>
      </w:r>
    </w:p>
    <w:p w14:paraId="21F8B9C9" w14:textId="77777777" w:rsidR="00861F71" w:rsidRDefault="00861F71" w:rsidP="00525699">
      <w:pPr>
        <w:pStyle w:val="ListParagraph"/>
        <w:numPr>
          <w:ilvl w:val="0"/>
          <w:numId w:val="24"/>
        </w:numPr>
      </w:pPr>
      <w:r>
        <w:t>Select the ‘Departure Date’</w:t>
      </w:r>
    </w:p>
    <w:p w14:paraId="5DFC25FD" w14:textId="095CEB3D" w:rsidR="00861F71" w:rsidRDefault="00D53CB1" w:rsidP="00525699">
      <w:pPr>
        <w:pStyle w:val="ListParagraph"/>
        <w:numPr>
          <w:ilvl w:val="0"/>
          <w:numId w:val="24"/>
        </w:numPr>
      </w:pPr>
      <w:r>
        <w:t xml:space="preserve">Click on ‘Search’ </w:t>
      </w:r>
    </w:p>
    <w:p w14:paraId="2D4A502D" w14:textId="2324F979" w:rsidR="00861F71" w:rsidRDefault="00161B38" w:rsidP="00525699">
      <w:pPr>
        <w:pStyle w:val="ListParagraph"/>
        <w:numPr>
          <w:ilvl w:val="0"/>
          <w:numId w:val="24"/>
        </w:numPr>
      </w:pPr>
      <w:r>
        <w:t>Select the hotel</w:t>
      </w:r>
      <w:r w:rsidR="00861F71">
        <w:t>.</w:t>
      </w:r>
    </w:p>
    <w:p w14:paraId="16F28C17" w14:textId="77777777" w:rsidR="00861F71" w:rsidRDefault="00861F71" w:rsidP="00525699">
      <w:pPr>
        <w:pStyle w:val="ListParagraph"/>
        <w:numPr>
          <w:ilvl w:val="0"/>
          <w:numId w:val="24"/>
        </w:numPr>
      </w:pPr>
      <w:r>
        <w:t xml:space="preserve">Enter ‘No of rooms to be booked’ </w:t>
      </w:r>
    </w:p>
    <w:p w14:paraId="71F51B9B" w14:textId="77777777" w:rsidR="00861F71" w:rsidRDefault="00861F71" w:rsidP="00525699">
      <w:pPr>
        <w:pStyle w:val="ListParagraph"/>
        <w:numPr>
          <w:ilvl w:val="0"/>
          <w:numId w:val="24"/>
        </w:numPr>
      </w:pPr>
      <w:r>
        <w:t>Enter ‘No of Adults’.</w:t>
      </w:r>
    </w:p>
    <w:p w14:paraId="6330ED90" w14:textId="77777777" w:rsidR="00861F71" w:rsidRDefault="00861F71" w:rsidP="00525699">
      <w:pPr>
        <w:pStyle w:val="ListParagraph"/>
        <w:numPr>
          <w:ilvl w:val="0"/>
          <w:numId w:val="24"/>
        </w:numPr>
      </w:pPr>
      <w:r>
        <w:t>Enter ‘No of Children’.</w:t>
      </w:r>
    </w:p>
    <w:p w14:paraId="01F88FDB" w14:textId="77777777" w:rsidR="005277C7" w:rsidRDefault="00861F71" w:rsidP="00525699">
      <w:pPr>
        <w:pStyle w:val="ListParagraph"/>
        <w:numPr>
          <w:ilvl w:val="0"/>
          <w:numId w:val="24"/>
        </w:numPr>
      </w:pPr>
      <w:r>
        <w:t>Click on ‘Book now’ Button.</w:t>
      </w:r>
    </w:p>
    <w:p w14:paraId="46DC64E8" w14:textId="37B37869" w:rsidR="005277C7" w:rsidRDefault="00861F71" w:rsidP="00525699">
      <w:pPr>
        <w:pStyle w:val="ListParagraph"/>
        <w:numPr>
          <w:ilvl w:val="0"/>
          <w:numId w:val="24"/>
        </w:numPr>
      </w:pPr>
      <w:r>
        <w:t xml:space="preserve"> System validates the details and successfully book the rooms</w:t>
      </w:r>
    </w:p>
    <w:p w14:paraId="2ADD4682" w14:textId="33B17729" w:rsidR="004139B5" w:rsidRPr="00E06522" w:rsidRDefault="00161B38" w:rsidP="00525699">
      <w:pPr>
        <w:pStyle w:val="StyleHeading2Sub-headingH2ChapterNumberAppendixLetterchnh"/>
      </w:pPr>
      <w:bookmarkStart w:id="50" w:name="_Toc503338175"/>
      <w:r>
        <w:rPr>
          <w:szCs w:val="22"/>
        </w:rPr>
        <w:t xml:space="preserve">Exception </w:t>
      </w:r>
      <w:r w:rsidR="004139B5">
        <w:rPr>
          <w:szCs w:val="22"/>
        </w:rPr>
        <w:t xml:space="preserve">Flow </w:t>
      </w:r>
      <w:r w:rsidR="004139B5" w:rsidRPr="00E34591">
        <w:rPr>
          <w:szCs w:val="22"/>
        </w:rPr>
        <w:t>1</w:t>
      </w:r>
      <w:r w:rsidR="004139B5">
        <w:t xml:space="preserve">: </w:t>
      </w:r>
      <w:r w:rsidR="005277C7">
        <w:t xml:space="preserve"> Employee Enters </w:t>
      </w:r>
      <w:r w:rsidR="004139B5">
        <w:t>Invalid login Credentials</w:t>
      </w:r>
      <w:bookmarkEnd w:id="50"/>
      <w:r w:rsidR="004139B5">
        <w:t xml:space="preserve"> </w:t>
      </w:r>
    </w:p>
    <w:p w14:paraId="05E6A5EC" w14:textId="77777777" w:rsidR="004139B5" w:rsidRDefault="004139B5" w:rsidP="00525699">
      <w:pPr>
        <w:pStyle w:val="ListParagraph"/>
        <w:numPr>
          <w:ilvl w:val="0"/>
          <w:numId w:val="12"/>
        </w:numPr>
      </w:pPr>
      <w:r>
        <w:t>Open the browser.</w:t>
      </w:r>
    </w:p>
    <w:p w14:paraId="7C780727" w14:textId="7FD6BEEB" w:rsidR="004139B5" w:rsidRPr="00B31656" w:rsidRDefault="004139B5" w:rsidP="00D2561D">
      <w:pPr>
        <w:pStyle w:val="ListParagraph"/>
        <w:numPr>
          <w:ilvl w:val="0"/>
          <w:numId w:val="12"/>
        </w:numPr>
        <w:rPr>
          <w:iCs/>
        </w:rPr>
      </w:pPr>
      <w:r w:rsidRPr="00B31656">
        <w:rPr>
          <w:iCs/>
        </w:rPr>
        <w:t xml:space="preserve">Enter the URL </w:t>
      </w:r>
      <w:r w:rsidR="00D2561D" w:rsidRPr="00D2561D">
        <w:t>http://duniyaghumao.com</w:t>
      </w:r>
    </w:p>
    <w:p w14:paraId="23B75AC1" w14:textId="77777777" w:rsidR="004139B5" w:rsidRDefault="004139B5" w:rsidP="00525699">
      <w:pPr>
        <w:pStyle w:val="ListParagraph"/>
        <w:numPr>
          <w:ilvl w:val="0"/>
          <w:numId w:val="12"/>
        </w:numPr>
      </w:pPr>
      <w:r>
        <w:t>Click on login link.</w:t>
      </w:r>
    </w:p>
    <w:p w14:paraId="4C21740E" w14:textId="7B1F224B" w:rsidR="004139B5" w:rsidRDefault="004139B5" w:rsidP="00525699">
      <w:pPr>
        <w:pStyle w:val="ListParagraph"/>
        <w:numPr>
          <w:ilvl w:val="0"/>
          <w:numId w:val="12"/>
        </w:numPr>
      </w:pPr>
      <w:r>
        <w:t xml:space="preserve">Enter the </w:t>
      </w:r>
      <w:r w:rsidR="005277C7">
        <w:t xml:space="preserve">invalid </w:t>
      </w:r>
      <w:r>
        <w:t>Username.</w:t>
      </w:r>
    </w:p>
    <w:p w14:paraId="3A6E240A" w14:textId="77777777" w:rsidR="004139B5" w:rsidRDefault="004139B5" w:rsidP="00525699">
      <w:pPr>
        <w:pStyle w:val="ListParagraph"/>
        <w:numPr>
          <w:ilvl w:val="0"/>
          <w:numId w:val="12"/>
        </w:numPr>
      </w:pPr>
      <w:r>
        <w:t>Enter the Password.</w:t>
      </w:r>
    </w:p>
    <w:p w14:paraId="2E695D24" w14:textId="53FD58D3" w:rsidR="004139B5" w:rsidRDefault="004139B5" w:rsidP="00525699">
      <w:pPr>
        <w:pStyle w:val="ListParagraph"/>
        <w:numPr>
          <w:ilvl w:val="0"/>
          <w:numId w:val="12"/>
        </w:numPr>
      </w:pPr>
      <w:r>
        <w:t>Click on login button.</w:t>
      </w:r>
    </w:p>
    <w:p w14:paraId="205653DF" w14:textId="6199500A" w:rsidR="005277C7" w:rsidRDefault="00D53CB1" w:rsidP="00525699">
      <w:pPr>
        <w:pStyle w:val="ListParagraph"/>
        <w:numPr>
          <w:ilvl w:val="0"/>
          <w:numId w:val="12"/>
        </w:numPr>
      </w:pPr>
      <w:r>
        <w:t xml:space="preserve"> S</w:t>
      </w:r>
      <w:r w:rsidR="004139B5">
        <w:t>ystem fails to val</w:t>
      </w:r>
      <w:r w:rsidR="005277C7">
        <w:t>idate the Employee</w:t>
      </w:r>
      <w:r w:rsidR="00053AE0">
        <w:t xml:space="preserve"> login credentials</w:t>
      </w:r>
      <w:r w:rsidR="00B60E60">
        <w:t xml:space="preserve"> failure message</w:t>
      </w:r>
      <w:r w:rsidR="00B60E60" w:rsidRPr="001168B3">
        <w:t>.</w:t>
      </w:r>
      <w:r w:rsidR="005277C7" w:rsidRPr="005277C7">
        <w:t xml:space="preserve"> </w:t>
      </w:r>
    </w:p>
    <w:p w14:paraId="2ADC50CE" w14:textId="26B295F2" w:rsidR="005277C7" w:rsidRPr="00E06522" w:rsidRDefault="00161B38" w:rsidP="00525699">
      <w:pPr>
        <w:pStyle w:val="StyleHeading2Sub-headingH2ChapterNumberAppendixLetterchnh"/>
      </w:pPr>
      <w:bookmarkStart w:id="51" w:name="_Toc503338176"/>
      <w:r>
        <w:rPr>
          <w:szCs w:val="22"/>
        </w:rPr>
        <w:t>Exception</w:t>
      </w:r>
      <w:r w:rsidR="005277C7">
        <w:rPr>
          <w:szCs w:val="22"/>
        </w:rPr>
        <w:t xml:space="preserve"> Flow </w:t>
      </w:r>
      <w:r w:rsidR="005277C7" w:rsidRPr="00E34591">
        <w:rPr>
          <w:szCs w:val="22"/>
        </w:rPr>
        <w:t>1</w:t>
      </w:r>
      <w:r w:rsidR="005277C7">
        <w:t>:  Employee Enters Invalid login Credentials</w:t>
      </w:r>
      <w:bookmarkEnd w:id="51"/>
      <w:r w:rsidR="005277C7">
        <w:t xml:space="preserve"> </w:t>
      </w:r>
    </w:p>
    <w:p w14:paraId="6114AA8D" w14:textId="0B8490EF" w:rsidR="005277C7" w:rsidRDefault="005277C7" w:rsidP="00327E74">
      <w:pPr>
        <w:pStyle w:val="ListParagraph"/>
        <w:numPr>
          <w:ilvl w:val="0"/>
          <w:numId w:val="28"/>
        </w:numPr>
      </w:pPr>
      <w:r>
        <w:t>Open the browser.</w:t>
      </w:r>
    </w:p>
    <w:p w14:paraId="70DFDA81" w14:textId="79F98DFC" w:rsidR="005277C7" w:rsidRPr="005277C7" w:rsidRDefault="005277C7" w:rsidP="00D2561D">
      <w:pPr>
        <w:pStyle w:val="ListParagraph"/>
        <w:numPr>
          <w:ilvl w:val="0"/>
          <w:numId w:val="28"/>
        </w:numPr>
        <w:rPr>
          <w:iCs/>
        </w:rPr>
      </w:pPr>
      <w:r w:rsidRPr="005277C7">
        <w:rPr>
          <w:iCs/>
        </w:rPr>
        <w:t xml:space="preserve">Enter the URL </w:t>
      </w:r>
      <w:r w:rsidR="00D2561D" w:rsidRPr="00D2561D">
        <w:t>http://duniyaghumao.com</w:t>
      </w:r>
    </w:p>
    <w:p w14:paraId="56CE8DA9" w14:textId="77777777" w:rsidR="005277C7" w:rsidRDefault="005277C7" w:rsidP="00525699">
      <w:pPr>
        <w:pStyle w:val="ListParagraph"/>
        <w:numPr>
          <w:ilvl w:val="0"/>
          <w:numId w:val="28"/>
        </w:numPr>
      </w:pPr>
      <w:r>
        <w:t>Click on login link.</w:t>
      </w:r>
    </w:p>
    <w:p w14:paraId="4D1D5D8B" w14:textId="01D726AB" w:rsidR="005277C7" w:rsidRDefault="005277C7" w:rsidP="00525699">
      <w:pPr>
        <w:pStyle w:val="ListParagraph"/>
        <w:numPr>
          <w:ilvl w:val="0"/>
          <w:numId w:val="28"/>
        </w:numPr>
      </w:pPr>
      <w:r>
        <w:t>Enter the Username.</w:t>
      </w:r>
    </w:p>
    <w:p w14:paraId="7A9A6C78" w14:textId="35F32B6A" w:rsidR="005277C7" w:rsidRDefault="005277C7" w:rsidP="00525699">
      <w:pPr>
        <w:pStyle w:val="ListParagraph"/>
        <w:numPr>
          <w:ilvl w:val="0"/>
          <w:numId w:val="28"/>
        </w:numPr>
      </w:pPr>
      <w:r>
        <w:t>Enter the invalid Password.</w:t>
      </w:r>
    </w:p>
    <w:p w14:paraId="114022AB" w14:textId="77777777" w:rsidR="005277C7" w:rsidRDefault="005277C7" w:rsidP="00525699">
      <w:pPr>
        <w:pStyle w:val="ListParagraph"/>
        <w:numPr>
          <w:ilvl w:val="0"/>
          <w:numId w:val="28"/>
        </w:numPr>
      </w:pPr>
      <w:r>
        <w:t>Click on login button.</w:t>
      </w:r>
    </w:p>
    <w:p w14:paraId="647EC353" w14:textId="588114ED" w:rsidR="005277C7" w:rsidRPr="006922C9" w:rsidRDefault="00327E74" w:rsidP="00525699">
      <w:pPr>
        <w:pStyle w:val="ListParagraph"/>
        <w:numPr>
          <w:ilvl w:val="0"/>
          <w:numId w:val="28"/>
        </w:numPr>
      </w:pPr>
      <w:r>
        <w:t>S</w:t>
      </w:r>
      <w:r w:rsidR="005277C7">
        <w:t>ystem fails to validate th</w:t>
      </w:r>
      <w:r w:rsidR="003B58C0">
        <w:t>e Employee login credential and</w:t>
      </w:r>
      <w:r w:rsidR="005277C7">
        <w:t xml:space="preserve"> receives a login failure message</w:t>
      </w:r>
      <w:r w:rsidR="005277C7" w:rsidRPr="001168B3">
        <w:t>.</w:t>
      </w:r>
    </w:p>
    <w:p w14:paraId="487CC108" w14:textId="77777777" w:rsidR="005277C7" w:rsidRDefault="005277C7" w:rsidP="00525699">
      <w:pPr>
        <w:pStyle w:val="StyleHeading2Sub-headingH2ChapterNumberAppendixLetterchnh"/>
      </w:pPr>
    </w:p>
    <w:p w14:paraId="617693D2" w14:textId="64ED6327" w:rsidR="004139B5" w:rsidRPr="00E06522" w:rsidRDefault="004139B5" w:rsidP="00525699">
      <w:pPr>
        <w:pStyle w:val="StyleHeading2Sub-headingH2ChapterNumberAppendixLetterchnh"/>
      </w:pPr>
      <w:bookmarkStart w:id="52" w:name="_Toc503338177"/>
      <w:r w:rsidRPr="00E34591">
        <w:rPr>
          <w:szCs w:val="22"/>
        </w:rPr>
        <w:t xml:space="preserve">EXCEPTION FLOW </w:t>
      </w:r>
      <w:r w:rsidR="002E145D">
        <w:rPr>
          <w:szCs w:val="22"/>
        </w:rPr>
        <w:t>2</w:t>
      </w:r>
      <w:r>
        <w:t xml:space="preserve">: </w:t>
      </w:r>
      <w:r w:rsidR="005277C7">
        <w:t>Employee</w:t>
      </w:r>
      <w:r>
        <w:t xml:space="preserve"> Enters invalid</w:t>
      </w:r>
      <w:r w:rsidR="00F15BF7">
        <w:t xml:space="preserve"> number of</w:t>
      </w:r>
      <w:r>
        <w:t xml:space="preserve"> </w:t>
      </w:r>
      <w:r w:rsidR="002E145D">
        <w:t>Rooms To Be Booked</w:t>
      </w:r>
      <w:bookmarkEnd w:id="52"/>
    </w:p>
    <w:p w14:paraId="508570B4" w14:textId="77777777" w:rsidR="002C6FB6" w:rsidRPr="001A108C" w:rsidRDefault="002C6FB6" w:rsidP="00525699">
      <w:pPr>
        <w:pStyle w:val="ListParagraph"/>
        <w:numPr>
          <w:ilvl w:val="0"/>
          <w:numId w:val="17"/>
        </w:numPr>
      </w:pPr>
      <w:r>
        <w:t>Open the browser.</w:t>
      </w:r>
    </w:p>
    <w:p w14:paraId="2A418C99" w14:textId="6FB21584" w:rsidR="002C6FB6" w:rsidRDefault="002C6FB6" w:rsidP="00D2561D">
      <w:pPr>
        <w:pStyle w:val="ListParagraph"/>
        <w:numPr>
          <w:ilvl w:val="0"/>
          <w:numId w:val="17"/>
        </w:numPr>
      </w:pPr>
      <w:r w:rsidRPr="001A108C">
        <w:rPr>
          <w:iCs/>
        </w:rPr>
        <w:t xml:space="preserve">Enter the URL </w:t>
      </w:r>
      <w:r w:rsidR="00D2561D" w:rsidRPr="00D2561D">
        <w:t>http://duniyaghumao.com</w:t>
      </w:r>
    </w:p>
    <w:p w14:paraId="2FBB8FF1" w14:textId="77777777" w:rsidR="002C6FB6" w:rsidRDefault="002C6FB6" w:rsidP="00525699">
      <w:pPr>
        <w:pStyle w:val="ListParagraph"/>
        <w:numPr>
          <w:ilvl w:val="0"/>
          <w:numId w:val="17"/>
        </w:numPr>
      </w:pPr>
      <w:r>
        <w:t>Click on login link.</w:t>
      </w:r>
    </w:p>
    <w:p w14:paraId="498DD988" w14:textId="286B079C" w:rsidR="002C6FB6" w:rsidRPr="001A108C" w:rsidRDefault="002C6FB6" w:rsidP="00525699">
      <w:pPr>
        <w:pStyle w:val="ListParagraph"/>
        <w:numPr>
          <w:ilvl w:val="0"/>
          <w:numId w:val="17"/>
        </w:numPr>
      </w:pPr>
      <w:r w:rsidRPr="001A108C">
        <w:t xml:space="preserve">Enter the </w:t>
      </w:r>
      <w:r w:rsidR="00D53CB1">
        <w:t>Employee</w:t>
      </w:r>
      <w:r w:rsidR="00161B38">
        <w:t xml:space="preserve"> User name and</w:t>
      </w:r>
      <w:r w:rsidRPr="001A108C">
        <w:t xml:space="preserve"> Password.</w:t>
      </w:r>
    </w:p>
    <w:p w14:paraId="61DF0D19" w14:textId="77777777" w:rsidR="002C6FB6" w:rsidRDefault="002C6FB6" w:rsidP="00525699">
      <w:pPr>
        <w:pStyle w:val="ListParagraph"/>
        <w:numPr>
          <w:ilvl w:val="0"/>
          <w:numId w:val="17"/>
        </w:numPr>
      </w:pPr>
      <w:r>
        <w:t>Click on login button.</w:t>
      </w:r>
    </w:p>
    <w:p w14:paraId="450657FE" w14:textId="77777777" w:rsidR="002C6FB6" w:rsidRDefault="002C6FB6" w:rsidP="00525699">
      <w:pPr>
        <w:pStyle w:val="ListParagraph"/>
        <w:numPr>
          <w:ilvl w:val="0"/>
          <w:numId w:val="17"/>
        </w:numPr>
      </w:pPr>
      <w:r>
        <w:t>Click on ‘Search Hotel’ button.</w:t>
      </w:r>
    </w:p>
    <w:p w14:paraId="1F6A71EF" w14:textId="7F98FADB" w:rsidR="002C6FB6" w:rsidRDefault="002C6FB6" w:rsidP="00525699">
      <w:pPr>
        <w:pStyle w:val="ListParagraph"/>
        <w:numPr>
          <w:ilvl w:val="0"/>
          <w:numId w:val="17"/>
        </w:numPr>
      </w:pPr>
      <w:r>
        <w:t>Select the ‘Select City’.</w:t>
      </w:r>
    </w:p>
    <w:p w14:paraId="51A19C50" w14:textId="77777777" w:rsidR="002C6FB6" w:rsidRDefault="002C6FB6" w:rsidP="00525699">
      <w:pPr>
        <w:pStyle w:val="ListParagraph"/>
        <w:numPr>
          <w:ilvl w:val="0"/>
          <w:numId w:val="17"/>
        </w:numPr>
      </w:pPr>
      <w:r>
        <w:t>Select the ‘Arrival Date’</w:t>
      </w:r>
    </w:p>
    <w:p w14:paraId="3FF695A2" w14:textId="77777777" w:rsidR="002C6FB6" w:rsidRDefault="002C6FB6" w:rsidP="00525699">
      <w:pPr>
        <w:pStyle w:val="ListParagraph"/>
        <w:numPr>
          <w:ilvl w:val="0"/>
          <w:numId w:val="17"/>
        </w:numPr>
      </w:pPr>
      <w:r>
        <w:t>Select the ‘Departure Date’</w:t>
      </w:r>
    </w:p>
    <w:p w14:paraId="71D74941" w14:textId="1A401806" w:rsidR="002C6FB6" w:rsidRDefault="002C6FB6" w:rsidP="00525699">
      <w:pPr>
        <w:pStyle w:val="ListParagraph"/>
        <w:numPr>
          <w:ilvl w:val="0"/>
          <w:numId w:val="17"/>
        </w:numPr>
      </w:pPr>
      <w:r>
        <w:t>Clic</w:t>
      </w:r>
      <w:r w:rsidR="00D53CB1">
        <w:t xml:space="preserve">k on ‘Search’ </w:t>
      </w:r>
    </w:p>
    <w:p w14:paraId="4DFA0725" w14:textId="77777777" w:rsidR="00D53CB1" w:rsidRDefault="00D53CB1" w:rsidP="00525699">
      <w:pPr>
        <w:pStyle w:val="ListParagraph"/>
        <w:numPr>
          <w:ilvl w:val="0"/>
          <w:numId w:val="17"/>
        </w:numPr>
      </w:pPr>
      <w:r>
        <w:t xml:space="preserve">Select the hotel </w:t>
      </w:r>
    </w:p>
    <w:p w14:paraId="6B2247E9" w14:textId="35A40063" w:rsidR="002C6FB6" w:rsidRDefault="00D53CB1" w:rsidP="00525699">
      <w:pPr>
        <w:pStyle w:val="ListParagraph"/>
        <w:numPr>
          <w:ilvl w:val="0"/>
          <w:numId w:val="17"/>
        </w:numPr>
      </w:pPr>
      <w:r>
        <w:t>Click on ‘Book Now’ button</w:t>
      </w:r>
      <w:r w:rsidR="002C6FB6">
        <w:t>.</w:t>
      </w:r>
    </w:p>
    <w:p w14:paraId="25318F82" w14:textId="4FA07534" w:rsidR="002C6FB6" w:rsidRPr="002C6FB6" w:rsidRDefault="002C6FB6" w:rsidP="00525699">
      <w:pPr>
        <w:pStyle w:val="ListParagraph"/>
        <w:numPr>
          <w:ilvl w:val="0"/>
          <w:numId w:val="17"/>
        </w:numPr>
        <w:rPr>
          <w:iCs/>
        </w:rPr>
      </w:pPr>
      <w:r>
        <w:t>Enter inva</w:t>
      </w:r>
      <w:r w:rsidR="00161B38">
        <w:t>lid ‘No. of Rooms to be booked’</w:t>
      </w:r>
      <w:r>
        <w:t xml:space="preserve"> as null/characters.</w:t>
      </w:r>
    </w:p>
    <w:p w14:paraId="78B5507B" w14:textId="795B3A5A" w:rsidR="002C6FB6" w:rsidRPr="002C6FB6" w:rsidRDefault="002C6FB6" w:rsidP="00525699">
      <w:pPr>
        <w:pStyle w:val="ListParagraph"/>
        <w:numPr>
          <w:ilvl w:val="0"/>
          <w:numId w:val="17"/>
        </w:numPr>
      </w:pPr>
      <w:r w:rsidRPr="002C6FB6">
        <w:t>Enter ‘No of Adults’.</w:t>
      </w:r>
    </w:p>
    <w:p w14:paraId="5EDD693B" w14:textId="77777777" w:rsidR="002C6FB6" w:rsidRDefault="002C6FB6" w:rsidP="00525699">
      <w:pPr>
        <w:pStyle w:val="ListParagraph"/>
        <w:numPr>
          <w:ilvl w:val="0"/>
          <w:numId w:val="17"/>
        </w:numPr>
      </w:pPr>
      <w:r>
        <w:t>Enter ‘No of Children’.</w:t>
      </w:r>
    </w:p>
    <w:p w14:paraId="6F1AE182" w14:textId="3ECF5C39" w:rsidR="002C6FB6" w:rsidRPr="00180D90" w:rsidRDefault="002C6FB6" w:rsidP="00525699">
      <w:pPr>
        <w:pStyle w:val="ListParagraph"/>
        <w:numPr>
          <w:ilvl w:val="0"/>
          <w:numId w:val="17"/>
        </w:numPr>
      </w:pPr>
      <w:r>
        <w:t>Click on ‘Book’ Button.</w:t>
      </w:r>
    </w:p>
    <w:p w14:paraId="4B831975" w14:textId="6FAF95A7" w:rsidR="002C6FB6" w:rsidRDefault="00D53CB1" w:rsidP="00525699">
      <w:pPr>
        <w:pStyle w:val="ListParagraph"/>
        <w:numPr>
          <w:ilvl w:val="0"/>
          <w:numId w:val="17"/>
        </w:numPr>
      </w:pPr>
      <w:r>
        <w:t>S</w:t>
      </w:r>
      <w:r w:rsidR="001C53A9">
        <w:t>ystem fails to validate the details and displays an appropriate error message.</w:t>
      </w:r>
    </w:p>
    <w:p w14:paraId="06B248D5" w14:textId="77777777" w:rsidR="0076666C" w:rsidRDefault="0076666C" w:rsidP="00525699"/>
    <w:p w14:paraId="1A91FEC9" w14:textId="047B8C23" w:rsidR="00B72917" w:rsidRPr="00E06522" w:rsidRDefault="00B72917" w:rsidP="00525699">
      <w:pPr>
        <w:pStyle w:val="StyleHeading2Sub-headingH2ChapterNumberAppendixLetterchnh"/>
      </w:pPr>
      <w:bookmarkStart w:id="53" w:name="_Toc503338178"/>
      <w:r w:rsidRPr="00E34591">
        <w:rPr>
          <w:szCs w:val="22"/>
        </w:rPr>
        <w:t xml:space="preserve">EXCEPTION FLOW </w:t>
      </w:r>
      <w:r>
        <w:rPr>
          <w:szCs w:val="22"/>
        </w:rPr>
        <w:t>3</w:t>
      </w:r>
      <w:r w:rsidR="00D53CB1">
        <w:t>: Employee</w:t>
      </w:r>
      <w:r w:rsidR="00F15BF7">
        <w:t xml:space="preserve"> Enters invalid Number </w:t>
      </w:r>
      <w:r>
        <w:t>of Adults</w:t>
      </w:r>
      <w:bookmarkEnd w:id="53"/>
    </w:p>
    <w:p w14:paraId="45F25275" w14:textId="77777777" w:rsidR="00144EE3" w:rsidRPr="001A108C" w:rsidRDefault="00144EE3" w:rsidP="00525699">
      <w:pPr>
        <w:pStyle w:val="ListParagraph"/>
        <w:numPr>
          <w:ilvl w:val="0"/>
          <w:numId w:val="15"/>
        </w:numPr>
      </w:pPr>
      <w:r>
        <w:t>Open the browser.</w:t>
      </w:r>
    </w:p>
    <w:p w14:paraId="7C5239D4" w14:textId="714CEFF3" w:rsidR="00144EE3" w:rsidRDefault="00144EE3" w:rsidP="00D2561D">
      <w:pPr>
        <w:pStyle w:val="ListParagraph"/>
        <w:numPr>
          <w:ilvl w:val="0"/>
          <w:numId w:val="15"/>
        </w:numPr>
      </w:pPr>
      <w:r w:rsidRPr="001A108C">
        <w:rPr>
          <w:iCs/>
        </w:rPr>
        <w:t xml:space="preserve">Enter the URL </w:t>
      </w:r>
      <w:r w:rsidR="00D2561D" w:rsidRPr="00D2561D">
        <w:t>http://duniyaghumao.com</w:t>
      </w:r>
    </w:p>
    <w:p w14:paraId="7981665C" w14:textId="77777777" w:rsidR="00144EE3" w:rsidRDefault="00144EE3" w:rsidP="00525699">
      <w:pPr>
        <w:pStyle w:val="ListParagraph"/>
        <w:numPr>
          <w:ilvl w:val="0"/>
          <w:numId w:val="15"/>
        </w:numPr>
      </w:pPr>
      <w:r>
        <w:t>Click on login link.</w:t>
      </w:r>
    </w:p>
    <w:p w14:paraId="7440CA49" w14:textId="48B66499" w:rsidR="00144EE3" w:rsidRPr="001A108C" w:rsidRDefault="00144EE3" w:rsidP="00525699">
      <w:pPr>
        <w:pStyle w:val="ListParagraph"/>
        <w:numPr>
          <w:ilvl w:val="0"/>
          <w:numId w:val="15"/>
        </w:numPr>
      </w:pPr>
      <w:r w:rsidRPr="001A108C">
        <w:t xml:space="preserve">Enter the </w:t>
      </w:r>
      <w:r w:rsidR="00D53CB1">
        <w:t>Employee</w:t>
      </w:r>
      <w:r>
        <w:t xml:space="preserve"> </w:t>
      </w:r>
      <w:r w:rsidR="00161B38">
        <w:t>User name and</w:t>
      </w:r>
      <w:r w:rsidRPr="001A108C">
        <w:t xml:space="preserve"> Password.</w:t>
      </w:r>
    </w:p>
    <w:p w14:paraId="749D3DE4" w14:textId="77777777" w:rsidR="00144EE3" w:rsidRDefault="00144EE3" w:rsidP="00525699">
      <w:pPr>
        <w:pStyle w:val="ListParagraph"/>
        <w:numPr>
          <w:ilvl w:val="0"/>
          <w:numId w:val="15"/>
        </w:numPr>
      </w:pPr>
      <w:r>
        <w:t>Click on login button.</w:t>
      </w:r>
    </w:p>
    <w:p w14:paraId="4F5C38E8" w14:textId="77777777" w:rsidR="00144EE3" w:rsidRDefault="00144EE3" w:rsidP="00525699">
      <w:pPr>
        <w:pStyle w:val="ListParagraph"/>
        <w:numPr>
          <w:ilvl w:val="0"/>
          <w:numId w:val="15"/>
        </w:numPr>
      </w:pPr>
      <w:r>
        <w:t>Click on ‘Search Hotel’ button.</w:t>
      </w:r>
    </w:p>
    <w:p w14:paraId="1FFFF779" w14:textId="77777777" w:rsidR="00144EE3" w:rsidRDefault="00144EE3" w:rsidP="00525699">
      <w:pPr>
        <w:pStyle w:val="ListParagraph"/>
        <w:numPr>
          <w:ilvl w:val="0"/>
          <w:numId w:val="15"/>
        </w:numPr>
      </w:pPr>
      <w:r>
        <w:t>Select the ‘Select City’.</w:t>
      </w:r>
    </w:p>
    <w:p w14:paraId="39C5929B" w14:textId="77777777" w:rsidR="00144EE3" w:rsidRDefault="00144EE3" w:rsidP="00525699">
      <w:pPr>
        <w:pStyle w:val="ListParagraph"/>
        <w:numPr>
          <w:ilvl w:val="0"/>
          <w:numId w:val="15"/>
        </w:numPr>
      </w:pPr>
      <w:r>
        <w:t>Select the ‘Arrival Date’</w:t>
      </w:r>
    </w:p>
    <w:p w14:paraId="6B96203E" w14:textId="77777777" w:rsidR="00144EE3" w:rsidRDefault="00144EE3" w:rsidP="00525699">
      <w:pPr>
        <w:pStyle w:val="ListParagraph"/>
        <w:numPr>
          <w:ilvl w:val="0"/>
          <w:numId w:val="15"/>
        </w:numPr>
      </w:pPr>
      <w:r>
        <w:t>Select the ‘Departure Date’</w:t>
      </w:r>
    </w:p>
    <w:p w14:paraId="795FE5DA" w14:textId="07C46866" w:rsidR="00144EE3" w:rsidRDefault="00654133" w:rsidP="00525699">
      <w:pPr>
        <w:pStyle w:val="ListParagraph"/>
        <w:numPr>
          <w:ilvl w:val="0"/>
          <w:numId w:val="15"/>
        </w:numPr>
      </w:pPr>
      <w:r>
        <w:t xml:space="preserve">Click on ‘Search’ </w:t>
      </w:r>
    </w:p>
    <w:p w14:paraId="6F01DBA5" w14:textId="77777777" w:rsidR="00144EE3" w:rsidRDefault="00144EE3" w:rsidP="00525699">
      <w:pPr>
        <w:pStyle w:val="ListParagraph"/>
        <w:numPr>
          <w:ilvl w:val="0"/>
          <w:numId w:val="15"/>
        </w:numPr>
      </w:pPr>
      <w:r>
        <w:t>Select the hotel and Click on ‘Book Now’ link.</w:t>
      </w:r>
    </w:p>
    <w:p w14:paraId="35544818" w14:textId="45410FAC" w:rsidR="00144EE3" w:rsidRPr="002C6FB6" w:rsidRDefault="00144EE3" w:rsidP="00525699">
      <w:pPr>
        <w:pStyle w:val="ListParagraph"/>
        <w:numPr>
          <w:ilvl w:val="0"/>
          <w:numId w:val="15"/>
        </w:numPr>
        <w:rPr>
          <w:iCs/>
        </w:rPr>
      </w:pPr>
      <w:r>
        <w:t>Enter invalid ‘No. of Rooms to</w:t>
      </w:r>
      <w:r w:rsidR="00555F20">
        <w:t xml:space="preserve"> be booked’</w:t>
      </w:r>
      <w:r>
        <w:t>.</w:t>
      </w:r>
    </w:p>
    <w:p w14:paraId="7D5EA3FF" w14:textId="2362BAE3" w:rsidR="00144EE3" w:rsidRPr="002C6FB6" w:rsidRDefault="00144EE3" w:rsidP="00525699">
      <w:pPr>
        <w:pStyle w:val="ListParagraph"/>
        <w:numPr>
          <w:ilvl w:val="0"/>
          <w:numId w:val="15"/>
        </w:numPr>
      </w:pPr>
      <w:r w:rsidRPr="002C6FB6">
        <w:t>Enter ‘No of Adults’</w:t>
      </w:r>
      <w:r>
        <w:t xml:space="preserve"> as null/characters</w:t>
      </w:r>
      <w:r w:rsidRPr="002C6FB6">
        <w:t>.</w:t>
      </w:r>
    </w:p>
    <w:p w14:paraId="32C66154" w14:textId="77777777" w:rsidR="00144EE3" w:rsidRDefault="00144EE3" w:rsidP="00525699">
      <w:pPr>
        <w:pStyle w:val="ListParagraph"/>
        <w:numPr>
          <w:ilvl w:val="0"/>
          <w:numId w:val="15"/>
        </w:numPr>
      </w:pPr>
      <w:r>
        <w:t>Enter ‘No of Children’.</w:t>
      </w:r>
    </w:p>
    <w:p w14:paraId="5ED228BB" w14:textId="70CC07B6" w:rsidR="001C53A9" w:rsidRDefault="00144EE3" w:rsidP="00525699">
      <w:pPr>
        <w:pStyle w:val="ListParagraph"/>
        <w:numPr>
          <w:ilvl w:val="0"/>
          <w:numId w:val="15"/>
        </w:numPr>
      </w:pPr>
      <w:r>
        <w:t>Click on ‘Book</w:t>
      </w:r>
      <w:r w:rsidR="00654133">
        <w:t xml:space="preserve"> Now</w:t>
      </w:r>
      <w:r>
        <w:t>’ Button.</w:t>
      </w:r>
    </w:p>
    <w:p w14:paraId="00DFB7FB" w14:textId="360D6744" w:rsidR="001C53A9" w:rsidRPr="001C53A9" w:rsidRDefault="003B58C0" w:rsidP="00525699">
      <w:pPr>
        <w:pStyle w:val="ListParagraph"/>
        <w:numPr>
          <w:ilvl w:val="0"/>
          <w:numId w:val="15"/>
        </w:numPr>
      </w:pPr>
      <w:r>
        <w:t>S</w:t>
      </w:r>
      <w:r w:rsidR="001C53A9" w:rsidRPr="001C53A9">
        <w:t xml:space="preserve">ystem fails to validate the details and </w:t>
      </w:r>
      <w:r w:rsidR="001C53A9">
        <w:t>displays an appropriate error message.</w:t>
      </w:r>
      <w:r w:rsidR="00144EE3" w:rsidRPr="001C53A9">
        <w:rPr>
          <w:szCs w:val="22"/>
        </w:rPr>
        <w:t xml:space="preserve"> </w:t>
      </w:r>
    </w:p>
    <w:p w14:paraId="54BEBEB5" w14:textId="77777777" w:rsidR="001C53A9" w:rsidRDefault="001C53A9" w:rsidP="00525699">
      <w:pPr>
        <w:pStyle w:val="ListParagraph"/>
      </w:pPr>
    </w:p>
    <w:p w14:paraId="19C932D0" w14:textId="0BDF2261" w:rsidR="001C53A9" w:rsidRPr="00E06522" w:rsidRDefault="001C53A9" w:rsidP="00525699">
      <w:pPr>
        <w:pStyle w:val="StyleHeading2Sub-headingH2ChapterNumberAppendixLetterchnh"/>
      </w:pPr>
      <w:bookmarkStart w:id="54" w:name="_Toc503338179"/>
      <w:r w:rsidRPr="00E34591">
        <w:rPr>
          <w:szCs w:val="22"/>
        </w:rPr>
        <w:t xml:space="preserve">EXCEPTION FLOW </w:t>
      </w:r>
      <w:r>
        <w:rPr>
          <w:szCs w:val="22"/>
        </w:rPr>
        <w:t>4</w:t>
      </w:r>
      <w:r w:rsidR="00654133">
        <w:t>: Employee</w:t>
      </w:r>
      <w:r w:rsidR="00F15BF7">
        <w:t xml:space="preserve"> Enters invalid Number </w:t>
      </w:r>
      <w:r>
        <w:t>of Children</w:t>
      </w:r>
      <w:bookmarkEnd w:id="54"/>
    </w:p>
    <w:p w14:paraId="29B57EA0" w14:textId="77777777" w:rsidR="00144EE3" w:rsidRPr="001A108C" w:rsidRDefault="00144EE3" w:rsidP="00525699">
      <w:pPr>
        <w:pStyle w:val="ListParagraph"/>
        <w:numPr>
          <w:ilvl w:val="0"/>
          <w:numId w:val="18"/>
        </w:numPr>
      </w:pPr>
      <w:r>
        <w:t>Open the browser.</w:t>
      </w:r>
    </w:p>
    <w:p w14:paraId="32C7965E" w14:textId="1DDCA360" w:rsidR="00144EE3" w:rsidRDefault="00144EE3" w:rsidP="00D2561D">
      <w:pPr>
        <w:pStyle w:val="ListParagraph"/>
        <w:numPr>
          <w:ilvl w:val="0"/>
          <w:numId w:val="18"/>
        </w:numPr>
      </w:pPr>
      <w:r w:rsidRPr="001A108C">
        <w:rPr>
          <w:iCs/>
        </w:rPr>
        <w:t xml:space="preserve">Enter the URL </w:t>
      </w:r>
      <w:r w:rsidR="00D2561D" w:rsidRPr="00D2561D">
        <w:t>http://duniyaghumao.com</w:t>
      </w:r>
    </w:p>
    <w:p w14:paraId="2DE0709D" w14:textId="77777777" w:rsidR="00144EE3" w:rsidRDefault="00144EE3" w:rsidP="00525699">
      <w:pPr>
        <w:pStyle w:val="ListParagraph"/>
        <w:numPr>
          <w:ilvl w:val="0"/>
          <w:numId w:val="18"/>
        </w:numPr>
      </w:pPr>
      <w:r>
        <w:t>Click on login link.</w:t>
      </w:r>
    </w:p>
    <w:p w14:paraId="164CF00F" w14:textId="1FB7C68A" w:rsidR="00144EE3" w:rsidRPr="001A108C" w:rsidRDefault="00144EE3" w:rsidP="00525699">
      <w:pPr>
        <w:pStyle w:val="ListParagraph"/>
        <w:numPr>
          <w:ilvl w:val="0"/>
          <w:numId w:val="18"/>
        </w:numPr>
      </w:pPr>
      <w:r w:rsidRPr="001A108C">
        <w:t xml:space="preserve">Enter the </w:t>
      </w:r>
      <w:r w:rsidR="00654133">
        <w:t>Employee</w:t>
      </w:r>
      <w:r w:rsidR="00161B38">
        <w:t xml:space="preserve"> User name and</w:t>
      </w:r>
      <w:r w:rsidRPr="001A108C">
        <w:t xml:space="preserve"> Password.</w:t>
      </w:r>
    </w:p>
    <w:p w14:paraId="20A22BB2" w14:textId="77777777" w:rsidR="00144EE3" w:rsidRDefault="00144EE3" w:rsidP="00525699">
      <w:pPr>
        <w:pStyle w:val="ListParagraph"/>
        <w:numPr>
          <w:ilvl w:val="0"/>
          <w:numId w:val="18"/>
        </w:numPr>
      </w:pPr>
      <w:r>
        <w:t>Click on login button.</w:t>
      </w:r>
    </w:p>
    <w:p w14:paraId="087300A4" w14:textId="77777777" w:rsidR="00144EE3" w:rsidRDefault="00144EE3" w:rsidP="00525699">
      <w:pPr>
        <w:pStyle w:val="ListParagraph"/>
        <w:numPr>
          <w:ilvl w:val="0"/>
          <w:numId w:val="18"/>
        </w:numPr>
      </w:pPr>
      <w:r>
        <w:t>Click on ‘Search Hotel’ button.</w:t>
      </w:r>
    </w:p>
    <w:p w14:paraId="3EEC572A" w14:textId="77777777" w:rsidR="00144EE3" w:rsidRDefault="00144EE3" w:rsidP="00525699">
      <w:pPr>
        <w:pStyle w:val="ListParagraph"/>
        <w:numPr>
          <w:ilvl w:val="0"/>
          <w:numId w:val="18"/>
        </w:numPr>
      </w:pPr>
      <w:r>
        <w:t>Select the ‘Select City’.</w:t>
      </w:r>
    </w:p>
    <w:p w14:paraId="0BD8B9F5" w14:textId="77777777" w:rsidR="00144EE3" w:rsidRDefault="00144EE3" w:rsidP="00525699">
      <w:pPr>
        <w:pStyle w:val="ListParagraph"/>
        <w:numPr>
          <w:ilvl w:val="0"/>
          <w:numId w:val="18"/>
        </w:numPr>
      </w:pPr>
      <w:r>
        <w:t>Select the ‘Arrival Date’</w:t>
      </w:r>
    </w:p>
    <w:p w14:paraId="14629B5D" w14:textId="77777777" w:rsidR="00144EE3" w:rsidRDefault="00144EE3" w:rsidP="00525699">
      <w:pPr>
        <w:pStyle w:val="ListParagraph"/>
        <w:numPr>
          <w:ilvl w:val="0"/>
          <w:numId w:val="18"/>
        </w:numPr>
      </w:pPr>
      <w:r>
        <w:t>Select the ‘Departure Date’</w:t>
      </w:r>
    </w:p>
    <w:p w14:paraId="25EEEA78" w14:textId="46058AC7" w:rsidR="00144EE3" w:rsidRDefault="00654133" w:rsidP="00525699">
      <w:pPr>
        <w:pStyle w:val="ListParagraph"/>
        <w:numPr>
          <w:ilvl w:val="0"/>
          <w:numId w:val="18"/>
        </w:numPr>
      </w:pPr>
      <w:r>
        <w:lastRenderedPageBreak/>
        <w:t xml:space="preserve">Click on ‘Search’ </w:t>
      </w:r>
    </w:p>
    <w:p w14:paraId="09276E5D" w14:textId="77777777" w:rsidR="00654133" w:rsidRDefault="00654133" w:rsidP="00525699">
      <w:pPr>
        <w:pStyle w:val="ListParagraph"/>
        <w:numPr>
          <w:ilvl w:val="0"/>
          <w:numId w:val="18"/>
        </w:numPr>
      </w:pPr>
      <w:r>
        <w:t xml:space="preserve">Select the hotel </w:t>
      </w:r>
    </w:p>
    <w:p w14:paraId="59A5D376" w14:textId="3DA9513A" w:rsidR="00144EE3" w:rsidRDefault="00161B38" w:rsidP="00525699">
      <w:pPr>
        <w:pStyle w:val="ListParagraph"/>
        <w:numPr>
          <w:ilvl w:val="0"/>
          <w:numId w:val="18"/>
        </w:numPr>
      </w:pPr>
      <w:r>
        <w:t xml:space="preserve"> Click on ‘Book Now’</w:t>
      </w:r>
      <w:r w:rsidR="00144EE3">
        <w:t>.</w:t>
      </w:r>
    </w:p>
    <w:p w14:paraId="49AE35DA" w14:textId="09480CBB" w:rsidR="00144EE3" w:rsidRPr="002C6FB6" w:rsidRDefault="00654133" w:rsidP="00525699">
      <w:pPr>
        <w:pStyle w:val="ListParagraph"/>
        <w:numPr>
          <w:ilvl w:val="0"/>
          <w:numId w:val="18"/>
        </w:numPr>
        <w:rPr>
          <w:iCs/>
        </w:rPr>
      </w:pPr>
      <w:r>
        <w:t xml:space="preserve">Enter </w:t>
      </w:r>
      <w:r w:rsidR="00161B38">
        <w:t>‘No. of Rooms to be booked’</w:t>
      </w:r>
      <w:r w:rsidR="00144EE3">
        <w:t>.</w:t>
      </w:r>
    </w:p>
    <w:p w14:paraId="3B54B9D2" w14:textId="1B1259E7" w:rsidR="00144EE3" w:rsidRPr="002C6FB6" w:rsidRDefault="00144EE3" w:rsidP="00525699">
      <w:pPr>
        <w:pStyle w:val="ListParagraph"/>
        <w:numPr>
          <w:ilvl w:val="0"/>
          <w:numId w:val="18"/>
        </w:numPr>
      </w:pPr>
      <w:r w:rsidRPr="002C6FB6">
        <w:t>Enter ‘No of Adults’.</w:t>
      </w:r>
    </w:p>
    <w:p w14:paraId="3C698E06" w14:textId="38BF3C36" w:rsidR="00144EE3" w:rsidRDefault="00144EE3" w:rsidP="00525699">
      <w:pPr>
        <w:pStyle w:val="ListParagraph"/>
        <w:numPr>
          <w:ilvl w:val="0"/>
          <w:numId w:val="18"/>
        </w:numPr>
      </w:pPr>
      <w:r>
        <w:t>Enter ‘No of Children’ as null/characters.</w:t>
      </w:r>
    </w:p>
    <w:p w14:paraId="4BF57F3A" w14:textId="77777777" w:rsidR="001C53A9" w:rsidRDefault="00144EE3" w:rsidP="00525699">
      <w:pPr>
        <w:pStyle w:val="ListParagraph"/>
        <w:numPr>
          <w:ilvl w:val="0"/>
          <w:numId w:val="18"/>
        </w:numPr>
      </w:pPr>
      <w:r>
        <w:t>Click on ‘Book’ Button.</w:t>
      </w:r>
      <w:bookmarkStart w:id="55" w:name="_Toc472673403"/>
      <w:bookmarkStart w:id="56" w:name="_Toc467755996"/>
    </w:p>
    <w:p w14:paraId="48C8EC65" w14:textId="77777777" w:rsidR="001C53A9" w:rsidRDefault="001C53A9" w:rsidP="00525699">
      <w:pPr>
        <w:pStyle w:val="ListParagraph"/>
        <w:numPr>
          <w:ilvl w:val="0"/>
          <w:numId w:val="18"/>
        </w:numPr>
      </w:pPr>
      <w:r w:rsidRPr="001C53A9">
        <w:t xml:space="preserve">The system fails to validate the details and </w:t>
      </w:r>
      <w:r>
        <w:t>displays an appropriate error message.</w:t>
      </w:r>
    </w:p>
    <w:p w14:paraId="17AC89A3" w14:textId="3D21D600" w:rsidR="003B58C0" w:rsidRDefault="003B58C0" w:rsidP="003B58C0">
      <w:pPr>
        <w:pStyle w:val="StyleHeading2Sub-headingH2ChapterNumberAppendixLetterchnh"/>
      </w:pPr>
      <w:bookmarkStart w:id="57" w:name="_Toc503338180"/>
      <w:r w:rsidRPr="00E34591">
        <w:rPr>
          <w:szCs w:val="22"/>
        </w:rPr>
        <w:t xml:space="preserve">EXCEPTION FLOW </w:t>
      </w:r>
      <w:r>
        <w:rPr>
          <w:szCs w:val="22"/>
        </w:rPr>
        <w:t>5</w:t>
      </w:r>
      <w:r>
        <w:t>: Webserver unavailability problem</w:t>
      </w:r>
      <w:bookmarkEnd w:id="57"/>
    </w:p>
    <w:p w14:paraId="5128E53E" w14:textId="6A2061CD" w:rsidR="003B58C0" w:rsidRDefault="003B58C0" w:rsidP="00D2561D">
      <w:pPr>
        <w:pStyle w:val="ListParagraph"/>
        <w:numPr>
          <w:ilvl w:val="0"/>
          <w:numId w:val="21"/>
        </w:numPr>
      </w:pPr>
      <w:r>
        <w:t xml:space="preserve">Employee </w:t>
      </w:r>
      <w:r w:rsidRPr="001168B3">
        <w:t>visits</w:t>
      </w:r>
      <w:r>
        <w:t xml:space="preserve"> </w:t>
      </w:r>
      <w:r w:rsidRPr="001168B3">
        <w:t xml:space="preserve">the URL </w:t>
      </w:r>
      <w:r w:rsidR="00D2561D" w:rsidRPr="00D2561D">
        <w:t>http://duniyaghumao.com</w:t>
      </w:r>
      <w:r>
        <w:t xml:space="preserve"> </w:t>
      </w:r>
      <w:hyperlink r:id="rId11" w:history="1"/>
      <w:r w:rsidR="00670325" w:rsidRPr="00670325">
        <w:t xml:space="preserve"> </w:t>
      </w:r>
      <w:r w:rsidR="00670325">
        <w:t>using Internet Explorer 10.0  or higher</w:t>
      </w:r>
      <w:hyperlink r:id="rId12" w:history="1"/>
      <w:r w:rsidR="00670325" w:rsidRPr="001168B3">
        <w:t>.</w:t>
      </w:r>
    </w:p>
    <w:p w14:paraId="44A57EC6" w14:textId="22A880DE" w:rsidR="003B58C0" w:rsidRPr="003B58C0" w:rsidRDefault="003B58C0" w:rsidP="003B58C0">
      <w:pPr>
        <w:pStyle w:val="ListParagraph"/>
        <w:numPr>
          <w:ilvl w:val="0"/>
          <w:numId w:val="21"/>
        </w:numPr>
        <w:tabs>
          <w:tab w:val="clear" w:pos="9639"/>
        </w:tabs>
        <w:rPr>
          <w:b/>
        </w:rPr>
      </w:pPr>
      <w:r w:rsidRPr="003B58C0">
        <w:t>The system displays an error message regarding web server unavailability problem</w:t>
      </w:r>
      <w:r>
        <w:t>.</w:t>
      </w:r>
    </w:p>
    <w:p w14:paraId="03A338F7" w14:textId="77777777" w:rsidR="003B58C0" w:rsidRDefault="003B58C0" w:rsidP="00525699">
      <w:pPr>
        <w:pStyle w:val="StyleHeading2Sub-headingH2ChapterNumberAppendixLetterchnh"/>
        <w:rPr>
          <w:szCs w:val="22"/>
        </w:rPr>
      </w:pPr>
    </w:p>
    <w:p w14:paraId="36681A42" w14:textId="65CF046D" w:rsidR="001C53A9" w:rsidRDefault="001C53A9" w:rsidP="00525699">
      <w:pPr>
        <w:pStyle w:val="StyleHeading2Sub-headingH2ChapterNumberAppendixLetterchnh"/>
      </w:pPr>
      <w:bookmarkStart w:id="58" w:name="_Toc503338181"/>
      <w:r w:rsidRPr="00E34591">
        <w:rPr>
          <w:szCs w:val="22"/>
        </w:rPr>
        <w:t xml:space="preserve">EXCEPTION FLOW </w:t>
      </w:r>
      <w:r w:rsidR="003B58C0">
        <w:rPr>
          <w:szCs w:val="22"/>
        </w:rPr>
        <w:t>6</w:t>
      </w:r>
      <w:r>
        <w:t xml:space="preserve">: Network </w:t>
      </w:r>
      <w:bookmarkEnd w:id="55"/>
      <w:r w:rsidR="00555F20">
        <w:t>connectivity error</w:t>
      </w:r>
      <w:bookmarkEnd w:id="58"/>
    </w:p>
    <w:p w14:paraId="43A18947" w14:textId="1E66A75B" w:rsidR="00781822" w:rsidRDefault="003B58C0" w:rsidP="00D2561D">
      <w:pPr>
        <w:pStyle w:val="ListParagraph"/>
        <w:numPr>
          <w:ilvl w:val="0"/>
          <w:numId w:val="21"/>
        </w:numPr>
      </w:pPr>
      <w:r>
        <w:t>Employee</w:t>
      </w:r>
      <w:r w:rsidR="00781822">
        <w:t xml:space="preserve"> </w:t>
      </w:r>
      <w:r w:rsidR="00781822" w:rsidRPr="001168B3">
        <w:t>visits</w:t>
      </w:r>
      <w:r w:rsidR="00781822">
        <w:t xml:space="preserve"> </w:t>
      </w:r>
      <w:r w:rsidR="00781822" w:rsidRPr="001168B3">
        <w:t xml:space="preserve">the URL </w:t>
      </w:r>
      <w:r w:rsidR="00D2561D" w:rsidRPr="00D2561D">
        <w:t>http://duniyaghumao.com</w:t>
      </w:r>
      <w:r w:rsidR="00781822">
        <w:t xml:space="preserve"> </w:t>
      </w:r>
      <w:hyperlink r:id="rId13" w:history="1"/>
      <w:r w:rsidR="00670325" w:rsidRPr="00670325">
        <w:t xml:space="preserve"> </w:t>
      </w:r>
      <w:r w:rsidR="00670325">
        <w:t>using Internet Explorer 10.0  or higher</w:t>
      </w:r>
      <w:hyperlink r:id="rId14" w:history="1"/>
      <w:r w:rsidR="00670325" w:rsidRPr="001168B3">
        <w:t>.</w:t>
      </w:r>
    </w:p>
    <w:p w14:paraId="271C3DD7" w14:textId="4F3549AF" w:rsidR="00781822" w:rsidRPr="0086706D" w:rsidRDefault="003B58C0" w:rsidP="003B58C0">
      <w:pPr>
        <w:pStyle w:val="ListParagraph"/>
        <w:numPr>
          <w:ilvl w:val="0"/>
          <w:numId w:val="21"/>
        </w:numPr>
      </w:pPr>
      <w:r>
        <w:t xml:space="preserve"> The system</w:t>
      </w:r>
      <w:r w:rsidR="00781822">
        <w:t xml:space="preserve"> displays error </w:t>
      </w:r>
      <w:r w:rsidR="00654133">
        <w:t>message regar</w:t>
      </w:r>
      <w:r w:rsidR="00F15BF7">
        <w:t>d</w:t>
      </w:r>
      <w:r w:rsidR="00654133">
        <w:t>ing network connectivity</w:t>
      </w:r>
      <w:r w:rsidR="00781822">
        <w:t>.</w:t>
      </w:r>
    </w:p>
    <w:p w14:paraId="00F65FB3" w14:textId="632F067A" w:rsidR="00781822" w:rsidRDefault="0076666C" w:rsidP="00D2561D">
      <w:pPr>
        <w:pStyle w:val="StyleHeading2Sub-headingH2ChapterNumberAppendixLetterchnh"/>
        <w:tabs>
          <w:tab w:val="left" w:pos="5550"/>
        </w:tabs>
      </w:pPr>
      <w:bookmarkStart w:id="59" w:name="_Toc472673405"/>
      <w:bookmarkStart w:id="60" w:name="_Toc503338182"/>
      <w:bookmarkEnd w:id="56"/>
      <w:r>
        <w:t xml:space="preserve">Exception Flow </w:t>
      </w:r>
      <w:r w:rsidR="003B58C0">
        <w:t xml:space="preserve"> 7</w:t>
      </w:r>
      <w:r w:rsidR="00781822">
        <w:t xml:space="preserve">: Database </w:t>
      </w:r>
      <w:bookmarkEnd w:id="59"/>
      <w:r w:rsidR="003B58C0">
        <w:t>connectivity</w:t>
      </w:r>
      <w:r w:rsidR="00555F20">
        <w:t xml:space="preserve"> error</w:t>
      </w:r>
      <w:bookmarkEnd w:id="60"/>
      <w:r w:rsidR="00D2561D">
        <w:tab/>
      </w:r>
    </w:p>
    <w:p w14:paraId="065AB133" w14:textId="066A34E7" w:rsidR="00391FBE" w:rsidRDefault="00654133" w:rsidP="00D2561D">
      <w:pPr>
        <w:pStyle w:val="ListParagraph"/>
        <w:numPr>
          <w:ilvl w:val="0"/>
          <w:numId w:val="13"/>
        </w:numPr>
      </w:pPr>
      <w:bookmarkStart w:id="61" w:name="_Toc467755997"/>
      <w:r>
        <w:t>Employee</w:t>
      </w:r>
      <w:r w:rsidR="00391FBE">
        <w:t xml:space="preserve"> </w:t>
      </w:r>
      <w:r w:rsidR="00391FBE" w:rsidRPr="001168B3">
        <w:t>visits</w:t>
      </w:r>
      <w:r w:rsidR="00391FBE">
        <w:t xml:space="preserve"> </w:t>
      </w:r>
      <w:r w:rsidR="00391FBE" w:rsidRPr="001168B3">
        <w:t xml:space="preserve">the URL </w:t>
      </w:r>
      <w:r w:rsidR="00D2561D" w:rsidRPr="00D2561D">
        <w:t>http://duniyaghumao.com</w:t>
      </w:r>
      <w:r w:rsidR="00670325">
        <w:t xml:space="preserve"> using Internet Explorer 10.0  or higher</w:t>
      </w:r>
      <w:hyperlink r:id="rId15" w:history="1"/>
      <w:r w:rsidR="00391FBE" w:rsidRPr="001168B3">
        <w:t>.</w:t>
      </w:r>
    </w:p>
    <w:p w14:paraId="2E6B2088" w14:textId="77777777" w:rsidR="00654133" w:rsidRDefault="00654133" w:rsidP="00525699">
      <w:pPr>
        <w:pStyle w:val="ListParagraph"/>
        <w:numPr>
          <w:ilvl w:val="0"/>
          <w:numId w:val="13"/>
        </w:numPr>
      </w:pPr>
      <w:r>
        <w:t>Click on login link.</w:t>
      </w:r>
    </w:p>
    <w:p w14:paraId="5ECBC511" w14:textId="55F7A8A9" w:rsidR="00654133" w:rsidRPr="001A108C" w:rsidRDefault="00654133" w:rsidP="00525699">
      <w:pPr>
        <w:pStyle w:val="ListParagraph"/>
        <w:numPr>
          <w:ilvl w:val="0"/>
          <w:numId w:val="13"/>
        </w:numPr>
      </w:pPr>
      <w:r w:rsidRPr="001A108C">
        <w:t xml:space="preserve">Enter the </w:t>
      </w:r>
      <w:r w:rsidR="003B58C0">
        <w:t>Employee User name and</w:t>
      </w:r>
      <w:r w:rsidRPr="001A108C">
        <w:t xml:space="preserve"> Password.</w:t>
      </w:r>
    </w:p>
    <w:p w14:paraId="4A53F7D7" w14:textId="77777777" w:rsidR="00654133" w:rsidRDefault="00654133" w:rsidP="00525699">
      <w:pPr>
        <w:pStyle w:val="ListParagraph"/>
        <w:numPr>
          <w:ilvl w:val="0"/>
          <w:numId w:val="13"/>
        </w:numPr>
      </w:pPr>
      <w:r>
        <w:t>Click on login button.</w:t>
      </w:r>
    </w:p>
    <w:p w14:paraId="50A2BE16" w14:textId="66141976" w:rsidR="00781822" w:rsidRPr="001168B3" w:rsidRDefault="00654133" w:rsidP="00525699">
      <w:pPr>
        <w:pStyle w:val="ListParagraph"/>
        <w:numPr>
          <w:ilvl w:val="0"/>
          <w:numId w:val="13"/>
        </w:numPr>
      </w:pPr>
      <w:r>
        <w:t xml:space="preserve">System fails to find database and displays error message regarding database failure.  </w:t>
      </w:r>
    </w:p>
    <w:p w14:paraId="0E633846" w14:textId="45262ABD" w:rsidR="00781822" w:rsidRPr="00EB2F56" w:rsidRDefault="00781822" w:rsidP="00525699">
      <w:pPr>
        <w:pStyle w:val="ListParagraph"/>
      </w:pPr>
    </w:p>
    <w:bookmarkEnd w:id="61"/>
    <w:p w14:paraId="0F728696" w14:textId="77777777" w:rsidR="00781822" w:rsidRPr="009F5790" w:rsidRDefault="00781822" w:rsidP="00525699"/>
    <w:p w14:paraId="4983E9C9" w14:textId="54E47279" w:rsidR="00597624" w:rsidRPr="00CB320F" w:rsidRDefault="009F5790" w:rsidP="00525699">
      <w:pPr>
        <w:pStyle w:val="StyleHeading1H1Mainheading1Heading1Heading10Head1h1Sec"/>
      </w:pPr>
      <w:bookmarkStart w:id="62" w:name="_Toc145125013"/>
      <w:bookmarkStart w:id="63" w:name="_Toc165439511"/>
      <w:bookmarkStart w:id="64" w:name="_Toc186019620"/>
      <w:bookmarkStart w:id="65" w:name="_Toc503338183"/>
      <w:r w:rsidRPr="009F5790">
        <w:t>Post Conditions</w:t>
      </w:r>
      <w:bookmarkStart w:id="66" w:name="_Toc144299928"/>
      <w:bookmarkStart w:id="67" w:name="_Toc145125014"/>
      <w:bookmarkStart w:id="68" w:name="_Toc165439512"/>
      <w:bookmarkStart w:id="69" w:name="_Toc186019621"/>
      <w:bookmarkEnd w:id="49"/>
      <w:bookmarkEnd w:id="62"/>
      <w:bookmarkEnd w:id="63"/>
      <w:bookmarkEnd w:id="64"/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597624" w:rsidRPr="00CB320F" w14:paraId="21D43D32" w14:textId="77777777" w:rsidTr="00F15BF7">
        <w:trPr>
          <w:tblHeader/>
        </w:trPr>
        <w:tc>
          <w:tcPr>
            <w:tcW w:w="3168" w:type="dxa"/>
          </w:tcPr>
          <w:p w14:paraId="64ACA86C" w14:textId="77777777" w:rsidR="00597624" w:rsidRPr="00525699" w:rsidRDefault="00597624" w:rsidP="00670325">
            <w:pPr>
              <w:jc w:val="center"/>
            </w:pPr>
            <w:r w:rsidRPr="00525699">
              <w:t>Flow Name</w:t>
            </w:r>
          </w:p>
        </w:tc>
        <w:tc>
          <w:tcPr>
            <w:tcW w:w="5688" w:type="dxa"/>
          </w:tcPr>
          <w:p w14:paraId="4EC6205C" w14:textId="77777777" w:rsidR="00597624" w:rsidRPr="00CB320F" w:rsidRDefault="00597624" w:rsidP="00670325">
            <w:pPr>
              <w:jc w:val="center"/>
            </w:pPr>
            <w:r w:rsidRPr="00CB320F">
              <w:t>Post Condition</w:t>
            </w:r>
          </w:p>
        </w:tc>
      </w:tr>
      <w:tr w:rsidR="00597624" w:rsidRPr="00CB320F" w14:paraId="5CF2837C" w14:textId="77777777" w:rsidTr="00F15BF7">
        <w:tc>
          <w:tcPr>
            <w:tcW w:w="3168" w:type="dxa"/>
          </w:tcPr>
          <w:p w14:paraId="663C5D7C" w14:textId="7E75AE0E" w:rsidR="00597624" w:rsidRPr="009F5790" w:rsidRDefault="00597624" w:rsidP="00670325">
            <w:pPr>
              <w:jc w:val="center"/>
            </w:pPr>
            <w:r>
              <w:t xml:space="preserve">Successful Search </w:t>
            </w:r>
            <w:r w:rsidR="003B58C0">
              <w:t>for</w:t>
            </w:r>
            <w:r w:rsidR="000102B7">
              <w:t xml:space="preserve"> </w:t>
            </w:r>
            <w:r w:rsidR="003B58C0">
              <w:t>Hotels</w:t>
            </w:r>
          </w:p>
        </w:tc>
        <w:tc>
          <w:tcPr>
            <w:tcW w:w="5688" w:type="dxa"/>
          </w:tcPr>
          <w:p w14:paraId="34DB5256" w14:textId="5CF7AEAC" w:rsidR="00597624" w:rsidRPr="000102B7" w:rsidRDefault="000102B7" w:rsidP="00670325">
            <w:pPr>
              <w:jc w:val="center"/>
            </w:pPr>
            <w:r>
              <w:t>System displays the available hotels list to the Employee based on his/her requirements</w:t>
            </w:r>
          </w:p>
        </w:tc>
      </w:tr>
      <w:tr w:rsidR="00597624" w:rsidRPr="00CB320F" w14:paraId="54723D47" w14:textId="77777777" w:rsidTr="00F15BF7">
        <w:tc>
          <w:tcPr>
            <w:tcW w:w="3168" w:type="dxa"/>
          </w:tcPr>
          <w:p w14:paraId="5EAB0882" w14:textId="6D877E7E" w:rsidR="00597624" w:rsidRPr="009F5790" w:rsidRDefault="00597624" w:rsidP="00670325">
            <w:pPr>
              <w:jc w:val="center"/>
            </w:pPr>
            <w:r>
              <w:t>Successful Booking of H</w:t>
            </w:r>
            <w:r w:rsidR="000102B7">
              <w:t>otel Room By Employee</w:t>
            </w:r>
          </w:p>
        </w:tc>
        <w:tc>
          <w:tcPr>
            <w:tcW w:w="5688" w:type="dxa"/>
          </w:tcPr>
          <w:p w14:paraId="6272429C" w14:textId="020C8E77" w:rsidR="00597624" w:rsidRPr="005B49B6" w:rsidRDefault="00597624" w:rsidP="00670325">
            <w:pPr>
              <w:jc w:val="center"/>
            </w:pPr>
            <w:r w:rsidRPr="005B49B6">
              <w:t>The system successfully books the hote</w:t>
            </w:r>
            <w:r w:rsidR="000102B7">
              <w:t>l room to the Employee</w:t>
            </w:r>
          </w:p>
        </w:tc>
      </w:tr>
      <w:tr w:rsidR="00597624" w:rsidRPr="00CB320F" w14:paraId="234841E2" w14:textId="77777777" w:rsidTr="00F15BF7">
        <w:trPr>
          <w:trHeight w:val="75"/>
        </w:trPr>
        <w:tc>
          <w:tcPr>
            <w:tcW w:w="3168" w:type="dxa"/>
          </w:tcPr>
          <w:p w14:paraId="3DA5A822" w14:textId="5FFF003E" w:rsidR="00597624" w:rsidRPr="009F5790" w:rsidRDefault="000102B7" w:rsidP="00670325">
            <w:pPr>
              <w:jc w:val="center"/>
            </w:pPr>
            <w:r>
              <w:t>Invalid Login Credentials</w:t>
            </w:r>
          </w:p>
        </w:tc>
        <w:tc>
          <w:tcPr>
            <w:tcW w:w="5688" w:type="dxa"/>
          </w:tcPr>
          <w:p w14:paraId="172FE3F1" w14:textId="36C22F7E" w:rsidR="00597624" w:rsidRPr="009F5790" w:rsidRDefault="000102B7" w:rsidP="00670325">
            <w:pPr>
              <w:jc w:val="center"/>
            </w:pPr>
            <w:r>
              <w:t>The system fails to validate the credentials entered by the Employee</w:t>
            </w:r>
          </w:p>
        </w:tc>
      </w:tr>
      <w:tr w:rsidR="00597624" w:rsidRPr="00CB320F" w14:paraId="222F6B1D" w14:textId="77777777" w:rsidTr="00F15BF7">
        <w:tc>
          <w:tcPr>
            <w:tcW w:w="3168" w:type="dxa"/>
          </w:tcPr>
          <w:p w14:paraId="261450D2" w14:textId="069EF959" w:rsidR="00597624" w:rsidRPr="009F5790" w:rsidRDefault="000102B7" w:rsidP="00670325">
            <w:pPr>
              <w:jc w:val="center"/>
            </w:pPr>
            <w:r>
              <w:t>Invalid number of rooms to be booked</w:t>
            </w:r>
          </w:p>
        </w:tc>
        <w:tc>
          <w:tcPr>
            <w:tcW w:w="5688" w:type="dxa"/>
          </w:tcPr>
          <w:p w14:paraId="746D5A55" w14:textId="4788EAC0" w:rsidR="00597624" w:rsidRPr="009F5790" w:rsidRDefault="000102B7" w:rsidP="00670325">
            <w:pPr>
              <w:jc w:val="center"/>
            </w:pPr>
            <w:r>
              <w:t>System displays error message regarding invalid input provided by Employee during rooms selection</w:t>
            </w:r>
          </w:p>
        </w:tc>
      </w:tr>
      <w:tr w:rsidR="00597624" w:rsidRPr="00CB320F" w14:paraId="6B653443" w14:textId="77777777" w:rsidTr="00F15BF7">
        <w:tc>
          <w:tcPr>
            <w:tcW w:w="3168" w:type="dxa"/>
          </w:tcPr>
          <w:p w14:paraId="102CF129" w14:textId="055BDB24" w:rsidR="00597624" w:rsidRDefault="000102B7" w:rsidP="00670325">
            <w:pPr>
              <w:jc w:val="center"/>
            </w:pPr>
            <w:r>
              <w:t>Employee  enters invalid number of  adults</w:t>
            </w:r>
          </w:p>
        </w:tc>
        <w:tc>
          <w:tcPr>
            <w:tcW w:w="5688" w:type="dxa"/>
          </w:tcPr>
          <w:p w14:paraId="272C5929" w14:textId="77777777" w:rsidR="00597624" w:rsidRPr="009F5790" w:rsidRDefault="00597624" w:rsidP="00670325">
            <w:pPr>
              <w:jc w:val="center"/>
            </w:pPr>
            <w:r>
              <w:t>The system fails to validate the details and displays an appropriate error message.</w:t>
            </w:r>
          </w:p>
        </w:tc>
      </w:tr>
      <w:tr w:rsidR="000102B7" w:rsidRPr="00CB320F" w14:paraId="0353291D" w14:textId="77777777" w:rsidTr="00F15BF7">
        <w:tc>
          <w:tcPr>
            <w:tcW w:w="3168" w:type="dxa"/>
          </w:tcPr>
          <w:p w14:paraId="2492DB4A" w14:textId="034109F7" w:rsidR="000102B7" w:rsidRDefault="000102B7" w:rsidP="00670325">
            <w:pPr>
              <w:jc w:val="center"/>
            </w:pPr>
            <w:r>
              <w:t>Employee  enters invalid number of children</w:t>
            </w:r>
          </w:p>
        </w:tc>
        <w:tc>
          <w:tcPr>
            <w:tcW w:w="5688" w:type="dxa"/>
          </w:tcPr>
          <w:p w14:paraId="30F35D68" w14:textId="77777777" w:rsidR="000102B7" w:rsidRPr="009F5790" w:rsidRDefault="000102B7" w:rsidP="00670325">
            <w:pPr>
              <w:jc w:val="center"/>
            </w:pPr>
            <w:r>
              <w:t>The system fails to validate the details and displays an appropriate error message.</w:t>
            </w:r>
          </w:p>
        </w:tc>
      </w:tr>
      <w:tr w:rsidR="000102B7" w:rsidRPr="00CB320F" w14:paraId="5F61CBBC" w14:textId="77777777" w:rsidTr="00F15BF7">
        <w:tc>
          <w:tcPr>
            <w:tcW w:w="3168" w:type="dxa"/>
          </w:tcPr>
          <w:p w14:paraId="285CF835" w14:textId="1D194562" w:rsidR="000102B7" w:rsidRDefault="000102B7" w:rsidP="00670325">
            <w:pPr>
              <w:jc w:val="center"/>
            </w:pPr>
            <w:r>
              <w:t>Webserve</w:t>
            </w:r>
            <w:r w:rsidR="00670325">
              <w:t>r unavailability problem</w:t>
            </w:r>
          </w:p>
        </w:tc>
        <w:tc>
          <w:tcPr>
            <w:tcW w:w="5688" w:type="dxa"/>
          </w:tcPr>
          <w:p w14:paraId="11AAC55A" w14:textId="611C5840" w:rsidR="000102B7" w:rsidRPr="009F5790" w:rsidRDefault="00F32DB1" w:rsidP="00670325">
            <w:pPr>
              <w:jc w:val="center"/>
            </w:pPr>
            <w:r>
              <w:t>System displays fails to process the data because of webserver issue</w:t>
            </w:r>
          </w:p>
        </w:tc>
      </w:tr>
      <w:tr w:rsidR="000102B7" w:rsidRPr="00CB320F" w14:paraId="2A4C8E0D" w14:textId="77777777" w:rsidTr="00F15BF7">
        <w:tc>
          <w:tcPr>
            <w:tcW w:w="3168" w:type="dxa"/>
          </w:tcPr>
          <w:p w14:paraId="45D1D46C" w14:textId="52A34DDC" w:rsidR="000102B7" w:rsidRDefault="000102B7" w:rsidP="00525699">
            <w:r>
              <w:t>Network connectivity error</w:t>
            </w:r>
          </w:p>
        </w:tc>
        <w:tc>
          <w:tcPr>
            <w:tcW w:w="5688" w:type="dxa"/>
          </w:tcPr>
          <w:p w14:paraId="1DCF0702" w14:textId="14485E1F" w:rsidR="000102B7" w:rsidRPr="009F5790" w:rsidRDefault="00F32DB1" w:rsidP="00525699">
            <w:r>
              <w:t>S</w:t>
            </w:r>
            <w:r w:rsidR="00053AE0">
              <w:t>ystem</w:t>
            </w:r>
            <w:r w:rsidR="000102B7">
              <w:t xml:space="preserve"> displays error  message regar</w:t>
            </w:r>
            <w:r>
              <w:t>d</w:t>
            </w:r>
            <w:r w:rsidR="00555F20">
              <w:t>ing network connectivity error</w:t>
            </w:r>
            <w:r w:rsidR="000102B7">
              <w:t>.</w:t>
            </w:r>
          </w:p>
        </w:tc>
      </w:tr>
      <w:tr w:rsidR="000102B7" w:rsidRPr="00CB320F" w14:paraId="1F9C7B53" w14:textId="77777777" w:rsidTr="00F15BF7">
        <w:tc>
          <w:tcPr>
            <w:tcW w:w="3168" w:type="dxa"/>
          </w:tcPr>
          <w:p w14:paraId="55F256A6" w14:textId="5DEEE057" w:rsidR="000102B7" w:rsidRDefault="000102B7" w:rsidP="00525699">
            <w:r>
              <w:t>Database Connectivity error</w:t>
            </w:r>
          </w:p>
        </w:tc>
        <w:tc>
          <w:tcPr>
            <w:tcW w:w="5688" w:type="dxa"/>
          </w:tcPr>
          <w:p w14:paraId="4CF2F48C" w14:textId="66FADFF1" w:rsidR="000102B7" w:rsidRPr="009F5790" w:rsidRDefault="00F32DB1" w:rsidP="00525699">
            <w:r>
              <w:t>System fails to locate database</w:t>
            </w:r>
          </w:p>
        </w:tc>
      </w:tr>
    </w:tbl>
    <w:p w14:paraId="338C66C3" w14:textId="77777777" w:rsidR="009F5790" w:rsidRDefault="009F5790" w:rsidP="00525699">
      <w:pPr>
        <w:pStyle w:val="StyleHeading1H1Mainheading1Heading1Heading10Head1h1Sec"/>
      </w:pPr>
      <w:bookmarkStart w:id="70" w:name="_Toc503338184"/>
      <w:r w:rsidRPr="009F5790">
        <w:lastRenderedPageBreak/>
        <w:t>Special Requirements</w:t>
      </w:r>
      <w:bookmarkEnd w:id="66"/>
      <w:bookmarkEnd w:id="67"/>
      <w:bookmarkEnd w:id="68"/>
      <w:bookmarkEnd w:id="69"/>
      <w:bookmarkEnd w:id="70"/>
    </w:p>
    <w:p w14:paraId="1357279C" w14:textId="5D4228AD" w:rsidR="008404C0" w:rsidRPr="00A80747" w:rsidRDefault="008404C0" w:rsidP="008404C0">
      <w:pPr>
        <w:pStyle w:val="Para-Heading2Bulleted"/>
        <w:rPr>
          <w:rFonts w:ascii="Arial" w:hAnsi="Arial" w:cs="Arial"/>
          <w:sz w:val="22"/>
          <w:szCs w:val="22"/>
        </w:rPr>
      </w:pPr>
      <w:r w:rsidRPr="00A80747">
        <w:rPr>
          <w:rFonts w:ascii="Arial" w:hAnsi="Arial" w:cs="Arial"/>
          <w:sz w:val="22"/>
          <w:szCs w:val="22"/>
        </w:rPr>
        <w:t xml:space="preserve">Intel Pentium 4 and above Windows XP, 7 </w:t>
      </w:r>
    </w:p>
    <w:p w14:paraId="11974991" w14:textId="77777777" w:rsidR="008404C0" w:rsidRPr="00A80747" w:rsidRDefault="008404C0" w:rsidP="008404C0">
      <w:pPr>
        <w:pStyle w:val="Para-Heading2Bulleted"/>
        <w:rPr>
          <w:rFonts w:ascii="Arial" w:hAnsi="Arial" w:cs="Arial"/>
          <w:sz w:val="22"/>
          <w:szCs w:val="22"/>
        </w:rPr>
      </w:pPr>
      <w:r w:rsidRPr="00A80747">
        <w:rPr>
          <w:rFonts w:ascii="Arial" w:hAnsi="Arial" w:cs="Arial"/>
          <w:sz w:val="22"/>
          <w:szCs w:val="22"/>
        </w:rPr>
        <w:t>Memory 1 GB</w:t>
      </w:r>
    </w:p>
    <w:p w14:paraId="73EDF47F" w14:textId="77777777" w:rsidR="008404C0" w:rsidRPr="00A80747" w:rsidRDefault="008404C0" w:rsidP="008404C0">
      <w:pPr>
        <w:pStyle w:val="Para-Heading2Bulleted"/>
        <w:rPr>
          <w:rFonts w:ascii="Arial" w:hAnsi="Arial" w:cs="Arial"/>
          <w:sz w:val="22"/>
          <w:szCs w:val="22"/>
        </w:rPr>
      </w:pPr>
      <w:r w:rsidRPr="00A80747">
        <w:rPr>
          <w:rFonts w:ascii="Arial" w:hAnsi="Arial" w:cs="Arial"/>
          <w:sz w:val="22"/>
          <w:szCs w:val="22"/>
        </w:rPr>
        <w:t>Internet Explorer 10.0 or higher</w:t>
      </w:r>
    </w:p>
    <w:p w14:paraId="0AC9AE84" w14:textId="77777777" w:rsidR="008404C0" w:rsidRPr="00A80747" w:rsidRDefault="008404C0" w:rsidP="008404C0">
      <w:pPr>
        <w:pStyle w:val="Para-Heading2Bulleted"/>
        <w:rPr>
          <w:rFonts w:ascii="Arial" w:hAnsi="Arial" w:cs="Arial"/>
          <w:sz w:val="22"/>
          <w:szCs w:val="22"/>
        </w:rPr>
      </w:pPr>
      <w:r w:rsidRPr="00A80747">
        <w:rPr>
          <w:rFonts w:ascii="Arial" w:hAnsi="Arial" w:cs="Arial"/>
          <w:sz w:val="22"/>
          <w:szCs w:val="22"/>
        </w:rPr>
        <w:t>MS Office 2010 Suit or higher</w:t>
      </w:r>
    </w:p>
    <w:p w14:paraId="7638B386" w14:textId="77777777" w:rsidR="008404C0" w:rsidRPr="00A80747" w:rsidRDefault="008404C0" w:rsidP="008404C0">
      <w:pPr>
        <w:pStyle w:val="Para-Heading2Bulleted"/>
        <w:rPr>
          <w:rFonts w:ascii="Arial" w:hAnsi="Arial" w:cs="Arial"/>
          <w:sz w:val="22"/>
          <w:szCs w:val="22"/>
        </w:rPr>
      </w:pPr>
      <w:r w:rsidRPr="00A80747">
        <w:rPr>
          <w:rFonts w:ascii="Arial" w:hAnsi="Arial" w:cs="Arial"/>
          <w:sz w:val="22"/>
          <w:szCs w:val="22"/>
        </w:rPr>
        <w:t xml:space="preserve">UNIX </w:t>
      </w:r>
      <w:r>
        <w:rPr>
          <w:rFonts w:ascii="Arial" w:hAnsi="Arial" w:cs="Arial"/>
          <w:sz w:val="22"/>
          <w:szCs w:val="22"/>
        </w:rPr>
        <w:t>Server C</w:t>
      </w:r>
      <w:r w:rsidRPr="00A80747">
        <w:rPr>
          <w:rFonts w:ascii="Arial" w:hAnsi="Arial" w:cs="Arial"/>
          <w:sz w:val="22"/>
          <w:szCs w:val="22"/>
        </w:rPr>
        <w:t>onnectivity</w:t>
      </w:r>
    </w:p>
    <w:p w14:paraId="410C4405" w14:textId="3A240817" w:rsidR="008404C0" w:rsidRPr="009F5790" w:rsidRDefault="008404C0" w:rsidP="008404C0">
      <w:pPr>
        <w:pStyle w:val="StyleHeading1H1Mainheading1Heading1Heading10Head1h1Sec"/>
        <w:numPr>
          <w:ilvl w:val="0"/>
          <w:numId w:val="0"/>
        </w:numPr>
        <w:ind w:left="720"/>
      </w:pPr>
    </w:p>
    <w:p w14:paraId="29FDD4B5" w14:textId="77777777" w:rsidR="006606A8" w:rsidRDefault="006606A8" w:rsidP="00525699">
      <w:pPr>
        <w:pStyle w:val="StyleHeading1H1Mainheading1Heading1Heading10Head1h1Sec"/>
      </w:pPr>
      <w:bookmarkStart w:id="71" w:name="_Toc458607236"/>
      <w:bookmarkStart w:id="72" w:name="_Toc467756001"/>
      <w:bookmarkStart w:id="73" w:name="_Toc472673408"/>
      <w:bookmarkStart w:id="74" w:name="_Toc503338185"/>
      <w:r>
        <w:t>Performance</w:t>
      </w:r>
      <w:bookmarkEnd w:id="71"/>
      <w:bookmarkEnd w:id="72"/>
      <w:bookmarkEnd w:id="73"/>
      <w:bookmarkEnd w:id="74"/>
    </w:p>
    <w:p w14:paraId="09D5ED30" w14:textId="73F78768" w:rsidR="006606A8" w:rsidRDefault="00525699" w:rsidP="00525699">
      <w:pPr>
        <w:pStyle w:val="ListParagraph"/>
      </w:pPr>
      <w:bookmarkStart w:id="75" w:name="_Toc472673409"/>
      <w:r>
        <w:t xml:space="preserve">Employee </w:t>
      </w:r>
      <w:r w:rsidR="002C4F8F" w:rsidRPr="00612A6C">
        <w:rPr>
          <w:rFonts w:asciiTheme="majorHAnsi" w:hAnsiTheme="majorHAnsi" w:cstheme="majorHAnsi"/>
        </w:rPr>
        <w:t>should</w:t>
      </w:r>
      <w:r w:rsidR="002C4F8F" w:rsidRPr="00612A6C">
        <w:t xml:space="preserve"> have good connection</w:t>
      </w:r>
      <w:r w:rsidR="006606A8" w:rsidRPr="00612A6C">
        <w:t xml:space="preserve"> speed of 50kbps minimum.</w:t>
      </w:r>
      <w:bookmarkEnd w:id="75"/>
    </w:p>
    <w:p w14:paraId="64719374" w14:textId="77777777" w:rsidR="008404C0" w:rsidRPr="00612A6C" w:rsidRDefault="008404C0" w:rsidP="00525699">
      <w:pPr>
        <w:pStyle w:val="ListParagraph"/>
      </w:pPr>
    </w:p>
    <w:p w14:paraId="6EF8FE36" w14:textId="77777777" w:rsidR="006606A8" w:rsidRDefault="006606A8" w:rsidP="00525699">
      <w:pPr>
        <w:pStyle w:val="StyleHeading1H1Mainheading1Heading1Heading10Head1h1Sec"/>
      </w:pPr>
      <w:bookmarkStart w:id="76" w:name="_Toc467756002"/>
      <w:bookmarkStart w:id="77" w:name="_Toc472673410"/>
      <w:bookmarkStart w:id="78" w:name="_Toc503338186"/>
      <w:r>
        <w:t>Availability</w:t>
      </w:r>
      <w:bookmarkEnd w:id="76"/>
      <w:bookmarkEnd w:id="77"/>
      <w:bookmarkEnd w:id="78"/>
    </w:p>
    <w:p w14:paraId="613D4B29" w14:textId="3CCBDD5A" w:rsidR="006606A8" w:rsidRPr="00612A6C" w:rsidRDefault="00612A6C" w:rsidP="00525699">
      <w:pPr>
        <w:rPr>
          <w:lang w:val="fr-FR"/>
        </w:rPr>
      </w:pPr>
      <w:r>
        <w:rPr>
          <w:lang w:val="fr-FR"/>
        </w:rPr>
        <w:t xml:space="preserve">            </w:t>
      </w:r>
      <w:r w:rsidR="006606A8" w:rsidRPr="00612A6C">
        <w:rPr>
          <w:lang w:val="fr-FR"/>
        </w:rPr>
        <w:t>Appl</w:t>
      </w:r>
      <w:r w:rsidR="002C4F8F" w:rsidRPr="00612A6C">
        <w:rPr>
          <w:lang w:val="fr-FR"/>
        </w:rPr>
        <w:t>ication should be available</w:t>
      </w:r>
      <w:r w:rsidR="00670325">
        <w:rPr>
          <w:lang w:val="fr-FR"/>
        </w:rPr>
        <w:t xml:space="preserve"> </w:t>
      </w:r>
      <w:r w:rsidR="006606A8" w:rsidRPr="00612A6C">
        <w:rPr>
          <w:lang w:val="fr-FR"/>
        </w:rPr>
        <w:t>24*</w:t>
      </w:r>
      <w:r w:rsidR="002C4F8F" w:rsidRPr="00612A6C">
        <w:rPr>
          <w:lang w:val="fr-FR"/>
        </w:rPr>
        <w:t xml:space="preserve">7 to </w:t>
      </w:r>
      <w:r w:rsidR="008404C0">
        <w:rPr>
          <w:lang w:val="fr-FR"/>
        </w:rPr>
        <w:t>Employee in order to access the hotel website</w:t>
      </w:r>
      <w:r w:rsidR="006606A8" w:rsidRPr="00612A6C">
        <w:rPr>
          <w:lang w:val="fr-FR"/>
        </w:rPr>
        <w:t xml:space="preserve">. </w:t>
      </w:r>
    </w:p>
    <w:p w14:paraId="0779532B" w14:textId="77777777" w:rsidR="006606A8" w:rsidRDefault="006606A8" w:rsidP="00525699">
      <w:pPr>
        <w:pStyle w:val="StyleHeading1H1Mainheading1Heading1Heading10Head1h1Sec"/>
      </w:pPr>
      <w:bookmarkStart w:id="79" w:name="_Toc467756003"/>
      <w:bookmarkStart w:id="80" w:name="_Toc472673411"/>
      <w:bookmarkStart w:id="81" w:name="_Toc503338187"/>
      <w:r>
        <w:t>Security</w:t>
      </w:r>
      <w:bookmarkEnd w:id="79"/>
      <w:bookmarkEnd w:id="80"/>
      <w:bookmarkEnd w:id="81"/>
    </w:p>
    <w:p w14:paraId="547841FB" w14:textId="1B6069A4" w:rsidR="006606A8" w:rsidRDefault="006606A8" w:rsidP="00525699">
      <w:pPr>
        <w:rPr>
          <w:lang w:val="fr-FR"/>
        </w:rPr>
      </w:pPr>
    </w:p>
    <w:p w14:paraId="3DB37E12" w14:textId="2A5D414D" w:rsidR="00555F20" w:rsidRPr="00834B20" w:rsidRDefault="00555F20" w:rsidP="00555F20">
      <w:pPr>
        <w:pStyle w:val="ListParagraph"/>
        <w:numPr>
          <w:ilvl w:val="0"/>
          <w:numId w:val="30"/>
        </w:numPr>
        <w:tabs>
          <w:tab w:val="clear" w:pos="9639"/>
        </w:tabs>
        <w:rPr>
          <w:rFonts w:ascii="Trebuchet MS" w:hAnsi="Trebuchet MS"/>
          <w:b/>
        </w:rPr>
      </w:pPr>
      <w:r>
        <w:rPr>
          <w:lang w:val="fr-FR"/>
        </w:rPr>
        <w:t xml:space="preserve"> </w:t>
      </w:r>
      <w:r w:rsidRPr="00834B20">
        <w:rPr>
          <w:rFonts w:ascii="Trebuchet MS" w:hAnsi="Trebuchet MS"/>
        </w:rPr>
        <w:t>The system shall di</w:t>
      </w:r>
      <w:r w:rsidR="00670325">
        <w:rPr>
          <w:rFonts w:ascii="Trebuchet MS" w:hAnsi="Trebuchet MS"/>
        </w:rPr>
        <w:t>splay the password</w:t>
      </w:r>
      <w:r w:rsidRPr="00834B20">
        <w:rPr>
          <w:rFonts w:ascii="Trebuchet MS" w:hAnsi="Trebuchet MS"/>
        </w:rPr>
        <w:t xml:space="preserve"> in a masked format when </w:t>
      </w:r>
      <w:r>
        <w:rPr>
          <w:rFonts w:ascii="Trebuchet MS" w:hAnsi="Trebuchet MS"/>
        </w:rPr>
        <w:t>they are entered by the Employee</w:t>
      </w:r>
      <w:r w:rsidRPr="00834B20">
        <w:rPr>
          <w:rFonts w:ascii="Trebuchet MS" w:hAnsi="Trebuchet MS"/>
        </w:rPr>
        <w:t>.</w:t>
      </w:r>
    </w:p>
    <w:p w14:paraId="29F858F9" w14:textId="569EEEC1" w:rsidR="00555F20" w:rsidRPr="00834B20" w:rsidRDefault="00555F20" w:rsidP="00555F20">
      <w:pPr>
        <w:pStyle w:val="ListParagraph"/>
        <w:numPr>
          <w:ilvl w:val="0"/>
          <w:numId w:val="30"/>
        </w:numPr>
        <w:tabs>
          <w:tab w:val="clear" w:pos="9639"/>
        </w:tabs>
        <w:rPr>
          <w:rFonts w:ascii="Trebuchet MS" w:hAnsi="Trebuchet MS"/>
          <w:b/>
        </w:rPr>
      </w:pPr>
      <w:r>
        <w:rPr>
          <w:rFonts w:ascii="Trebuchet MS" w:hAnsi="Trebuchet MS"/>
        </w:rPr>
        <w:t>Employee</w:t>
      </w:r>
      <w:r w:rsidRPr="00834B20">
        <w:rPr>
          <w:rFonts w:ascii="Trebuchet MS" w:hAnsi="Trebuchet MS"/>
        </w:rPr>
        <w:t xml:space="preserve"> login should not have admin rights</w:t>
      </w:r>
      <w:r w:rsidR="00670325">
        <w:rPr>
          <w:rFonts w:ascii="Trebuchet MS" w:hAnsi="Trebuchet MS"/>
        </w:rPr>
        <w:t>.</w:t>
      </w:r>
    </w:p>
    <w:p w14:paraId="62323E69" w14:textId="10833ECD" w:rsidR="00555F20" w:rsidRPr="00834B20" w:rsidRDefault="00670325" w:rsidP="00555F20">
      <w:pPr>
        <w:pStyle w:val="ListParagraph"/>
        <w:numPr>
          <w:ilvl w:val="0"/>
          <w:numId w:val="30"/>
        </w:numPr>
        <w:tabs>
          <w:tab w:val="clear" w:pos="9639"/>
        </w:tabs>
        <w:rPr>
          <w:rFonts w:ascii="Trebuchet MS" w:hAnsi="Trebuchet MS"/>
          <w:b/>
        </w:rPr>
      </w:pPr>
      <w:r>
        <w:rPr>
          <w:rFonts w:ascii="Trebuchet MS" w:hAnsi="Trebuchet MS"/>
        </w:rPr>
        <w:t xml:space="preserve">After </w:t>
      </w:r>
      <w:r w:rsidR="00555F20">
        <w:rPr>
          <w:rFonts w:ascii="Trebuchet MS" w:hAnsi="Trebuchet MS"/>
        </w:rPr>
        <w:t>click</w:t>
      </w:r>
      <w:r w:rsidR="00D60CE8">
        <w:rPr>
          <w:rFonts w:ascii="Trebuchet MS" w:hAnsi="Trebuchet MS"/>
        </w:rPr>
        <w:t>ing</w:t>
      </w:r>
      <w:r w:rsidR="00555F20" w:rsidRPr="00834B20">
        <w:rPr>
          <w:rFonts w:ascii="Trebuchet MS" w:hAnsi="Trebuchet MS"/>
        </w:rPr>
        <w:t xml:space="preserve"> back</w:t>
      </w:r>
      <w:r w:rsidR="00D60CE8">
        <w:rPr>
          <w:rFonts w:ascii="Trebuchet MS" w:hAnsi="Trebuchet MS"/>
        </w:rPr>
        <w:t xml:space="preserve"> navigation button</w:t>
      </w:r>
      <w:r w:rsidR="00555F20" w:rsidRPr="00834B20">
        <w:rPr>
          <w:rFonts w:ascii="Trebuchet MS" w:hAnsi="Trebuchet MS"/>
        </w:rPr>
        <w:t xml:space="preserve"> on browser it should </w:t>
      </w:r>
      <w:r w:rsidR="00D60CE8">
        <w:rPr>
          <w:rFonts w:ascii="Trebuchet MS" w:hAnsi="Trebuchet MS"/>
          <w:shd w:val="clear" w:color="auto" w:fill="FFFFFF"/>
        </w:rPr>
        <w:t>take Employee</w:t>
      </w:r>
      <w:r w:rsidR="00555F20" w:rsidRPr="00834B20">
        <w:rPr>
          <w:rFonts w:ascii="Trebuchet MS" w:hAnsi="Trebuchet MS"/>
          <w:shd w:val="clear" w:color="auto" w:fill="FFFFFF"/>
        </w:rPr>
        <w:t xml:space="preserve"> back </w:t>
      </w:r>
      <w:r w:rsidR="00D60CE8">
        <w:rPr>
          <w:rFonts w:ascii="Trebuchet MS" w:hAnsi="Trebuchet MS"/>
          <w:shd w:val="clear" w:color="auto" w:fill="FFFFFF"/>
        </w:rPr>
        <w:t>to the previous page.</w:t>
      </w:r>
    </w:p>
    <w:p w14:paraId="3C913157" w14:textId="6C0BE5CB" w:rsidR="00555F20" w:rsidRPr="00834B20" w:rsidRDefault="00D60CE8" w:rsidP="00555F20">
      <w:pPr>
        <w:pStyle w:val="ListParagraph"/>
        <w:numPr>
          <w:ilvl w:val="0"/>
          <w:numId w:val="30"/>
        </w:numPr>
        <w:tabs>
          <w:tab w:val="clear" w:pos="9639"/>
        </w:tabs>
        <w:rPr>
          <w:rFonts w:ascii="Trebuchet MS" w:hAnsi="Trebuchet MS"/>
          <w:b/>
        </w:rPr>
      </w:pPr>
      <w:r>
        <w:rPr>
          <w:rFonts w:ascii="Trebuchet MS" w:hAnsi="Trebuchet MS"/>
        </w:rPr>
        <w:t>After click</w:t>
      </w:r>
      <w:r w:rsidR="00555F20" w:rsidRPr="00834B20">
        <w:rPr>
          <w:rFonts w:ascii="Trebuchet MS" w:hAnsi="Trebuchet MS"/>
        </w:rPr>
        <w:t xml:space="preserve">ing </w:t>
      </w:r>
      <w:r>
        <w:rPr>
          <w:rFonts w:ascii="Trebuchet MS" w:hAnsi="Trebuchet MS"/>
        </w:rPr>
        <w:t>on Forwa</w:t>
      </w:r>
      <w:r w:rsidR="00555F20" w:rsidRPr="00834B20">
        <w:rPr>
          <w:rFonts w:ascii="Trebuchet MS" w:hAnsi="Trebuchet MS"/>
        </w:rPr>
        <w:t xml:space="preserve">rd on browser it should </w:t>
      </w:r>
      <w:r>
        <w:rPr>
          <w:rFonts w:ascii="Trebuchet MS" w:hAnsi="Trebuchet MS"/>
          <w:color w:val="242729"/>
          <w:shd w:val="clear" w:color="auto" w:fill="FFFFFF"/>
        </w:rPr>
        <w:t xml:space="preserve">takes you forward </w:t>
      </w:r>
      <w:r w:rsidR="00555F20" w:rsidRPr="00834B20">
        <w:rPr>
          <w:rFonts w:ascii="Trebuchet MS" w:hAnsi="Trebuchet MS"/>
          <w:color w:val="242729"/>
          <w:shd w:val="clear" w:color="auto" w:fill="FFFFFF"/>
        </w:rPr>
        <w:t>to the next page in the list.</w:t>
      </w:r>
    </w:p>
    <w:p w14:paraId="291E9F5D" w14:textId="374F7D77" w:rsidR="00555F20" w:rsidRPr="00834B20" w:rsidRDefault="00555F20" w:rsidP="00555F20">
      <w:pPr>
        <w:pStyle w:val="ListParagraph"/>
        <w:numPr>
          <w:ilvl w:val="0"/>
          <w:numId w:val="30"/>
        </w:numPr>
        <w:tabs>
          <w:tab w:val="clear" w:pos="9639"/>
        </w:tabs>
        <w:rPr>
          <w:rFonts w:ascii="Trebuchet MS" w:hAnsi="Trebuchet MS"/>
          <w:b/>
        </w:rPr>
      </w:pPr>
      <w:r w:rsidRPr="00834B20">
        <w:rPr>
          <w:rFonts w:ascii="Trebuchet MS" w:hAnsi="Trebuchet MS"/>
          <w:shd w:val="clear" w:color="auto" w:fill="FFFFFF"/>
        </w:rPr>
        <w:t>User Session should get expire</w:t>
      </w:r>
      <w:r w:rsidR="00053AE0">
        <w:rPr>
          <w:rFonts w:ascii="Trebuchet MS" w:hAnsi="Trebuchet MS"/>
          <w:shd w:val="clear" w:color="auto" w:fill="FFFFFF"/>
        </w:rPr>
        <w:t>d</w:t>
      </w:r>
      <w:r w:rsidRPr="00834B20">
        <w:rPr>
          <w:rFonts w:ascii="Trebuchet MS" w:hAnsi="Trebuchet MS"/>
          <w:shd w:val="clear" w:color="auto" w:fill="FFFFFF"/>
        </w:rPr>
        <w:t xml:space="preserve"> if user is inactive for 10 mins.</w:t>
      </w:r>
    </w:p>
    <w:p w14:paraId="224D5FDE" w14:textId="0D63835F" w:rsidR="00555F20" w:rsidRPr="00612A6C" w:rsidRDefault="00555F20" w:rsidP="00525699">
      <w:pPr>
        <w:rPr>
          <w:lang w:val="fr-FR"/>
        </w:rPr>
      </w:pPr>
    </w:p>
    <w:p w14:paraId="75FED0E4" w14:textId="563BD96F" w:rsidR="006606A8" w:rsidRPr="0004791E" w:rsidRDefault="00597624" w:rsidP="00525699">
      <w:pPr>
        <w:pStyle w:val="StyleHeading2Sub-headingH2ChapterNumberAppendixLetterchnh"/>
      </w:pPr>
      <w:bookmarkStart w:id="82" w:name="_Toc458607238"/>
      <w:bookmarkStart w:id="83" w:name="_Toc472673412"/>
      <w:r>
        <w:t xml:space="preserve">        </w:t>
      </w:r>
      <w:bookmarkStart w:id="84" w:name="_Toc503338188"/>
      <w:r w:rsidR="006606A8">
        <w:t>User Interface</w:t>
      </w:r>
      <w:bookmarkEnd w:id="82"/>
      <w:bookmarkEnd w:id="83"/>
      <w:bookmarkEnd w:id="84"/>
      <w:r w:rsidR="006606A8" w:rsidRPr="0004791E">
        <w:t xml:space="preserve"> </w:t>
      </w:r>
    </w:p>
    <w:p w14:paraId="4BA0C18C" w14:textId="1BC94A60" w:rsidR="006606A8" w:rsidRPr="00B10BC4" w:rsidRDefault="00C758D3" w:rsidP="00525699">
      <w:pPr>
        <w:pStyle w:val="ListParagraph"/>
        <w:numPr>
          <w:ilvl w:val="1"/>
          <w:numId w:val="14"/>
        </w:numPr>
        <w:rPr>
          <w:b/>
        </w:rPr>
      </w:pPr>
      <w:r>
        <w:t>The letters on the menu should</w:t>
      </w:r>
      <w:r w:rsidR="006606A8" w:rsidRPr="00B10BC4">
        <w:t xml:space="preserve"> be bold</w:t>
      </w:r>
      <w:r w:rsidR="00D60CE8">
        <w:t>.</w:t>
      </w:r>
    </w:p>
    <w:p w14:paraId="712E0853" w14:textId="7E1F8F4C" w:rsidR="006606A8" w:rsidRPr="00B10BC4" w:rsidRDefault="006606A8" w:rsidP="00525699">
      <w:pPr>
        <w:pStyle w:val="ListParagraph"/>
        <w:numPr>
          <w:ilvl w:val="1"/>
          <w:numId w:val="14"/>
        </w:numPr>
        <w:rPr>
          <w:b/>
        </w:rPr>
      </w:pPr>
      <w:r w:rsidRPr="00B10BC4">
        <w:t>The active links shoul</w:t>
      </w:r>
      <w:r w:rsidR="004D56C3">
        <w:t>d</w:t>
      </w:r>
      <w:r w:rsidRPr="00B10BC4">
        <w:t xml:space="preserve"> be displayed in red color</w:t>
      </w:r>
      <w:r w:rsidR="00D60CE8">
        <w:t>.</w:t>
      </w:r>
    </w:p>
    <w:p w14:paraId="0E024AA5" w14:textId="61EDE2B8" w:rsidR="006606A8" w:rsidRPr="00B10BC4" w:rsidRDefault="00327E74" w:rsidP="00525699">
      <w:pPr>
        <w:pStyle w:val="ListParagraph"/>
        <w:numPr>
          <w:ilvl w:val="1"/>
          <w:numId w:val="14"/>
        </w:numPr>
        <w:rPr>
          <w:b/>
        </w:rPr>
      </w:pPr>
      <w:r>
        <w:t>The visi</w:t>
      </w:r>
      <w:r w:rsidR="006606A8" w:rsidRPr="00B10BC4">
        <w:t>ted li</w:t>
      </w:r>
      <w:r w:rsidR="00BF7128">
        <w:t>nks should be displayed in purp</w:t>
      </w:r>
      <w:r w:rsidR="006606A8" w:rsidRPr="00B10BC4">
        <w:t>le color</w:t>
      </w:r>
      <w:r w:rsidR="00D60CE8">
        <w:t>.</w:t>
      </w:r>
    </w:p>
    <w:p w14:paraId="08F66467" w14:textId="1F7B8D71" w:rsidR="006606A8" w:rsidRPr="00B10BC4" w:rsidRDefault="006606A8" w:rsidP="00525699">
      <w:pPr>
        <w:pStyle w:val="ListParagraph"/>
        <w:numPr>
          <w:ilvl w:val="1"/>
          <w:numId w:val="14"/>
        </w:numPr>
        <w:rPr>
          <w:b/>
        </w:rPr>
      </w:pPr>
      <w:r w:rsidRPr="00B10BC4">
        <w:t>The Unvisited links should be displayed in blue</w:t>
      </w:r>
      <w:r w:rsidR="00BF7128">
        <w:t xml:space="preserve"> color</w:t>
      </w:r>
      <w:r w:rsidR="00D60CE8">
        <w:t>.</w:t>
      </w:r>
    </w:p>
    <w:p w14:paraId="6F766954" w14:textId="77777777" w:rsidR="006606A8" w:rsidRPr="00B10BC4" w:rsidRDefault="006606A8" w:rsidP="00525699">
      <w:pPr>
        <w:pStyle w:val="ListParagraph"/>
        <w:numPr>
          <w:ilvl w:val="1"/>
          <w:numId w:val="14"/>
        </w:numPr>
        <w:rPr>
          <w:b/>
        </w:rPr>
      </w:pPr>
      <w:r w:rsidRPr="00B10BC4">
        <w:t>The logout and back button should be available on every page of the application</w:t>
      </w:r>
    </w:p>
    <w:p w14:paraId="2CB3B846" w14:textId="06F4F594" w:rsidR="006606A8" w:rsidRPr="00B10BC4" w:rsidRDefault="00327E74" w:rsidP="00525699">
      <w:pPr>
        <w:pStyle w:val="ListParagraph"/>
        <w:numPr>
          <w:ilvl w:val="1"/>
          <w:numId w:val="14"/>
        </w:numPr>
        <w:rPr>
          <w:b/>
        </w:rPr>
      </w:pPr>
      <w:r>
        <w:t>Look,</w:t>
      </w:r>
      <w:r w:rsidR="006606A8" w:rsidRPr="00B10BC4">
        <w:t xml:space="preserve"> feel and color of application should be proper.</w:t>
      </w:r>
    </w:p>
    <w:p w14:paraId="05B1198B" w14:textId="4C072BD3" w:rsidR="006606A8" w:rsidRPr="00B10BC4" w:rsidRDefault="00D60CE8" w:rsidP="00525699">
      <w:pPr>
        <w:pStyle w:val="ListParagraph"/>
        <w:numPr>
          <w:ilvl w:val="1"/>
          <w:numId w:val="14"/>
        </w:numPr>
        <w:rPr>
          <w:b/>
        </w:rPr>
      </w:pPr>
      <w:r>
        <w:t xml:space="preserve">In case of field </w:t>
      </w:r>
      <w:r w:rsidR="006606A8" w:rsidRPr="00B10BC4">
        <w:t>level validation</w:t>
      </w:r>
      <w:r>
        <w:t>,</w:t>
      </w:r>
      <w:r w:rsidR="006606A8" w:rsidRPr="00B10BC4">
        <w:t xml:space="preserve"> error messages should be displayed in red color.</w:t>
      </w:r>
    </w:p>
    <w:p w14:paraId="0542FD5F" w14:textId="77777777" w:rsidR="006606A8" w:rsidRDefault="006606A8" w:rsidP="00525699">
      <w:pPr>
        <w:pStyle w:val="ListParagraph"/>
        <w:rPr>
          <w:lang w:val="fr-FR"/>
        </w:rPr>
      </w:pPr>
    </w:p>
    <w:p w14:paraId="502F6280" w14:textId="77777777" w:rsidR="009F5790" w:rsidRDefault="009F5790" w:rsidP="00525699">
      <w:pPr>
        <w:pStyle w:val="StyleHeading1H1Mainheading1Heading1Heading10Head1h1Sec"/>
      </w:pPr>
      <w:bookmarkStart w:id="85" w:name="_Toc144299929"/>
      <w:bookmarkStart w:id="86" w:name="_Toc145125015"/>
      <w:bookmarkStart w:id="87" w:name="_Toc165439513"/>
      <w:bookmarkStart w:id="88" w:name="_Toc186019622"/>
      <w:bookmarkStart w:id="89" w:name="_Toc503338189"/>
      <w:r w:rsidRPr="009F5790">
        <w:t>Extension Points</w:t>
      </w:r>
      <w:bookmarkEnd w:id="85"/>
      <w:bookmarkEnd w:id="86"/>
      <w:bookmarkEnd w:id="87"/>
      <w:bookmarkEnd w:id="88"/>
      <w:bookmarkEnd w:id="89"/>
    </w:p>
    <w:p w14:paraId="394B94E4" w14:textId="14F961EE" w:rsidR="00597624" w:rsidRDefault="00327E74" w:rsidP="00327E74">
      <w:pPr>
        <w:pStyle w:val="StyleHeading1H1Mainheading1Heading1Heading10Head1h1Sec"/>
        <w:numPr>
          <w:ilvl w:val="0"/>
          <w:numId w:val="0"/>
        </w:numPr>
      </w:pPr>
      <w:r>
        <w:t xml:space="preserve">                   </w:t>
      </w:r>
      <w:bookmarkStart w:id="90" w:name="_Toc503338190"/>
      <w:r w:rsidR="00920100">
        <w:t>Extension</w:t>
      </w:r>
      <w:r w:rsidR="001B270C">
        <w:t xml:space="preserve"> in</w:t>
      </w:r>
      <w:r w:rsidR="00920100">
        <w:t xml:space="preserve"> Alternate Flow </w:t>
      </w:r>
      <w:r w:rsidR="005422B8">
        <w:t>1</w:t>
      </w:r>
      <w:r w:rsidR="00E0300B">
        <w:t>:</w:t>
      </w:r>
      <w:bookmarkEnd w:id="90"/>
    </w:p>
    <w:p w14:paraId="69593F86" w14:textId="77777777" w:rsidR="008151A1" w:rsidRPr="001A108C" w:rsidRDefault="008151A1" w:rsidP="00327E74">
      <w:pPr>
        <w:pStyle w:val="ListParagraph"/>
        <w:numPr>
          <w:ilvl w:val="0"/>
          <w:numId w:val="10"/>
        </w:numPr>
      </w:pPr>
      <w:r>
        <w:t>Open the browser.</w:t>
      </w:r>
    </w:p>
    <w:p w14:paraId="22A97834" w14:textId="12C4AD16" w:rsidR="00D2561D" w:rsidRDefault="008151A1" w:rsidP="00D2561D">
      <w:pPr>
        <w:pStyle w:val="ListParagraph"/>
        <w:numPr>
          <w:ilvl w:val="0"/>
          <w:numId w:val="10"/>
        </w:numPr>
      </w:pPr>
      <w:r w:rsidRPr="00D2561D">
        <w:rPr>
          <w:iCs/>
        </w:rPr>
        <w:t xml:space="preserve">Enter the URL </w:t>
      </w:r>
      <w:hyperlink r:id="rId16" w:history="1">
        <w:r w:rsidR="00D2561D" w:rsidRPr="00CB7F23">
          <w:rPr>
            <w:rStyle w:val="Hyperlink"/>
          </w:rPr>
          <w:t>http://duniyaghumao.com</w:t>
        </w:r>
      </w:hyperlink>
    </w:p>
    <w:p w14:paraId="7AC90A62" w14:textId="5A753A68" w:rsidR="008151A1" w:rsidRDefault="008151A1" w:rsidP="00D2561D">
      <w:pPr>
        <w:pStyle w:val="ListParagraph"/>
        <w:numPr>
          <w:ilvl w:val="0"/>
          <w:numId w:val="10"/>
        </w:numPr>
      </w:pPr>
      <w:r>
        <w:t>Click on login link.</w:t>
      </w:r>
    </w:p>
    <w:p w14:paraId="0DA044FF" w14:textId="45B2A491" w:rsidR="008151A1" w:rsidRPr="001A108C" w:rsidRDefault="008151A1" w:rsidP="00327E74">
      <w:pPr>
        <w:pStyle w:val="ListParagraph"/>
        <w:numPr>
          <w:ilvl w:val="0"/>
          <w:numId w:val="10"/>
        </w:numPr>
      </w:pPr>
      <w:r w:rsidRPr="001A108C">
        <w:t xml:space="preserve">Enter the </w:t>
      </w:r>
      <w:r w:rsidR="00327E74">
        <w:t xml:space="preserve">Employee </w:t>
      </w:r>
      <w:r>
        <w:t>User name and</w:t>
      </w:r>
      <w:r w:rsidRPr="001A108C">
        <w:t xml:space="preserve"> Password.</w:t>
      </w:r>
    </w:p>
    <w:p w14:paraId="5883939F" w14:textId="77777777" w:rsidR="008151A1" w:rsidRDefault="008151A1" w:rsidP="00327E74">
      <w:pPr>
        <w:pStyle w:val="ListParagraph"/>
        <w:numPr>
          <w:ilvl w:val="0"/>
          <w:numId w:val="10"/>
        </w:numPr>
      </w:pPr>
      <w:r>
        <w:t>Click on login button.</w:t>
      </w:r>
    </w:p>
    <w:p w14:paraId="4AC32250" w14:textId="77777777" w:rsidR="008151A1" w:rsidRDefault="008151A1" w:rsidP="00327E74">
      <w:pPr>
        <w:pStyle w:val="ListParagraph"/>
        <w:numPr>
          <w:ilvl w:val="0"/>
          <w:numId w:val="10"/>
        </w:numPr>
      </w:pPr>
      <w:r>
        <w:lastRenderedPageBreak/>
        <w:t>Click on ‘Search Hotel’ button.</w:t>
      </w:r>
    </w:p>
    <w:p w14:paraId="3B0831F3" w14:textId="61269020" w:rsidR="008151A1" w:rsidRDefault="00053AE0" w:rsidP="00327E74">
      <w:pPr>
        <w:pStyle w:val="ListParagraph"/>
        <w:numPr>
          <w:ilvl w:val="0"/>
          <w:numId w:val="10"/>
        </w:numPr>
      </w:pPr>
      <w:r>
        <w:t>Select</w:t>
      </w:r>
      <w:r w:rsidR="008151A1">
        <w:t xml:space="preserve"> all the fields with valid credentials.</w:t>
      </w:r>
    </w:p>
    <w:p w14:paraId="44711DC8" w14:textId="77777777" w:rsidR="008151A1" w:rsidRDefault="008151A1" w:rsidP="00327E74">
      <w:pPr>
        <w:pStyle w:val="ListParagraph"/>
        <w:numPr>
          <w:ilvl w:val="0"/>
          <w:numId w:val="10"/>
        </w:numPr>
      </w:pPr>
      <w:r>
        <w:t>Click on ‘Search’ Button.</w:t>
      </w:r>
    </w:p>
    <w:p w14:paraId="429047B7" w14:textId="77777777" w:rsidR="008151A1" w:rsidRDefault="008151A1" w:rsidP="00327E74">
      <w:pPr>
        <w:pStyle w:val="ListParagraph"/>
        <w:numPr>
          <w:ilvl w:val="0"/>
          <w:numId w:val="10"/>
        </w:numPr>
      </w:pPr>
      <w:r>
        <w:t>The system validates the details.</w:t>
      </w:r>
    </w:p>
    <w:p w14:paraId="341C0AF4" w14:textId="13076A38" w:rsidR="008151A1" w:rsidRDefault="008151A1" w:rsidP="00327E74">
      <w:pPr>
        <w:pStyle w:val="ListParagraph"/>
        <w:numPr>
          <w:ilvl w:val="0"/>
          <w:numId w:val="10"/>
        </w:numPr>
      </w:pPr>
      <w:r>
        <w:t>T</w:t>
      </w:r>
      <w:r w:rsidR="00053AE0">
        <w:t>he system successfully searches the available</w:t>
      </w:r>
      <w:r>
        <w:t xml:space="preserve"> hotel details.</w:t>
      </w:r>
    </w:p>
    <w:p w14:paraId="6DAA3AAE" w14:textId="1678BAC1" w:rsidR="00597624" w:rsidRPr="0004791E" w:rsidRDefault="00A652C3" w:rsidP="00525699">
      <w:pPr>
        <w:pStyle w:val="StyleHeading2Sub-headingH2ChapterNumberAppendixLetterchnh"/>
      </w:pPr>
      <w:r>
        <w:t xml:space="preserve">       </w:t>
      </w:r>
      <w:bookmarkStart w:id="91" w:name="_Toc503338191"/>
      <w:r w:rsidR="00597624" w:rsidRPr="0004791E">
        <w:t xml:space="preserve">Extension in </w:t>
      </w:r>
      <w:r w:rsidR="00053AE0">
        <w:t>Alternate Flow</w:t>
      </w:r>
      <w:r w:rsidR="005422B8">
        <w:t xml:space="preserve"> 2</w:t>
      </w:r>
      <w:r w:rsidR="00597624" w:rsidRPr="0004791E">
        <w:t>:</w:t>
      </w:r>
      <w:bookmarkEnd w:id="91"/>
      <w:r w:rsidR="00597624" w:rsidRPr="0004791E">
        <w:t xml:space="preserve"> </w:t>
      </w:r>
    </w:p>
    <w:p w14:paraId="3A6CBF5B" w14:textId="77777777" w:rsidR="0040708E" w:rsidRPr="001A108C" w:rsidRDefault="0040708E" w:rsidP="00525699">
      <w:pPr>
        <w:pStyle w:val="ListParagraph"/>
        <w:numPr>
          <w:ilvl w:val="0"/>
          <w:numId w:val="20"/>
        </w:numPr>
      </w:pPr>
      <w:r>
        <w:t>Open the browser.</w:t>
      </w:r>
    </w:p>
    <w:p w14:paraId="78F5E06B" w14:textId="6F0E4AFE" w:rsidR="0040708E" w:rsidRDefault="0040708E" w:rsidP="00D2561D">
      <w:pPr>
        <w:pStyle w:val="ListParagraph"/>
        <w:numPr>
          <w:ilvl w:val="0"/>
          <w:numId w:val="20"/>
        </w:numPr>
      </w:pPr>
      <w:r w:rsidRPr="001A108C">
        <w:rPr>
          <w:iCs/>
        </w:rPr>
        <w:t xml:space="preserve">Enter the URL </w:t>
      </w:r>
      <w:r w:rsidR="00D2561D" w:rsidRPr="00D2561D">
        <w:t>http://duniyaghumao.com</w:t>
      </w:r>
    </w:p>
    <w:p w14:paraId="0BAF6B53" w14:textId="77777777" w:rsidR="0040708E" w:rsidRDefault="0040708E" w:rsidP="00525699">
      <w:pPr>
        <w:pStyle w:val="ListParagraph"/>
        <w:numPr>
          <w:ilvl w:val="0"/>
          <w:numId w:val="20"/>
        </w:numPr>
      </w:pPr>
      <w:r>
        <w:t>Click on login link.</w:t>
      </w:r>
    </w:p>
    <w:p w14:paraId="63B50BC4" w14:textId="30A12E25" w:rsidR="0040708E" w:rsidRPr="001A108C" w:rsidRDefault="0040708E" w:rsidP="00525699">
      <w:pPr>
        <w:pStyle w:val="ListParagraph"/>
        <w:numPr>
          <w:ilvl w:val="0"/>
          <w:numId w:val="20"/>
        </w:numPr>
      </w:pPr>
      <w:r w:rsidRPr="001A108C">
        <w:t xml:space="preserve">Enter the </w:t>
      </w:r>
      <w:r w:rsidR="00327E74">
        <w:t>Employee</w:t>
      </w:r>
      <w:r>
        <w:t xml:space="preserve"> User name and </w:t>
      </w:r>
      <w:r w:rsidRPr="001A108C">
        <w:t>Password.</w:t>
      </w:r>
    </w:p>
    <w:p w14:paraId="33915C62" w14:textId="77777777" w:rsidR="0040708E" w:rsidRDefault="0040708E" w:rsidP="00525699">
      <w:pPr>
        <w:pStyle w:val="ListParagraph"/>
        <w:numPr>
          <w:ilvl w:val="0"/>
          <w:numId w:val="20"/>
        </w:numPr>
      </w:pPr>
      <w:r>
        <w:t>Click on login button.</w:t>
      </w:r>
    </w:p>
    <w:p w14:paraId="6A91F0F1" w14:textId="77777777" w:rsidR="0040708E" w:rsidRDefault="0040708E" w:rsidP="00525699">
      <w:pPr>
        <w:pStyle w:val="ListParagraph"/>
        <w:numPr>
          <w:ilvl w:val="0"/>
          <w:numId w:val="20"/>
        </w:numPr>
      </w:pPr>
      <w:r>
        <w:t>Click on appropriate link to view the booked rooms.</w:t>
      </w:r>
    </w:p>
    <w:p w14:paraId="7BD5497B" w14:textId="77777777" w:rsidR="0040708E" w:rsidRPr="009F5790" w:rsidRDefault="0040708E" w:rsidP="00525699">
      <w:pPr>
        <w:pStyle w:val="ListParagraph"/>
        <w:numPr>
          <w:ilvl w:val="0"/>
          <w:numId w:val="20"/>
        </w:numPr>
      </w:pPr>
      <w:r>
        <w:t>The system displays the corresponding hotel details.</w:t>
      </w:r>
    </w:p>
    <w:p w14:paraId="0A42A546" w14:textId="563BECB2" w:rsidR="00EA549E" w:rsidRDefault="009F5790" w:rsidP="00525699">
      <w:pPr>
        <w:pStyle w:val="StyleHeading1H1Mainheading1Heading1Heading10Head1h1Sec"/>
      </w:pPr>
      <w:bookmarkStart w:id="92" w:name="_Toc144299930"/>
      <w:bookmarkStart w:id="93" w:name="_Toc145125016"/>
      <w:bookmarkStart w:id="94" w:name="_Toc165439515"/>
      <w:bookmarkStart w:id="95" w:name="_Toc186019624"/>
      <w:bookmarkStart w:id="96" w:name="_Toc503338192"/>
      <w:r w:rsidRPr="009F5790">
        <w:t>Business Rules</w:t>
      </w:r>
      <w:bookmarkEnd w:id="92"/>
      <w:bookmarkEnd w:id="93"/>
      <w:bookmarkEnd w:id="94"/>
      <w:bookmarkEnd w:id="95"/>
      <w:bookmarkEnd w:id="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4770"/>
        <w:gridCol w:w="3510"/>
      </w:tblGrid>
      <w:tr w:rsidR="00EA549E" w14:paraId="3DF9A26B" w14:textId="77777777" w:rsidTr="00EA549E">
        <w:trPr>
          <w:tblHeader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BE490A9" w14:textId="77777777" w:rsidR="00EA549E" w:rsidRDefault="00EA549E" w:rsidP="00D60CE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Business Rule Name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A8E9909" w14:textId="77777777" w:rsidR="00EA549E" w:rsidRDefault="00EA549E" w:rsidP="00D60CE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Business Rule Description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B91A87E" w14:textId="77777777" w:rsidR="00EA549E" w:rsidRDefault="00EA549E" w:rsidP="00D60CE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System action (if BR fails)</w:t>
            </w:r>
          </w:p>
        </w:tc>
      </w:tr>
      <w:tr w:rsidR="00EA549E" w14:paraId="38BC7C69" w14:textId="77777777" w:rsidTr="00EA549E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C900" w14:textId="02839BAD" w:rsidR="00EA549E" w:rsidRPr="00D60CE8" w:rsidRDefault="00EA549E" w:rsidP="00D60CE8">
            <w:pPr>
              <w:pStyle w:val="infoblue"/>
              <w:jc w:val="center"/>
              <w:rPr>
                <w:i w:val="0"/>
                <w:color w:val="00264A" w:themeColor="text1"/>
                <w:lang w:bidi="en-US"/>
              </w:rPr>
            </w:pPr>
            <w:r w:rsidRPr="00D60CE8">
              <w:rPr>
                <w:i w:val="0"/>
                <w:color w:val="00264A" w:themeColor="text1"/>
                <w:lang w:bidi="en-US"/>
              </w:rPr>
              <w:t>BR</w:t>
            </w:r>
            <w:r w:rsidR="00D60CE8" w:rsidRPr="00D60CE8">
              <w:rPr>
                <w:i w:val="0"/>
                <w:color w:val="00264A" w:themeColor="text1"/>
                <w:lang w:bidi="en-US"/>
              </w:rPr>
              <w:t>_Emp</w:t>
            </w:r>
            <w:r w:rsidR="001D050A" w:rsidRPr="00D60CE8">
              <w:rPr>
                <w:i w:val="0"/>
                <w:color w:val="00264A" w:themeColor="text1"/>
                <w:lang w:bidi="en-US"/>
              </w:rPr>
              <w:t>_</w:t>
            </w:r>
            <w:r w:rsidRPr="00D60CE8">
              <w:rPr>
                <w:i w:val="0"/>
                <w:color w:val="00264A" w:themeColor="text1"/>
                <w:lang w:bidi="en-US"/>
              </w:rPr>
              <w:t>01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CE95" w14:textId="4023373E" w:rsidR="00EA549E" w:rsidRPr="00D60CE8" w:rsidRDefault="005B2EBD" w:rsidP="00D60CE8">
            <w:pPr>
              <w:pStyle w:val="infoblue"/>
              <w:jc w:val="center"/>
              <w:rPr>
                <w:i w:val="0"/>
                <w:color w:val="00264A" w:themeColor="text1"/>
                <w:lang w:bidi="en-US"/>
              </w:rPr>
            </w:pPr>
            <w:r w:rsidRPr="00D60CE8">
              <w:rPr>
                <w:i w:val="0"/>
                <w:color w:val="00264A" w:themeColor="text1"/>
                <w:lang w:bidi="en-US"/>
              </w:rPr>
              <w:t>Employee</w:t>
            </w:r>
            <w:r w:rsidR="00D60CE8" w:rsidRPr="00D60CE8">
              <w:rPr>
                <w:i w:val="0"/>
                <w:color w:val="00264A" w:themeColor="text1"/>
                <w:lang w:bidi="en-US"/>
              </w:rPr>
              <w:t xml:space="preserve"> login credentials</w:t>
            </w:r>
            <w:r w:rsidR="00EA549E" w:rsidRPr="00D60CE8">
              <w:rPr>
                <w:i w:val="0"/>
                <w:color w:val="00264A" w:themeColor="text1"/>
                <w:lang w:bidi="en-US"/>
              </w:rPr>
              <w:t xml:space="preserve"> should be valid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EBD8" w14:textId="765EE34F" w:rsidR="00EA549E" w:rsidRPr="00D60CE8" w:rsidRDefault="00D60CE8" w:rsidP="00D60CE8">
            <w:pPr>
              <w:pStyle w:val="infoblue"/>
              <w:jc w:val="center"/>
              <w:rPr>
                <w:i w:val="0"/>
                <w:color w:val="00264A" w:themeColor="text1"/>
                <w:lang w:bidi="en-US"/>
              </w:rPr>
            </w:pPr>
            <w:r w:rsidRPr="00D60CE8">
              <w:rPr>
                <w:i w:val="0"/>
                <w:color w:val="00264A" w:themeColor="text1"/>
                <w:lang w:bidi="en-US"/>
              </w:rPr>
              <w:t>Employee</w:t>
            </w:r>
            <w:r w:rsidR="00EA549E" w:rsidRPr="00D60CE8">
              <w:rPr>
                <w:i w:val="0"/>
                <w:color w:val="00264A" w:themeColor="text1"/>
                <w:lang w:bidi="en-US"/>
              </w:rPr>
              <w:t xml:space="preserve"> gets a popup to re</w:t>
            </w:r>
            <w:r>
              <w:rPr>
                <w:i w:val="0"/>
                <w:color w:val="00264A" w:themeColor="text1"/>
                <w:lang w:bidi="en-US"/>
              </w:rPr>
              <w:t>-</w:t>
            </w:r>
            <w:r w:rsidR="00EA549E" w:rsidRPr="00D60CE8">
              <w:rPr>
                <w:i w:val="0"/>
                <w:color w:val="00264A" w:themeColor="text1"/>
                <w:lang w:bidi="en-US"/>
              </w:rPr>
              <w:t>enter the credentials.</w:t>
            </w:r>
            <w:r w:rsidRPr="00D60CE8">
              <w:rPr>
                <w:i w:val="0"/>
                <w:color w:val="00264A" w:themeColor="text1"/>
                <w:lang w:bidi="en-US"/>
              </w:rPr>
              <w:t>(Try again)</w:t>
            </w:r>
          </w:p>
        </w:tc>
      </w:tr>
      <w:tr w:rsidR="00EA549E" w14:paraId="00FE99BB" w14:textId="77777777" w:rsidTr="00EA549E">
        <w:trPr>
          <w:trHeight w:val="69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91CD" w14:textId="3694E92F" w:rsidR="00EA549E" w:rsidRPr="00D60CE8" w:rsidRDefault="00EA549E" w:rsidP="00D60CE8">
            <w:pPr>
              <w:pStyle w:val="infoblue"/>
              <w:jc w:val="center"/>
              <w:rPr>
                <w:i w:val="0"/>
                <w:color w:val="00264A" w:themeColor="text1"/>
                <w:lang w:bidi="en-US"/>
              </w:rPr>
            </w:pPr>
            <w:r w:rsidRPr="00D60CE8">
              <w:rPr>
                <w:i w:val="0"/>
                <w:color w:val="00264A" w:themeColor="text1"/>
                <w:lang w:bidi="en-US"/>
              </w:rPr>
              <w:t>BR</w:t>
            </w:r>
            <w:r w:rsidR="00D60CE8" w:rsidRPr="00D60CE8">
              <w:rPr>
                <w:i w:val="0"/>
                <w:color w:val="00264A" w:themeColor="text1"/>
                <w:lang w:bidi="en-US"/>
              </w:rPr>
              <w:t>_Emp</w:t>
            </w:r>
            <w:r w:rsidR="001D050A" w:rsidRPr="00D60CE8">
              <w:rPr>
                <w:i w:val="0"/>
                <w:color w:val="00264A" w:themeColor="text1"/>
                <w:lang w:bidi="en-US"/>
              </w:rPr>
              <w:t>_</w:t>
            </w:r>
            <w:r w:rsidRPr="00D60CE8">
              <w:rPr>
                <w:i w:val="0"/>
                <w:color w:val="00264A" w:themeColor="text1"/>
                <w:lang w:bidi="en-US"/>
              </w:rPr>
              <w:t>02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2E27" w14:textId="16C2898A" w:rsidR="00EA549E" w:rsidRPr="00D60CE8" w:rsidRDefault="00D60CE8" w:rsidP="00D60CE8">
            <w:pPr>
              <w:pStyle w:val="infoblue"/>
              <w:jc w:val="center"/>
              <w:rPr>
                <w:i w:val="0"/>
                <w:color w:val="00264A" w:themeColor="text1"/>
                <w:lang w:bidi="en-US"/>
              </w:rPr>
            </w:pPr>
            <w:r w:rsidRPr="00D60CE8">
              <w:rPr>
                <w:i w:val="0"/>
                <w:color w:val="00264A" w:themeColor="text1"/>
                <w:lang w:bidi="en-US"/>
              </w:rPr>
              <w:t>Employee</w:t>
            </w:r>
            <w:r w:rsidR="00EA549E" w:rsidRPr="00D60CE8">
              <w:rPr>
                <w:i w:val="0"/>
                <w:color w:val="00264A" w:themeColor="text1"/>
                <w:lang w:bidi="en-US"/>
              </w:rPr>
              <w:t xml:space="preserve"> should be able to view the Hotel details added by the Admin.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6F5A" w14:textId="4C6143A3" w:rsidR="00EA549E" w:rsidRPr="00D60CE8" w:rsidRDefault="00D60CE8" w:rsidP="00D60CE8">
            <w:pPr>
              <w:pStyle w:val="infoblue"/>
              <w:jc w:val="center"/>
              <w:rPr>
                <w:i w:val="0"/>
                <w:color w:val="00264A" w:themeColor="text1"/>
                <w:lang w:bidi="en-US"/>
              </w:rPr>
            </w:pPr>
            <w:r w:rsidRPr="00D60CE8">
              <w:rPr>
                <w:i w:val="0"/>
                <w:color w:val="00264A" w:themeColor="text1"/>
                <w:lang w:bidi="en-US"/>
              </w:rPr>
              <w:t>Display</w:t>
            </w:r>
            <w:r w:rsidR="00EA549E" w:rsidRPr="00D60CE8">
              <w:rPr>
                <w:i w:val="0"/>
                <w:color w:val="00264A" w:themeColor="text1"/>
                <w:lang w:bidi="en-US"/>
              </w:rPr>
              <w:t xml:space="preserve"> message “ Hotel details</w:t>
            </w:r>
            <w:r w:rsidRPr="00D60CE8">
              <w:rPr>
                <w:i w:val="0"/>
                <w:color w:val="00264A" w:themeColor="text1"/>
                <w:lang w:bidi="en-US"/>
              </w:rPr>
              <w:t xml:space="preserve"> page is</w:t>
            </w:r>
            <w:r w:rsidR="00EA549E" w:rsidRPr="00D60CE8">
              <w:rPr>
                <w:i w:val="0"/>
                <w:color w:val="00264A" w:themeColor="text1"/>
                <w:lang w:bidi="en-US"/>
              </w:rPr>
              <w:t xml:space="preserve"> not available”</w:t>
            </w:r>
          </w:p>
        </w:tc>
      </w:tr>
      <w:tr w:rsidR="00EA549E" w14:paraId="3F391FE7" w14:textId="77777777" w:rsidTr="00EA549E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C39BB" w14:textId="1B830E5F" w:rsidR="00EA549E" w:rsidRPr="00D60CE8" w:rsidRDefault="00EA549E" w:rsidP="00D60CE8">
            <w:pPr>
              <w:pStyle w:val="infoblue"/>
              <w:jc w:val="center"/>
              <w:rPr>
                <w:i w:val="0"/>
                <w:color w:val="00264A" w:themeColor="text1"/>
                <w:lang w:bidi="en-US"/>
              </w:rPr>
            </w:pPr>
            <w:r w:rsidRPr="00D60CE8">
              <w:rPr>
                <w:i w:val="0"/>
                <w:color w:val="00264A" w:themeColor="text1"/>
                <w:lang w:bidi="en-US"/>
              </w:rPr>
              <w:t>BR</w:t>
            </w:r>
            <w:r w:rsidR="00D60CE8" w:rsidRPr="00D60CE8">
              <w:rPr>
                <w:i w:val="0"/>
                <w:color w:val="00264A" w:themeColor="text1"/>
                <w:lang w:bidi="en-US"/>
              </w:rPr>
              <w:t>_Emp</w:t>
            </w:r>
            <w:r w:rsidR="001D050A" w:rsidRPr="00D60CE8">
              <w:rPr>
                <w:i w:val="0"/>
                <w:color w:val="00264A" w:themeColor="text1"/>
                <w:lang w:bidi="en-US"/>
              </w:rPr>
              <w:t>_</w:t>
            </w:r>
            <w:r w:rsidRPr="00D60CE8">
              <w:rPr>
                <w:i w:val="0"/>
                <w:color w:val="00264A" w:themeColor="text1"/>
                <w:lang w:bidi="en-US"/>
              </w:rPr>
              <w:t>03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F8782" w14:textId="5A143B74" w:rsidR="00EA549E" w:rsidRPr="00D60CE8" w:rsidRDefault="00D60CE8" w:rsidP="00D60CE8">
            <w:pPr>
              <w:pStyle w:val="infoblue"/>
              <w:jc w:val="center"/>
              <w:rPr>
                <w:i w:val="0"/>
                <w:color w:val="00264A" w:themeColor="text1"/>
                <w:lang w:bidi="en-US"/>
              </w:rPr>
            </w:pPr>
            <w:r w:rsidRPr="00D60CE8">
              <w:rPr>
                <w:i w:val="0"/>
                <w:color w:val="00264A" w:themeColor="text1"/>
                <w:lang w:bidi="en-US"/>
              </w:rPr>
              <w:t>Employee</w:t>
            </w:r>
            <w:r w:rsidR="00EA549E" w:rsidRPr="00D60CE8">
              <w:rPr>
                <w:i w:val="0"/>
                <w:color w:val="00264A" w:themeColor="text1"/>
                <w:lang w:bidi="en-US"/>
              </w:rPr>
              <w:t xml:space="preserve"> should not be able to update,</w:t>
            </w:r>
            <w:r w:rsidRPr="00D60CE8">
              <w:rPr>
                <w:i w:val="0"/>
                <w:color w:val="00264A" w:themeColor="text1"/>
                <w:lang w:bidi="en-US"/>
              </w:rPr>
              <w:t xml:space="preserve"> </w:t>
            </w:r>
            <w:r w:rsidR="00EA549E" w:rsidRPr="00D60CE8">
              <w:rPr>
                <w:i w:val="0"/>
                <w:color w:val="00264A" w:themeColor="text1"/>
                <w:lang w:bidi="en-US"/>
              </w:rPr>
              <w:t>add or delete the Hotel details on portal.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E83F5" w14:textId="3058C28A" w:rsidR="00EA549E" w:rsidRPr="00D60CE8" w:rsidRDefault="00D60CE8" w:rsidP="00D60CE8">
            <w:pPr>
              <w:pStyle w:val="infoblue"/>
              <w:jc w:val="center"/>
              <w:rPr>
                <w:i w:val="0"/>
                <w:color w:val="00264A" w:themeColor="text1"/>
                <w:lang w:bidi="en-US"/>
              </w:rPr>
            </w:pPr>
            <w:r w:rsidRPr="00D60CE8">
              <w:rPr>
                <w:i w:val="0"/>
                <w:color w:val="00264A" w:themeColor="text1"/>
                <w:lang w:bidi="en-US"/>
              </w:rPr>
              <w:t xml:space="preserve">Display message </w:t>
            </w:r>
            <w:r w:rsidR="00EA549E" w:rsidRPr="00D60CE8">
              <w:rPr>
                <w:i w:val="0"/>
                <w:color w:val="00264A" w:themeColor="text1"/>
                <w:lang w:bidi="en-US"/>
              </w:rPr>
              <w:t>”</w:t>
            </w:r>
            <w:r w:rsidRPr="00D60CE8">
              <w:rPr>
                <w:i w:val="0"/>
                <w:color w:val="00264A" w:themeColor="text1"/>
                <w:lang w:bidi="en-US"/>
              </w:rPr>
              <w:t>Admin r</w:t>
            </w:r>
            <w:r>
              <w:rPr>
                <w:i w:val="0"/>
                <w:color w:val="00264A" w:themeColor="text1"/>
                <w:lang w:bidi="en-US"/>
              </w:rPr>
              <w:t>ights require</w:t>
            </w:r>
            <w:r w:rsidRPr="00D60CE8">
              <w:rPr>
                <w:i w:val="0"/>
                <w:color w:val="00264A" w:themeColor="text1"/>
                <w:lang w:bidi="en-US"/>
              </w:rPr>
              <w:t>d”</w:t>
            </w:r>
          </w:p>
        </w:tc>
      </w:tr>
      <w:tr w:rsidR="00EA549E" w14:paraId="27FCD4B7" w14:textId="77777777" w:rsidTr="00EA549E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4EC7" w14:textId="1B47A94D" w:rsidR="00EA549E" w:rsidRPr="00D60CE8" w:rsidRDefault="00EA549E" w:rsidP="00D60CE8">
            <w:pPr>
              <w:pStyle w:val="infoblue"/>
              <w:jc w:val="center"/>
              <w:rPr>
                <w:i w:val="0"/>
                <w:color w:val="00264A" w:themeColor="text1"/>
                <w:lang w:bidi="en-US"/>
              </w:rPr>
            </w:pPr>
            <w:r w:rsidRPr="00D60CE8">
              <w:rPr>
                <w:i w:val="0"/>
                <w:color w:val="00264A" w:themeColor="text1"/>
                <w:lang w:bidi="en-US"/>
              </w:rPr>
              <w:t>BR</w:t>
            </w:r>
            <w:r w:rsidR="00D60CE8" w:rsidRPr="00D60CE8">
              <w:rPr>
                <w:i w:val="0"/>
                <w:color w:val="00264A" w:themeColor="text1"/>
                <w:lang w:bidi="en-US"/>
              </w:rPr>
              <w:t>_Emp</w:t>
            </w:r>
            <w:r w:rsidR="001D050A" w:rsidRPr="00D60CE8">
              <w:rPr>
                <w:i w:val="0"/>
                <w:color w:val="00264A" w:themeColor="text1"/>
                <w:lang w:bidi="en-US"/>
              </w:rPr>
              <w:t>_</w:t>
            </w:r>
            <w:r w:rsidRPr="00D60CE8">
              <w:rPr>
                <w:i w:val="0"/>
                <w:color w:val="00264A" w:themeColor="text1"/>
                <w:lang w:bidi="en-US"/>
              </w:rPr>
              <w:t>04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0834" w14:textId="5A12D96D" w:rsidR="00EA549E" w:rsidRPr="00D60CE8" w:rsidRDefault="00D60CE8" w:rsidP="00D60CE8">
            <w:pPr>
              <w:pStyle w:val="infoblue"/>
              <w:jc w:val="center"/>
              <w:rPr>
                <w:i w:val="0"/>
                <w:color w:val="00264A" w:themeColor="text1"/>
                <w:lang w:bidi="en-US"/>
              </w:rPr>
            </w:pPr>
            <w:r w:rsidRPr="00D60CE8">
              <w:rPr>
                <w:i w:val="0"/>
                <w:color w:val="00264A" w:themeColor="text1"/>
                <w:lang w:bidi="en-US"/>
              </w:rPr>
              <w:t>Employee</w:t>
            </w:r>
            <w:r w:rsidR="00EA549E" w:rsidRPr="00D60CE8">
              <w:rPr>
                <w:i w:val="0"/>
                <w:color w:val="00264A" w:themeColor="text1"/>
                <w:lang w:bidi="en-US"/>
              </w:rPr>
              <w:t xml:space="preserve"> should not be able to modify the booking status details.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798D" w14:textId="114D9513" w:rsidR="00EA549E" w:rsidRPr="00D60CE8" w:rsidRDefault="00D60CE8" w:rsidP="00D60CE8">
            <w:pPr>
              <w:pStyle w:val="infoblue"/>
              <w:jc w:val="center"/>
              <w:rPr>
                <w:i w:val="0"/>
                <w:color w:val="00264A" w:themeColor="text1"/>
                <w:lang w:bidi="en-US"/>
              </w:rPr>
            </w:pPr>
            <w:r w:rsidRPr="00D60CE8">
              <w:rPr>
                <w:i w:val="0"/>
                <w:color w:val="00264A" w:themeColor="text1"/>
                <w:lang w:bidi="en-US"/>
              </w:rPr>
              <w:t>Display message “Admin rights required</w:t>
            </w:r>
            <w:r w:rsidR="00EA549E" w:rsidRPr="00D60CE8">
              <w:rPr>
                <w:i w:val="0"/>
                <w:color w:val="00264A" w:themeColor="text1"/>
                <w:lang w:bidi="en-US"/>
              </w:rPr>
              <w:t>”</w:t>
            </w:r>
          </w:p>
        </w:tc>
      </w:tr>
      <w:tr w:rsidR="00EE4C4B" w14:paraId="6C4BF63F" w14:textId="77777777" w:rsidTr="00EE4C4B">
        <w:trPr>
          <w:trHeight w:val="489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C8D2" w14:textId="3AB85CC0" w:rsidR="00EE4C4B" w:rsidRPr="00D60CE8" w:rsidRDefault="00EE4C4B" w:rsidP="00D60CE8">
            <w:pPr>
              <w:pStyle w:val="infoblue"/>
              <w:jc w:val="center"/>
              <w:rPr>
                <w:i w:val="0"/>
                <w:color w:val="00264A" w:themeColor="text1"/>
                <w:lang w:bidi="en-US"/>
              </w:rPr>
            </w:pPr>
            <w:r w:rsidRPr="00D60CE8">
              <w:rPr>
                <w:i w:val="0"/>
                <w:color w:val="00264A" w:themeColor="text1"/>
                <w:lang w:bidi="en-US"/>
              </w:rPr>
              <w:t>BR</w:t>
            </w:r>
            <w:r w:rsidR="00D60CE8" w:rsidRPr="00D60CE8">
              <w:rPr>
                <w:i w:val="0"/>
                <w:color w:val="00264A" w:themeColor="text1"/>
                <w:lang w:bidi="en-US"/>
              </w:rPr>
              <w:t>_Emp</w:t>
            </w:r>
            <w:r w:rsidR="001D050A" w:rsidRPr="00D60CE8">
              <w:rPr>
                <w:i w:val="0"/>
                <w:color w:val="00264A" w:themeColor="text1"/>
                <w:lang w:bidi="en-US"/>
              </w:rPr>
              <w:t>_</w:t>
            </w:r>
            <w:r w:rsidRPr="00D60CE8">
              <w:rPr>
                <w:i w:val="0"/>
                <w:color w:val="00264A" w:themeColor="text1"/>
                <w:lang w:bidi="en-US"/>
              </w:rPr>
              <w:t>05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C3CF" w14:textId="0DBDC4DC" w:rsidR="00EE4C4B" w:rsidRPr="00D60CE8" w:rsidRDefault="00D60CE8" w:rsidP="00D60CE8">
            <w:pPr>
              <w:pStyle w:val="infoblue"/>
              <w:jc w:val="center"/>
              <w:rPr>
                <w:i w:val="0"/>
                <w:color w:val="00264A" w:themeColor="text1"/>
                <w:lang w:bidi="en-US"/>
              </w:rPr>
            </w:pPr>
            <w:r w:rsidRPr="00D60CE8">
              <w:rPr>
                <w:i w:val="0"/>
                <w:color w:val="00264A" w:themeColor="text1"/>
                <w:lang w:bidi="en-US"/>
              </w:rPr>
              <w:t xml:space="preserve">Employee </w:t>
            </w:r>
            <w:r w:rsidR="00EE4C4B" w:rsidRPr="00D60CE8">
              <w:rPr>
                <w:i w:val="0"/>
                <w:color w:val="00264A" w:themeColor="text1"/>
                <w:lang w:bidi="en-US"/>
              </w:rPr>
              <w:t>should be able to search hotels by city.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A1CD" w14:textId="5ACD2691" w:rsidR="00EE4C4B" w:rsidRPr="00D60CE8" w:rsidRDefault="00EE4C4B" w:rsidP="00D60CE8">
            <w:pPr>
              <w:pStyle w:val="infoblue"/>
              <w:jc w:val="center"/>
              <w:rPr>
                <w:i w:val="0"/>
                <w:color w:val="00264A" w:themeColor="text1"/>
                <w:lang w:bidi="en-US"/>
              </w:rPr>
            </w:pPr>
            <w:r w:rsidRPr="00D60CE8">
              <w:rPr>
                <w:i w:val="0"/>
                <w:color w:val="00264A" w:themeColor="text1"/>
                <w:lang w:bidi="en-US"/>
              </w:rPr>
              <w:t>Display message “</w:t>
            </w:r>
            <w:r w:rsidR="00D60CE8" w:rsidRPr="00D60CE8">
              <w:rPr>
                <w:i w:val="0"/>
                <w:color w:val="00264A" w:themeColor="text1"/>
                <w:lang w:bidi="en-US"/>
              </w:rPr>
              <w:t>No Hotels</w:t>
            </w:r>
            <w:r w:rsidRPr="00D60CE8">
              <w:rPr>
                <w:i w:val="0"/>
                <w:color w:val="00264A" w:themeColor="text1"/>
                <w:lang w:bidi="en-US"/>
              </w:rPr>
              <w:t xml:space="preserve"> found”</w:t>
            </w:r>
          </w:p>
        </w:tc>
      </w:tr>
      <w:tr w:rsidR="005E1C94" w14:paraId="4B3C7431" w14:textId="77777777" w:rsidTr="00EE4C4B">
        <w:trPr>
          <w:trHeight w:val="489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A974" w14:textId="7C50D4A5" w:rsidR="005E1C94" w:rsidRPr="00D60CE8" w:rsidRDefault="00D60CE8" w:rsidP="00D60CE8">
            <w:pPr>
              <w:pStyle w:val="infoblue"/>
              <w:jc w:val="center"/>
              <w:rPr>
                <w:i w:val="0"/>
                <w:color w:val="00264A" w:themeColor="text1"/>
                <w:lang w:bidi="en-US"/>
              </w:rPr>
            </w:pPr>
            <w:r w:rsidRPr="00D60CE8">
              <w:rPr>
                <w:i w:val="0"/>
                <w:color w:val="00264A" w:themeColor="text1"/>
                <w:lang w:bidi="en-US"/>
              </w:rPr>
              <w:t>BR_Emp</w:t>
            </w:r>
            <w:r w:rsidR="005E1C94" w:rsidRPr="00D60CE8">
              <w:rPr>
                <w:i w:val="0"/>
                <w:color w:val="00264A" w:themeColor="text1"/>
                <w:lang w:bidi="en-US"/>
              </w:rPr>
              <w:t>_06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93CA" w14:textId="08E849AB" w:rsidR="005E1C94" w:rsidRPr="00D60CE8" w:rsidRDefault="00D60CE8" w:rsidP="00D60CE8">
            <w:pPr>
              <w:pStyle w:val="infoblue"/>
              <w:jc w:val="center"/>
              <w:rPr>
                <w:i w:val="0"/>
                <w:color w:val="00264A" w:themeColor="text1"/>
                <w:lang w:bidi="en-US"/>
              </w:rPr>
            </w:pPr>
            <w:r w:rsidRPr="00D60CE8">
              <w:rPr>
                <w:i w:val="0"/>
                <w:color w:val="00264A" w:themeColor="text1"/>
                <w:lang w:bidi="en-US"/>
              </w:rPr>
              <w:t>Employee</w:t>
            </w:r>
            <w:r w:rsidR="005E1C94" w:rsidRPr="00D60CE8">
              <w:rPr>
                <w:i w:val="0"/>
                <w:color w:val="00264A" w:themeColor="text1"/>
                <w:lang w:bidi="en-US"/>
              </w:rPr>
              <w:t xml:space="preserve"> should be able to book the hotels.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A59F" w14:textId="5FEA9A82" w:rsidR="005E1C94" w:rsidRPr="00D60CE8" w:rsidRDefault="005E1C94" w:rsidP="00D60CE8">
            <w:pPr>
              <w:pStyle w:val="infoblue"/>
              <w:jc w:val="center"/>
              <w:rPr>
                <w:i w:val="0"/>
                <w:color w:val="00264A" w:themeColor="text1"/>
                <w:lang w:bidi="en-US"/>
              </w:rPr>
            </w:pPr>
            <w:r w:rsidRPr="00D60CE8">
              <w:rPr>
                <w:i w:val="0"/>
                <w:color w:val="00264A" w:themeColor="text1"/>
                <w:lang w:bidi="en-US"/>
              </w:rPr>
              <w:t>Display message “</w:t>
            </w:r>
            <w:r w:rsidR="00D60CE8" w:rsidRPr="00D60CE8">
              <w:rPr>
                <w:i w:val="0"/>
                <w:color w:val="00264A" w:themeColor="text1"/>
                <w:lang w:bidi="en-US"/>
              </w:rPr>
              <w:t>error:404:try again later</w:t>
            </w:r>
            <w:r w:rsidRPr="00D60CE8">
              <w:rPr>
                <w:i w:val="0"/>
                <w:color w:val="00264A" w:themeColor="text1"/>
                <w:lang w:bidi="en-US"/>
              </w:rPr>
              <w:t>”</w:t>
            </w:r>
          </w:p>
        </w:tc>
      </w:tr>
    </w:tbl>
    <w:p w14:paraId="0D89A8DA" w14:textId="77777777" w:rsidR="00EA549E" w:rsidRDefault="00EA549E" w:rsidP="00525699">
      <w:pPr>
        <w:pStyle w:val="CommentText"/>
      </w:pPr>
    </w:p>
    <w:p w14:paraId="01F99B63" w14:textId="77777777" w:rsidR="009F5790" w:rsidRPr="009F5790" w:rsidRDefault="009F5790" w:rsidP="00525699">
      <w:pPr>
        <w:pStyle w:val="CommentText"/>
      </w:pPr>
    </w:p>
    <w:p w14:paraId="5FCAD465" w14:textId="77777777" w:rsidR="009F5790" w:rsidRPr="009F5790" w:rsidRDefault="009F5790" w:rsidP="00525699">
      <w:pPr>
        <w:pStyle w:val="StyleHeading1H1Mainheading1Heading1Heading10Head1h1Sec"/>
      </w:pPr>
      <w:bookmarkStart w:id="97" w:name="_Toc144299931"/>
      <w:bookmarkStart w:id="98" w:name="_Toc145125017"/>
      <w:bookmarkStart w:id="99" w:name="_Toc165439516"/>
      <w:bookmarkStart w:id="100" w:name="_Toc186019625"/>
      <w:bookmarkStart w:id="101" w:name="_Toc503338193"/>
      <w:r w:rsidRPr="009F5790">
        <w:lastRenderedPageBreak/>
        <w:t>Diagrams</w:t>
      </w:r>
      <w:bookmarkEnd w:id="97"/>
      <w:bookmarkEnd w:id="98"/>
      <w:bookmarkEnd w:id="99"/>
      <w:bookmarkEnd w:id="100"/>
      <w:bookmarkEnd w:id="101"/>
    </w:p>
    <w:p w14:paraId="393809F5" w14:textId="789DA7FC" w:rsidR="009F5790" w:rsidRDefault="009F5790" w:rsidP="00525699">
      <w:pPr>
        <w:pStyle w:val="StyleHeading2Sub-headingH2ChapterNumberAppendixLetterchnh"/>
      </w:pPr>
      <w:bookmarkStart w:id="102" w:name="_Toc144299932"/>
      <w:bookmarkStart w:id="103" w:name="_Toc145125018"/>
      <w:bookmarkStart w:id="104" w:name="_Toc165439517"/>
      <w:bookmarkStart w:id="105" w:name="_Toc186019626"/>
      <w:bookmarkStart w:id="106" w:name="_Toc503338194"/>
      <w:r w:rsidRPr="009F5790">
        <w:t>Use Case Diagram</w:t>
      </w:r>
      <w:bookmarkEnd w:id="102"/>
      <w:bookmarkEnd w:id="103"/>
      <w:bookmarkEnd w:id="104"/>
      <w:bookmarkEnd w:id="105"/>
      <w:bookmarkEnd w:id="106"/>
    </w:p>
    <w:p w14:paraId="199EA2CF" w14:textId="77777777" w:rsidR="00841E02" w:rsidRDefault="00841E02" w:rsidP="00525699">
      <w:pPr>
        <w:pStyle w:val="StyleHeading2Sub-headingH2ChapterNumberAppendixLetterchnh"/>
      </w:pPr>
    </w:p>
    <w:p w14:paraId="75D89153" w14:textId="58511F19" w:rsidR="00841E02" w:rsidRDefault="00C8266B" w:rsidP="00525699">
      <w:pPr>
        <w:pStyle w:val="StyleHeading2Sub-headingH2ChapterNumberAppendixLetterchnh"/>
      </w:pPr>
      <w:r>
        <w:rPr>
          <w:noProof/>
          <w:lang w:val="en-US"/>
        </w:rPr>
        <w:drawing>
          <wp:inline distT="0" distB="0" distL="0" distR="0" wp14:anchorId="34859133" wp14:editId="19D8DB8D">
            <wp:extent cx="6479540" cy="36408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6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5652" w14:textId="4C43BC1A" w:rsidR="00FC15C8" w:rsidRPr="009F5790" w:rsidRDefault="00841E02" w:rsidP="00525699">
      <w:pPr>
        <w:pStyle w:val="StyleHeading2Sub-headingH2ChapterNumberAppendixLetterchnh"/>
      </w:pPr>
      <w:r>
        <w:rPr>
          <w:noProof/>
        </w:rPr>
        <w:t xml:space="preserve">             </w:t>
      </w:r>
    </w:p>
    <w:p w14:paraId="35E2DE9C" w14:textId="77777777" w:rsidR="009F5790" w:rsidRDefault="009F5790" w:rsidP="00525699">
      <w:pPr>
        <w:pStyle w:val="StyleHeading1H1Mainheading1Heading1Heading10Head1h1Sec"/>
      </w:pPr>
      <w:bookmarkStart w:id="107" w:name="_Toc144299934"/>
      <w:bookmarkStart w:id="108" w:name="_Toc145125020"/>
      <w:bookmarkStart w:id="109" w:name="_Toc165439519"/>
      <w:bookmarkStart w:id="110" w:name="_Toc186019628"/>
      <w:bookmarkStart w:id="111" w:name="_Toc503338196"/>
      <w:r w:rsidRPr="009F5790">
        <w:t>Scenarios</w:t>
      </w:r>
      <w:bookmarkEnd w:id="107"/>
      <w:bookmarkEnd w:id="108"/>
      <w:bookmarkEnd w:id="109"/>
      <w:bookmarkEnd w:id="110"/>
      <w:bookmarkEnd w:id="111"/>
    </w:p>
    <w:p w14:paraId="472550AD" w14:textId="413C7437" w:rsidR="009F5790" w:rsidRPr="009F5790" w:rsidRDefault="00877338" w:rsidP="00525699">
      <w:pPr>
        <w:pStyle w:val="StyleHeading2Sub-headingH2ChapterNumberAppendixLetterchnh"/>
      </w:pPr>
      <w:bookmarkStart w:id="112" w:name="_Toc144299935"/>
      <w:bookmarkStart w:id="113" w:name="_Toc145125021"/>
      <w:bookmarkStart w:id="114" w:name="_Toc165439520"/>
      <w:bookmarkStart w:id="115" w:name="_Toc186019629"/>
      <w:r>
        <w:t xml:space="preserve">       </w:t>
      </w:r>
      <w:bookmarkStart w:id="116" w:name="_Toc503338197"/>
      <w:r w:rsidR="009F5790" w:rsidRPr="009F5790">
        <w:t>Success Scenarios</w:t>
      </w:r>
      <w:bookmarkEnd w:id="112"/>
      <w:bookmarkEnd w:id="113"/>
      <w:bookmarkEnd w:id="114"/>
      <w:bookmarkEnd w:id="115"/>
      <w:bookmarkEnd w:id="116"/>
    </w:p>
    <w:p w14:paraId="1CF32208" w14:textId="5F29723B" w:rsidR="009F5790" w:rsidRDefault="00C502D9" w:rsidP="00525699">
      <w:pPr>
        <w:pStyle w:val="NormalNotesBulleted"/>
        <w:numPr>
          <w:ilvl w:val="0"/>
          <w:numId w:val="7"/>
        </w:numPr>
      </w:pPr>
      <w:r>
        <w:t>Successful Employee l</w:t>
      </w:r>
      <w:r w:rsidR="00841E02">
        <w:t>ogin.</w:t>
      </w:r>
    </w:p>
    <w:p w14:paraId="36DF1333" w14:textId="1D7EFA72" w:rsidR="00841E02" w:rsidRDefault="00841E02" w:rsidP="00525699">
      <w:pPr>
        <w:pStyle w:val="NormalNotesBulleted"/>
        <w:numPr>
          <w:ilvl w:val="0"/>
          <w:numId w:val="7"/>
        </w:numPr>
      </w:pPr>
      <w:r>
        <w:t xml:space="preserve">Successful </w:t>
      </w:r>
      <w:r w:rsidR="000B5772">
        <w:t>‘</w:t>
      </w:r>
      <w:r>
        <w:t>Search of Hotel Rooms</w:t>
      </w:r>
      <w:r w:rsidR="000B5772">
        <w:t>’</w:t>
      </w:r>
      <w:r>
        <w:t>.</w:t>
      </w:r>
    </w:p>
    <w:p w14:paraId="7050AE9A" w14:textId="300860C1" w:rsidR="00841E02" w:rsidRDefault="00841E02" w:rsidP="00525699">
      <w:pPr>
        <w:pStyle w:val="NormalNotesBulleted"/>
        <w:numPr>
          <w:ilvl w:val="0"/>
          <w:numId w:val="7"/>
        </w:numPr>
      </w:pPr>
      <w:r>
        <w:t xml:space="preserve">Successful </w:t>
      </w:r>
      <w:r w:rsidR="000B5772">
        <w:t>‘</w:t>
      </w:r>
      <w:r>
        <w:t>Book the Hotel Rooms</w:t>
      </w:r>
      <w:r w:rsidR="000B5772">
        <w:t>’</w:t>
      </w:r>
      <w:r>
        <w:t>.</w:t>
      </w:r>
    </w:p>
    <w:p w14:paraId="366D3C69" w14:textId="59943DCC" w:rsidR="009F5790" w:rsidRPr="009F5790" w:rsidRDefault="000B5772" w:rsidP="00525699">
      <w:pPr>
        <w:pStyle w:val="NormalNotesBulleted"/>
        <w:numPr>
          <w:ilvl w:val="0"/>
          <w:numId w:val="7"/>
        </w:numPr>
      </w:pPr>
      <w:r>
        <w:t>Successful ‘</w:t>
      </w:r>
      <w:r w:rsidR="00841E02">
        <w:t xml:space="preserve">view </w:t>
      </w:r>
      <w:r>
        <w:t xml:space="preserve">of </w:t>
      </w:r>
      <w:r w:rsidR="00841E02">
        <w:t>Booking Status</w:t>
      </w:r>
      <w:r>
        <w:t>’</w:t>
      </w:r>
      <w:r w:rsidR="00841E02">
        <w:t>.</w:t>
      </w:r>
      <w:r w:rsidR="009F5790" w:rsidRPr="009F5790">
        <w:t xml:space="preserve"> </w:t>
      </w:r>
    </w:p>
    <w:p w14:paraId="17B36821" w14:textId="0AB5C5AB" w:rsidR="009F5790" w:rsidRPr="009F5790" w:rsidRDefault="00877338" w:rsidP="00525699">
      <w:pPr>
        <w:pStyle w:val="StyleHeading2Sub-headingH2ChapterNumberAppendixLetterchnh"/>
      </w:pPr>
      <w:bookmarkStart w:id="117" w:name="_Toc144299936"/>
      <w:bookmarkStart w:id="118" w:name="_Toc145125022"/>
      <w:bookmarkStart w:id="119" w:name="_Toc165439521"/>
      <w:bookmarkStart w:id="120" w:name="_Toc186019630"/>
      <w:r>
        <w:t xml:space="preserve">      </w:t>
      </w:r>
      <w:bookmarkStart w:id="121" w:name="_Toc503338198"/>
      <w:r w:rsidR="009F5790" w:rsidRPr="009F5790">
        <w:t>Failure Scenarios</w:t>
      </w:r>
      <w:bookmarkEnd w:id="117"/>
      <w:bookmarkEnd w:id="118"/>
      <w:bookmarkEnd w:id="119"/>
      <w:bookmarkEnd w:id="120"/>
      <w:bookmarkEnd w:id="121"/>
    </w:p>
    <w:p w14:paraId="53B117EA" w14:textId="5F5ACAAD" w:rsidR="00120E6C" w:rsidRDefault="00C502D9" w:rsidP="00525699">
      <w:pPr>
        <w:pStyle w:val="NormalNotesBulleted"/>
        <w:numPr>
          <w:ilvl w:val="0"/>
          <w:numId w:val="7"/>
        </w:numPr>
      </w:pPr>
      <w:r>
        <w:t xml:space="preserve">Employee </w:t>
      </w:r>
      <w:r w:rsidR="00120E6C">
        <w:t>login authentication fails</w:t>
      </w:r>
      <w:r>
        <w:t>.</w:t>
      </w:r>
    </w:p>
    <w:p w14:paraId="1260B627" w14:textId="236828C8" w:rsidR="009F5790" w:rsidRDefault="00C502D9" w:rsidP="00525699">
      <w:pPr>
        <w:pStyle w:val="NormalNotesBulleted"/>
        <w:numPr>
          <w:ilvl w:val="0"/>
          <w:numId w:val="7"/>
        </w:numPr>
      </w:pPr>
      <w:r>
        <w:t>Employee</w:t>
      </w:r>
      <w:r w:rsidR="00120E6C">
        <w:t xml:space="preserve"> not able to book the Hotel Rooms.</w:t>
      </w:r>
    </w:p>
    <w:p w14:paraId="5342F4ED" w14:textId="6DF13B19" w:rsidR="0001597A" w:rsidRDefault="0001597A" w:rsidP="00525699">
      <w:pPr>
        <w:pStyle w:val="NormalNotesBulleted"/>
        <w:numPr>
          <w:ilvl w:val="0"/>
          <w:numId w:val="7"/>
        </w:numPr>
      </w:pPr>
      <w:r>
        <w:t>Employee not able to search the Hotel Rooms.</w:t>
      </w:r>
    </w:p>
    <w:p w14:paraId="2338ADB1" w14:textId="0A2E33AB" w:rsidR="009F5790" w:rsidRPr="009F5790" w:rsidRDefault="0001597A" w:rsidP="00525699">
      <w:pPr>
        <w:pStyle w:val="NormalNotesBulleted"/>
        <w:numPr>
          <w:ilvl w:val="0"/>
          <w:numId w:val="7"/>
        </w:numPr>
      </w:pPr>
      <w:r>
        <w:t>Employee not able to view the booking status.</w:t>
      </w:r>
    </w:p>
    <w:p w14:paraId="7029522B" w14:textId="6E03EA8B" w:rsidR="00F661B7" w:rsidRPr="009F5790" w:rsidRDefault="009F5790" w:rsidP="00525699">
      <w:pPr>
        <w:pStyle w:val="StyleHeading1H1Mainheading1Heading1Heading10Head1h1Sec"/>
      </w:pPr>
      <w:bookmarkStart w:id="122" w:name="_Toc144299937"/>
      <w:bookmarkStart w:id="123" w:name="_Toc145125023"/>
      <w:bookmarkStart w:id="124" w:name="_Toc165439522"/>
      <w:bookmarkStart w:id="125" w:name="_Toc186019631"/>
      <w:bookmarkStart w:id="126" w:name="_Toc503338199"/>
      <w:r w:rsidRPr="009F5790">
        <w:lastRenderedPageBreak/>
        <w:t>Issues</w:t>
      </w:r>
      <w:bookmarkEnd w:id="122"/>
      <w:bookmarkEnd w:id="123"/>
      <w:bookmarkEnd w:id="124"/>
      <w:bookmarkEnd w:id="125"/>
      <w:bookmarkEnd w:id="126"/>
    </w:p>
    <w:p w14:paraId="0055CB1C" w14:textId="27C9E7E9" w:rsidR="00120E6C" w:rsidRPr="001A597C" w:rsidRDefault="00120E6C" w:rsidP="00525699">
      <w:pPr>
        <w:pStyle w:val="NormalNotesBulleted"/>
        <w:numPr>
          <w:ilvl w:val="0"/>
          <w:numId w:val="7"/>
        </w:numPr>
      </w:pPr>
      <w:r w:rsidRPr="001A597C">
        <w:t xml:space="preserve">What </w:t>
      </w:r>
      <w:r w:rsidR="00C502D9">
        <w:t>if the HTTP session not created.?</w:t>
      </w:r>
    </w:p>
    <w:p w14:paraId="00C76E63" w14:textId="342A915D" w:rsidR="00120E6C" w:rsidRDefault="00120E6C" w:rsidP="00525699">
      <w:pPr>
        <w:pStyle w:val="NormalNotesBulleted"/>
        <w:numPr>
          <w:ilvl w:val="0"/>
          <w:numId w:val="7"/>
        </w:numPr>
      </w:pPr>
      <w:r>
        <w:t xml:space="preserve">What if the Employee is able to access the page </w:t>
      </w:r>
      <w:r w:rsidRPr="001A597C">
        <w:t>of the application by simply enter</w:t>
      </w:r>
      <w:r w:rsidR="00C502D9">
        <w:t>ing the URL of that  page</w:t>
      </w:r>
      <w:r w:rsidRPr="001A597C">
        <w:t xml:space="preserve"> address bar of the browser.</w:t>
      </w:r>
    </w:p>
    <w:p w14:paraId="2644ED35" w14:textId="6B2FCD22" w:rsidR="001C4D77" w:rsidRPr="009F5790" w:rsidRDefault="00120E6C" w:rsidP="00525699">
      <w:pPr>
        <w:pStyle w:val="NormalNotesBulleted"/>
        <w:numPr>
          <w:ilvl w:val="0"/>
          <w:numId w:val="7"/>
        </w:numPr>
      </w:pPr>
      <w:r>
        <w:t>What if Employee / Customer able to add or update or delete the Hotel details.</w:t>
      </w:r>
    </w:p>
    <w:p w14:paraId="7CC62646" w14:textId="77777777" w:rsidR="009F5790" w:rsidRDefault="009F5790" w:rsidP="00525699">
      <w:pPr>
        <w:pStyle w:val="StyleHeading1H1Mainheading1Heading1Heading10Head1h1Sec"/>
      </w:pPr>
      <w:bookmarkStart w:id="127" w:name="_Toc144299938"/>
      <w:bookmarkStart w:id="128" w:name="_Toc145125024"/>
      <w:bookmarkStart w:id="129" w:name="_Toc165439523"/>
      <w:bookmarkStart w:id="130" w:name="_Toc186019632"/>
      <w:bookmarkStart w:id="131" w:name="_Toc503338200"/>
      <w:r w:rsidRPr="009F5790">
        <w:t>UI Specifications</w:t>
      </w:r>
      <w:bookmarkEnd w:id="127"/>
      <w:bookmarkEnd w:id="128"/>
      <w:bookmarkEnd w:id="129"/>
      <w:bookmarkEnd w:id="130"/>
      <w:bookmarkEnd w:id="131"/>
    </w:p>
    <w:p w14:paraId="3D5D1008" w14:textId="77777777" w:rsidR="009F5790" w:rsidRPr="001C4D77" w:rsidRDefault="009F5790" w:rsidP="00525699">
      <w:pPr>
        <w:pStyle w:val="StyleHeading1H1Mainheading1Heading1Heading10Head1h1Sec"/>
      </w:pPr>
      <w:bookmarkStart w:id="132" w:name="_Toc144299939"/>
      <w:bookmarkStart w:id="133" w:name="_Toc145125025"/>
      <w:bookmarkStart w:id="134" w:name="_Toc165439524"/>
      <w:bookmarkStart w:id="135" w:name="_Toc186019633"/>
      <w:bookmarkStart w:id="136" w:name="_Toc503338201"/>
      <w:r w:rsidRPr="001C4D77">
        <w:t>Inter System Dependencies</w:t>
      </w:r>
      <w:bookmarkEnd w:id="132"/>
      <w:bookmarkEnd w:id="133"/>
      <w:bookmarkEnd w:id="134"/>
      <w:bookmarkEnd w:id="135"/>
      <w:bookmarkEnd w:id="136"/>
    </w:p>
    <w:p w14:paraId="5896F56D" w14:textId="618AD4B6" w:rsidR="009F5790" w:rsidRPr="009F5790" w:rsidRDefault="009F5790" w:rsidP="00525699">
      <w:r w:rsidRPr="009F5790">
        <w:rPr>
          <w:b/>
        </w:rPr>
        <w:t>Module</w:t>
      </w:r>
      <w:r w:rsidR="00161B38">
        <w:rPr>
          <w:b/>
        </w:rPr>
        <w:t xml:space="preserve">               </w:t>
      </w:r>
      <w:r w:rsidRPr="009F5790">
        <w:rPr>
          <w:b/>
        </w:rPr>
        <w:t>:</w:t>
      </w:r>
      <w:r w:rsidR="00161B38">
        <w:rPr>
          <w:b/>
        </w:rPr>
        <w:t xml:space="preserve">        </w:t>
      </w:r>
      <w:r w:rsidRPr="00612A6C">
        <w:t xml:space="preserve"> </w:t>
      </w:r>
      <w:r w:rsidR="00612A6C">
        <w:t xml:space="preserve"> </w:t>
      </w:r>
      <w:r w:rsidR="00612A6C" w:rsidRPr="00612A6C">
        <w:t>Admin</w:t>
      </w:r>
    </w:p>
    <w:p w14:paraId="32524964" w14:textId="77777777" w:rsidR="009F5790" w:rsidRPr="009F5790" w:rsidRDefault="009F5790" w:rsidP="00525699"/>
    <w:p w14:paraId="19D63F4C" w14:textId="3C042F6E" w:rsidR="009F5790" w:rsidRPr="009F5790" w:rsidRDefault="009F5790" w:rsidP="00525699">
      <w:r w:rsidRPr="00EF3624">
        <w:rPr>
          <w:b/>
        </w:rPr>
        <w:t>U</w:t>
      </w:r>
      <w:r w:rsidR="00161B38">
        <w:rPr>
          <w:b/>
        </w:rPr>
        <w:t xml:space="preserve">se </w:t>
      </w:r>
      <w:r w:rsidRPr="00EF3624">
        <w:rPr>
          <w:b/>
        </w:rPr>
        <w:t>case name</w:t>
      </w:r>
      <w:r w:rsidR="00161B38">
        <w:rPr>
          <w:b/>
        </w:rPr>
        <w:t xml:space="preserve">  :</w:t>
      </w:r>
      <w:r w:rsidR="00161B38">
        <w:t xml:space="preserve">        </w:t>
      </w:r>
      <w:r w:rsidRPr="009F5790">
        <w:t xml:space="preserve"> </w:t>
      </w:r>
      <w:r w:rsidR="00615999">
        <w:t>Functi</w:t>
      </w:r>
      <w:r w:rsidR="00161B38">
        <w:t>o</w:t>
      </w:r>
      <w:r w:rsidR="00615999">
        <w:t>nalities of Admin</w:t>
      </w:r>
      <w:r w:rsidR="00612A6C">
        <w:t>.</w:t>
      </w:r>
    </w:p>
    <w:p w14:paraId="4B470267" w14:textId="77777777" w:rsidR="009F5790" w:rsidRPr="009F5790" w:rsidRDefault="009F5790" w:rsidP="00525699"/>
    <w:p w14:paraId="2AFFD331" w14:textId="0CD163AF" w:rsidR="00950278" w:rsidRDefault="009F5790" w:rsidP="00525699">
      <w:r w:rsidRPr="009F5790">
        <w:rPr>
          <w:b/>
        </w:rPr>
        <w:t>Impact</w:t>
      </w:r>
      <w:r w:rsidR="00161B38">
        <w:rPr>
          <w:b/>
        </w:rPr>
        <w:t xml:space="preserve">                 :</w:t>
      </w:r>
      <w:r w:rsidR="00612A6C" w:rsidRPr="009F5790">
        <w:t xml:space="preserve"> </w:t>
      </w:r>
      <w:r w:rsidR="00161B38">
        <w:t xml:space="preserve">        If Employee</w:t>
      </w:r>
      <w:r w:rsidR="00612A6C">
        <w:t xml:space="preserve"> didn’t book the</w:t>
      </w:r>
      <w:r w:rsidR="00161B38">
        <w:t xml:space="preserve"> hotel rooms, </w:t>
      </w:r>
      <w:r w:rsidR="00B941C2">
        <w:t xml:space="preserve"> Admin can’</w:t>
      </w:r>
      <w:r w:rsidR="00BB54EE">
        <w:t>t see</w:t>
      </w:r>
      <w:r w:rsidR="00612A6C">
        <w:t xml:space="preserve"> </w:t>
      </w:r>
      <w:r w:rsidR="00950278">
        <w:t xml:space="preserve">any </w:t>
      </w:r>
      <w:r w:rsidR="00612A6C">
        <w:t>booked hotel</w:t>
      </w:r>
      <w:r w:rsidR="000714DD">
        <w:t xml:space="preserve"> </w:t>
      </w:r>
      <w:r w:rsidR="00161B38">
        <w:t xml:space="preserve">room </w:t>
      </w:r>
      <w:r w:rsidR="000714DD">
        <w:t>details</w:t>
      </w:r>
      <w:r w:rsidR="00950278">
        <w:t>.</w:t>
      </w:r>
    </w:p>
    <w:p w14:paraId="3355D160" w14:textId="77777777" w:rsidR="00950278" w:rsidRPr="009F5790" w:rsidRDefault="00950278" w:rsidP="00525699"/>
    <w:p w14:paraId="50AD47E6" w14:textId="77777777" w:rsidR="009F5790" w:rsidRPr="009F5790" w:rsidRDefault="009F5790" w:rsidP="00525699">
      <w:pPr>
        <w:pStyle w:val="StyleHeading1H1Mainheading1Heading1Heading10Head1h1Sec"/>
      </w:pPr>
      <w:bookmarkStart w:id="137" w:name="_Toc144299941"/>
      <w:bookmarkStart w:id="138" w:name="_Toc145125027"/>
      <w:bookmarkStart w:id="139" w:name="_Toc165439526"/>
      <w:bookmarkStart w:id="140" w:name="_Toc186019635"/>
      <w:bookmarkStart w:id="141" w:name="_Toc503338202"/>
      <w:r w:rsidRPr="009F5790">
        <w:t>Assumptions</w:t>
      </w:r>
      <w:bookmarkEnd w:id="137"/>
      <w:bookmarkEnd w:id="138"/>
      <w:bookmarkEnd w:id="139"/>
      <w:bookmarkEnd w:id="140"/>
      <w:bookmarkEnd w:id="141"/>
    </w:p>
    <w:p w14:paraId="1D9AE994" w14:textId="2B39C8B2" w:rsidR="00612A6C" w:rsidRDefault="00161B38" w:rsidP="00525699">
      <w:pPr>
        <w:pStyle w:val="NormalNotesBulleted"/>
        <w:numPr>
          <w:ilvl w:val="0"/>
          <w:numId w:val="7"/>
        </w:numPr>
      </w:pPr>
      <w:r>
        <w:t>Application is</w:t>
      </w:r>
      <w:r w:rsidR="00612A6C">
        <w:t xml:space="preserve"> up</w:t>
      </w:r>
      <w:r w:rsidRPr="00161B38">
        <w:t xml:space="preserve"> </w:t>
      </w:r>
      <w:r>
        <w:t>and</w:t>
      </w:r>
      <w:r w:rsidR="00612A6C">
        <w:t xml:space="preserve"> running</w:t>
      </w:r>
      <w:r>
        <w:t>.</w:t>
      </w:r>
      <w:r w:rsidR="00612A6C">
        <w:t xml:space="preserve"> </w:t>
      </w:r>
    </w:p>
    <w:p w14:paraId="5AFF8857" w14:textId="36671267" w:rsidR="00612A6C" w:rsidRDefault="00612A6C" w:rsidP="00525699">
      <w:pPr>
        <w:pStyle w:val="NormalNotesBulleted"/>
        <w:numPr>
          <w:ilvl w:val="0"/>
          <w:numId w:val="7"/>
        </w:numPr>
      </w:pPr>
      <w:r>
        <w:t>Application is launc</w:t>
      </w:r>
      <w:r w:rsidR="00161B38">
        <w:t>h</w:t>
      </w:r>
      <w:r>
        <w:t>ing in all the browser</w:t>
      </w:r>
      <w:r w:rsidR="00161B38">
        <w:t>s.</w:t>
      </w:r>
    </w:p>
    <w:p w14:paraId="181E4694" w14:textId="0F58C13F" w:rsidR="00612A6C" w:rsidRDefault="00161B38" w:rsidP="00525699">
      <w:pPr>
        <w:pStyle w:val="NormalNotesBulleted"/>
        <w:numPr>
          <w:ilvl w:val="0"/>
          <w:numId w:val="7"/>
        </w:numPr>
      </w:pPr>
      <w:r>
        <w:t>Employee</w:t>
      </w:r>
      <w:r w:rsidR="00612A6C">
        <w:t xml:space="preserve"> should have valid username and password</w:t>
      </w:r>
    </w:p>
    <w:p w14:paraId="01EAA03C" w14:textId="2B8AFFBA" w:rsidR="00B941C2" w:rsidRPr="007B3948" w:rsidRDefault="00B941C2" w:rsidP="00525699">
      <w:pPr>
        <w:pStyle w:val="ListParagraph"/>
        <w:numPr>
          <w:ilvl w:val="0"/>
          <w:numId w:val="7"/>
        </w:numPr>
        <w:rPr>
          <w:b/>
        </w:rPr>
      </w:pPr>
      <w:r>
        <w:t xml:space="preserve">Employee </w:t>
      </w:r>
      <w:r w:rsidR="00161B38">
        <w:t>should know</w:t>
      </w:r>
      <w:r w:rsidRPr="00C8361D">
        <w:t xml:space="preserve"> the valid URL of </w:t>
      </w:r>
      <w:r>
        <w:t>Hotel Booking Portal.</w:t>
      </w:r>
    </w:p>
    <w:p w14:paraId="133AC3F5" w14:textId="117E53F2" w:rsidR="009F5790" w:rsidRPr="009F5790" w:rsidRDefault="00B941C2" w:rsidP="00525699">
      <w:pPr>
        <w:pStyle w:val="NormalNotesBulleted"/>
        <w:numPr>
          <w:ilvl w:val="0"/>
          <w:numId w:val="7"/>
        </w:numPr>
      </w:pPr>
      <w:r>
        <w:t xml:space="preserve">The Employee </w:t>
      </w:r>
      <w:r w:rsidRPr="00C8361D">
        <w:t>should be authenticate</w:t>
      </w:r>
      <w:r w:rsidR="00161B38">
        <w:t>d with Hotel Website.</w:t>
      </w:r>
    </w:p>
    <w:p w14:paraId="507C4500" w14:textId="77777777" w:rsidR="009F5790" w:rsidRPr="009F5790" w:rsidRDefault="009F5790" w:rsidP="00525699"/>
    <w:p w14:paraId="4A6FF747" w14:textId="77777777" w:rsidR="009F5790" w:rsidRPr="009F5790" w:rsidRDefault="009F5790" w:rsidP="00525699"/>
    <w:p w14:paraId="446E364F" w14:textId="57EF95A0" w:rsidR="009F5790" w:rsidRPr="001C4D77" w:rsidRDefault="009F5790" w:rsidP="00525699">
      <w:r w:rsidRPr="001C4D77">
        <w:t>REVISION HISTORY OF THE WORK PRODUCT</w:t>
      </w:r>
    </w:p>
    <w:p w14:paraId="53265488" w14:textId="0EEBBB8F" w:rsidR="009F5790" w:rsidRPr="001C4D77" w:rsidRDefault="009F5790" w:rsidP="00525699">
      <w:r w:rsidRPr="001C4D77">
        <w:t>&lt;to be maintained by projects&gt;</w:t>
      </w:r>
    </w:p>
    <w:p w14:paraId="0085CB76" w14:textId="77777777" w:rsidR="009F5790" w:rsidRPr="009F5790" w:rsidRDefault="009F5790" w:rsidP="00525699"/>
    <w:p w14:paraId="27DB307B" w14:textId="77777777" w:rsidR="009F5790" w:rsidRPr="009F5790" w:rsidRDefault="009F5790" w:rsidP="00525699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B60E60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525699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525699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525699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525699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525699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525699">
            <w:r w:rsidRPr="009F5790">
              <w:t>Approved By</w:t>
            </w:r>
          </w:p>
        </w:tc>
      </w:tr>
      <w:tr w:rsidR="009F5790" w:rsidRPr="009F5790" w14:paraId="67C28D7D" w14:textId="77777777" w:rsidTr="00B60E60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525699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525699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525699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525699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525699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525699"/>
        </w:tc>
      </w:tr>
      <w:tr w:rsidR="009F5790" w:rsidRPr="009F5790" w14:paraId="2B06FFCE" w14:textId="77777777" w:rsidTr="00B60E60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525699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525699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525699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525699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525699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525699"/>
        </w:tc>
      </w:tr>
    </w:tbl>
    <w:p w14:paraId="4690480B" w14:textId="77777777" w:rsidR="009F5790" w:rsidRPr="009F5790" w:rsidRDefault="009F5790" w:rsidP="00525699"/>
    <w:p w14:paraId="5E49A99B" w14:textId="687C11B2" w:rsidR="00DD3DC0" w:rsidRPr="009F5790" w:rsidRDefault="00DD3DC0" w:rsidP="00525699"/>
    <w:sectPr w:rsidR="00DD3DC0" w:rsidRPr="009F5790" w:rsidSect="00E218F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D6EFF" w14:textId="77777777" w:rsidR="00014DE9" w:rsidRDefault="00014DE9" w:rsidP="00525699">
      <w:r>
        <w:separator/>
      </w:r>
    </w:p>
    <w:p w14:paraId="39181AC8" w14:textId="77777777" w:rsidR="00014DE9" w:rsidRDefault="00014DE9" w:rsidP="00525699"/>
    <w:p w14:paraId="6CC844F1" w14:textId="77777777" w:rsidR="00014DE9" w:rsidRDefault="00014DE9" w:rsidP="00525699"/>
  </w:endnote>
  <w:endnote w:type="continuationSeparator" w:id="0">
    <w:p w14:paraId="450B92EF" w14:textId="77777777" w:rsidR="00014DE9" w:rsidRDefault="00014DE9" w:rsidP="00525699">
      <w:r>
        <w:continuationSeparator/>
      </w:r>
    </w:p>
    <w:p w14:paraId="6810AB4C" w14:textId="77777777" w:rsidR="00014DE9" w:rsidRDefault="00014DE9" w:rsidP="00525699"/>
    <w:p w14:paraId="62885F98" w14:textId="77777777" w:rsidR="00014DE9" w:rsidRDefault="00014DE9" w:rsidP="005256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C" w14:textId="77777777" w:rsidR="00670325" w:rsidRDefault="00670325" w:rsidP="00525699">
    <w:pPr>
      <w:pStyle w:val="Footer"/>
    </w:pPr>
  </w:p>
  <w:p w14:paraId="5E49A9DD" w14:textId="77777777" w:rsidR="00670325" w:rsidRDefault="00670325" w:rsidP="0052569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C566E" w14:textId="77777777" w:rsidR="00670325" w:rsidRDefault="00670325" w:rsidP="00525699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670325" w:rsidRPr="00D318E1" w:rsidRDefault="00670325" w:rsidP="00525699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ED5AC3">
          <w:rPr>
            <w:b/>
            <w:noProof/>
            <w:lang w:val="fr-FR"/>
          </w:rPr>
          <w:t>3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ED5AC3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670325" w:rsidRDefault="00670325" w:rsidP="00525699"/>
  <w:p w14:paraId="5E49A9E0" w14:textId="77777777" w:rsidR="00670325" w:rsidRDefault="00670325" w:rsidP="00525699"/>
  <w:p w14:paraId="5E49A9E1" w14:textId="77777777" w:rsidR="00670325" w:rsidRDefault="00670325" w:rsidP="00525699"/>
  <w:p w14:paraId="5E49A9E2" w14:textId="1842743F" w:rsidR="00670325" w:rsidRDefault="00670325" w:rsidP="00525699"/>
  <w:p w14:paraId="48726609" w14:textId="23A45DB7" w:rsidR="00670325" w:rsidRPr="005E7574" w:rsidRDefault="00670325" w:rsidP="00525699">
    <w: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92DB9" w14:textId="77777777" w:rsidR="00014DE9" w:rsidRDefault="00014DE9" w:rsidP="00525699">
      <w:r>
        <w:separator/>
      </w:r>
    </w:p>
    <w:p w14:paraId="503BD6FE" w14:textId="77777777" w:rsidR="00014DE9" w:rsidRDefault="00014DE9" w:rsidP="00525699"/>
    <w:p w14:paraId="22B39E60" w14:textId="77777777" w:rsidR="00014DE9" w:rsidRDefault="00014DE9" w:rsidP="00525699"/>
  </w:footnote>
  <w:footnote w:type="continuationSeparator" w:id="0">
    <w:p w14:paraId="36E22EDC" w14:textId="77777777" w:rsidR="00014DE9" w:rsidRDefault="00014DE9" w:rsidP="00525699">
      <w:r>
        <w:continuationSeparator/>
      </w:r>
    </w:p>
    <w:p w14:paraId="1E2C71CF" w14:textId="77777777" w:rsidR="00014DE9" w:rsidRDefault="00014DE9" w:rsidP="00525699"/>
    <w:p w14:paraId="2A16DB68" w14:textId="77777777" w:rsidR="00014DE9" w:rsidRDefault="00014DE9" w:rsidP="005256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7" w14:textId="77777777" w:rsidR="00670325" w:rsidRDefault="00014DE9" w:rsidP="00525699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670325" w:rsidRDefault="00670325" w:rsidP="0052569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9" w14:textId="50C89381" w:rsidR="00670325" w:rsidRPr="003308F8" w:rsidRDefault="00014DE9" w:rsidP="00525699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670325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70325">
      <w:t>Use Case Specification</w:t>
    </w:r>
  </w:p>
  <w:p w14:paraId="5E49A9DA" w14:textId="77777777" w:rsidR="00670325" w:rsidRDefault="00670325" w:rsidP="00525699"/>
  <w:p w14:paraId="5E49A9DB" w14:textId="77777777" w:rsidR="00670325" w:rsidRDefault="00670325" w:rsidP="0052569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E3" w14:textId="77777777" w:rsidR="00670325" w:rsidRDefault="00014DE9" w:rsidP="00525699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16E5646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5758E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F0B239B"/>
    <w:multiLevelType w:val="multilevel"/>
    <w:tmpl w:val="CE0423C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  <w:b w:val="0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685306"/>
    <w:multiLevelType w:val="hybridMultilevel"/>
    <w:tmpl w:val="EF6E14CE"/>
    <w:lvl w:ilvl="0" w:tplc="2050F8E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297F1AA2"/>
    <w:multiLevelType w:val="hybridMultilevel"/>
    <w:tmpl w:val="4E4C5068"/>
    <w:lvl w:ilvl="0" w:tplc="BE86A2C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>
    <w:nsid w:val="2F2319D6"/>
    <w:multiLevelType w:val="hybridMultilevel"/>
    <w:tmpl w:val="F788DCD8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540F5D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35D32914"/>
    <w:multiLevelType w:val="hybridMultilevel"/>
    <w:tmpl w:val="9440E1AA"/>
    <w:lvl w:ilvl="0" w:tplc="FCDC4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C80D41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8" w:hanging="360"/>
      </w:pPr>
    </w:lvl>
    <w:lvl w:ilvl="2" w:tplc="0409001B" w:tentative="1">
      <w:start w:val="1"/>
      <w:numFmt w:val="lowerRoman"/>
      <w:lvlText w:val="%3."/>
      <w:lvlJc w:val="right"/>
      <w:pPr>
        <w:ind w:left="2958" w:hanging="180"/>
      </w:pPr>
    </w:lvl>
    <w:lvl w:ilvl="3" w:tplc="0409000F" w:tentative="1">
      <w:start w:val="1"/>
      <w:numFmt w:val="decimal"/>
      <w:lvlText w:val="%4."/>
      <w:lvlJc w:val="left"/>
      <w:pPr>
        <w:ind w:left="3678" w:hanging="360"/>
      </w:pPr>
    </w:lvl>
    <w:lvl w:ilvl="4" w:tplc="04090019" w:tentative="1">
      <w:start w:val="1"/>
      <w:numFmt w:val="lowerLetter"/>
      <w:lvlText w:val="%5."/>
      <w:lvlJc w:val="left"/>
      <w:pPr>
        <w:ind w:left="4398" w:hanging="360"/>
      </w:pPr>
    </w:lvl>
    <w:lvl w:ilvl="5" w:tplc="0409001B" w:tentative="1">
      <w:start w:val="1"/>
      <w:numFmt w:val="lowerRoman"/>
      <w:lvlText w:val="%6."/>
      <w:lvlJc w:val="right"/>
      <w:pPr>
        <w:ind w:left="5118" w:hanging="180"/>
      </w:pPr>
    </w:lvl>
    <w:lvl w:ilvl="6" w:tplc="0409000F" w:tentative="1">
      <w:start w:val="1"/>
      <w:numFmt w:val="decimal"/>
      <w:lvlText w:val="%7."/>
      <w:lvlJc w:val="left"/>
      <w:pPr>
        <w:ind w:left="5838" w:hanging="360"/>
      </w:pPr>
    </w:lvl>
    <w:lvl w:ilvl="7" w:tplc="04090019" w:tentative="1">
      <w:start w:val="1"/>
      <w:numFmt w:val="lowerLetter"/>
      <w:lvlText w:val="%8."/>
      <w:lvlJc w:val="left"/>
      <w:pPr>
        <w:ind w:left="6558" w:hanging="360"/>
      </w:pPr>
    </w:lvl>
    <w:lvl w:ilvl="8" w:tplc="0409001B" w:tentative="1">
      <w:start w:val="1"/>
      <w:numFmt w:val="lowerRoman"/>
      <w:lvlText w:val="%9."/>
      <w:lvlJc w:val="right"/>
      <w:pPr>
        <w:ind w:left="7278" w:hanging="180"/>
      </w:pPr>
    </w:lvl>
  </w:abstractNum>
  <w:abstractNum w:abstractNumId="16">
    <w:nsid w:val="424524D9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>
    <w:nsid w:val="427E216C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>
    <w:nsid w:val="481B7840"/>
    <w:multiLevelType w:val="hybridMultilevel"/>
    <w:tmpl w:val="509CE504"/>
    <w:lvl w:ilvl="0" w:tplc="625616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E66042"/>
    <w:multiLevelType w:val="hybridMultilevel"/>
    <w:tmpl w:val="F324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BD7F13"/>
    <w:multiLevelType w:val="hybridMultilevel"/>
    <w:tmpl w:val="6DBC58DA"/>
    <w:lvl w:ilvl="0" w:tplc="207823F2">
      <w:start w:val="7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4F385062"/>
    <w:multiLevelType w:val="hybridMultilevel"/>
    <w:tmpl w:val="0C86F5E8"/>
    <w:lvl w:ilvl="0" w:tplc="69C2C3D4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2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360"/>
        </w:tabs>
        <w:ind w:left="36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3">
    <w:nsid w:val="53246619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>
    <w:nsid w:val="6E3C541D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5">
    <w:nsid w:val="745F33B9"/>
    <w:multiLevelType w:val="hybridMultilevel"/>
    <w:tmpl w:val="CB68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77554D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>
    <w:nsid w:val="7891181C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C535C1C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8"/>
  </w:num>
  <w:num w:numId="2">
    <w:abstractNumId w:val="4"/>
  </w:num>
  <w:num w:numId="3">
    <w:abstractNumId w:val="9"/>
  </w:num>
  <w:num w:numId="4">
    <w:abstractNumId w:val="29"/>
  </w:num>
  <w:num w:numId="5">
    <w:abstractNumId w:val="8"/>
  </w:num>
  <w:num w:numId="6">
    <w:abstractNumId w:val="22"/>
  </w:num>
  <w:num w:numId="7">
    <w:abstractNumId w:val="12"/>
  </w:num>
  <w:num w:numId="8">
    <w:abstractNumId w:val="1"/>
  </w:num>
  <w:num w:numId="9">
    <w:abstractNumId w:val="25"/>
  </w:num>
  <w:num w:numId="10">
    <w:abstractNumId w:val="24"/>
  </w:num>
  <w:num w:numId="11">
    <w:abstractNumId w:val="16"/>
  </w:num>
  <w:num w:numId="12">
    <w:abstractNumId w:val="17"/>
  </w:num>
  <w:num w:numId="13">
    <w:abstractNumId w:val="14"/>
  </w:num>
  <w:num w:numId="14">
    <w:abstractNumId w:val="7"/>
  </w:num>
  <w:num w:numId="15">
    <w:abstractNumId w:val="27"/>
  </w:num>
  <w:num w:numId="16">
    <w:abstractNumId w:val="23"/>
  </w:num>
  <w:num w:numId="17">
    <w:abstractNumId w:val="13"/>
  </w:num>
  <w:num w:numId="18">
    <w:abstractNumId w:val="3"/>
  </w:num>
  <w:num w:numId="19">
    <w:abstractNumId w:val="19"/>
  </w:num>
  <w:num w:numId="20">
    <w:abstractNumId w:val="21"/>
  </w:num>
  <w:num w:numId="21">
    <w:abstractNumId w:val="11"/>
  </w:num>
  <w:num w:numId="22">
    <w:abstractNumId w:val="30"/>
  </w:num>
  <w:num w:numId="23">
    <w:abstractNumId w:val="15"/>
  </w:num>
  <w:num w:numId="24">
    <w:abstractNumId w:val="26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0"/>
  </w:num>
  <w:num w:numId="28">
    <w:abstractNumId w:val="10"/>
  </w:num>
  <w:num w:numId="29">
    <w:abstractNumId w:val="0"/>
  </w:num>
  <w:num w:numId="30">
    <w:abstractNumId w:val="2"/>
  </w:num>
  <w:num w:numId="31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57B2"/>
    <w:rsid w:val="000063BE"/>
    <w:rsid w:val="000102B7"/>
    <w:rsid w:val="000126FA"/>
    <w:rsid w:val="00012BE2"/>
    <w:rsid w:val="00014210"/>
    <w:rsid w:val="00014DE9"/>
    <w:rsid w:val="0001597A"/>
    <w:rsid w:val="00030B34"/>
    <w:rsid w:val="000408A1"/>
    <w:rsid w:val="00053AE0"/>
    <w:rsid w:val="000714DD"/>
    <w:rsid w:val="0008331A"/>
    <w:rsid w:val="00090492"/>
    <w:rsid w:val="00092E75"/>
    <w:rsid w:val="00096043"/>
    <w:rsid w:val="000B5772"/>
    <w:rsid w:val="000C5717"/>
    <w:rsid w:val="000E00E7"/>
    <w:rsid w:val="000E59E3"/>
    <w:rsid w:val="001051F0"/>
    <w:rsid w:val="00120E6C"/>
    <w:rsid w:val="00121EEC"/>
    <w:rsid w:val="001246E9"/>
    <w:rsid w:val="0012666F"/>
    <w:rsid w:val="00141B52"/>
    <w:rsid w:val="001430B1"/>
    <w:rsid w:val="00144EE3"/>
    <w:rsid w:val="00144F4B"/>
    <w:rsid w:val="00150EC1"/>
    <w:rsid w:val="00155262"/>
    <w:rsid w:val="00155339"/>
    <w:rsid w:val="00156019"/>
    <w:rsid w:val="00161B38"/>
    <w:rsid w:val="00164AD1"/>
    <w:rsid w:val="0017290A"/>
    <w:rsid w:val="001804C0"/>
    <w:rsid w:val="00180D90"/>
    <w:rsid w:val="001815EA"/>
    <w:rsid w:val="00183A34"/>
    <w:rsid w:val="00185C4A"/>
    <w:rsid w:val="0019751B"/>
    <w:rsid w:val="001A108C"/>
    <w:rsid w:val="001A1E4F"/>
    <w:rsid w:val="001B270C"/>
    <w:rsid w:val="001C2B81"/>
    <w:rsid w:val="001C4D77"/>
    <w:rsid w:val="001C53A9"/>
    <w:rsid w:val="001D050A"/>
    <w:rsid w:val="00201D1D"/>
    <w:rsid w:val="00212F9A"/>
    <w:rsid w:val="00233482"/>
    <w:rsid w:val="002519E2"/>
    <w:rsid w:val="00254AE1"/>
    <w:rsid w:val="00254C92"/>
    <w:rsid w:val="002572DB"/>
    <w:rsid w:val="00281AA1"/>
    <w:rsid w:val="00281AF0"/>
    <w:rsid w:val="00287464"/>
    <w:rsid w:val="002C4857"/>
    <w:rsid w:val="002C4F8F"/>
    <w:rsid w:val="002C6FB6"/>
    <w:rsid w:val="002D0988"/>
    <w:rsid w:val="002E145D"/>
    <w:rsid w:val="002E5E89"/>
    <w:rsid w:val="002F046F"/>
    <w:rsid w:val="00300949"/>
    <w:rsid w:val="00303E5A"/>
    <w:rsid w:val="00325EBC"/>
    <w:rsid w:val="00327E74"/>
    <w:rsid w:val="003308F8"/>
    <w:rsid w:val="00332A79"/>
    <w:rsid w:val="00334B92"/>
    <w:rsid w:val="00391FBE"/>
    <w:rsid w:val="00395294"/>
    <w:rsid w:val="003B31F1"/>
    <w:rsid w:val="003B58C0"/>
    <w:rsid w:val="003D74A5"/>
    <w:rsid w:val="003E4234"/>
    <w:rsid w:val="003E44D1"/>
    <w:rsid w:val="004027C9"/>
    <w:rsid w:val="00405C32"/>
    <w:rsid w:val="00405E1F"/>
    <w:rsid w:val="00405F88"/>
    <w:rsid w:val="00406165"/>
    <w:rsid w:val="0040708E"/>
    <w:rsid w:val="004139B5"/>
    <w:rsid w:val="004347D3"/>
    <w:rsid w:val="004358B4"/>
    <w:rsid w:val="00436134"/>
    <w:rsid w:val="00451822"/>
    <w:rsid w:val="0045744D"/>
    <w:rsid w:val="00472619"/>
    <w:rsid w:val="00472DB3"/>
    <w:rsid w:val="004752BD"/>
    <w:rsid w:val="00475E6D"/>
    <w:rsid w:val="00477FB7"/>
    <w:rsid w:val="004810FF"/>
    <w:rsid w:val="00484390"/>
    <w:rsid w:val="004843A4"/>
    <w:rsid w:val="004A7DCD"/>
    <w:rsid w:val="004B5B48"/>
    <w:rsid w:val="004C3902"/>
    <w:rsid w:val="004C3BCE"/>
    <w:rsid w:val="004C4E9B"/>
    <w:rsid w:val="004D56C3"/>
    <w:rsid w:val="004E7445"/>
    <w:rsid w:val="004F775B"/>
    <w:rsid w:val="00510EC9"/>
    <w:rsid w:val="00525699"/>
    <w:rsid w:val="005277C7"/>
    <w:rsid w:val="00530E5A"/>
    <w:rsid w:val="0053544D"/>
    <w:rsid w:val="00540E3C"/>
    <w:rsid w:val="0054216A"/>
    <w:rsid w:val="005422B8"/>
    <w:rsid w:val="00552AEE"/>
    <w:rsid w:val="00555F20"/>
    <w:rsid w:val="005621CF"/>
    <w:rsid w:val="00574169"/>
    <w:rsid w:val="0057650E"/>
    <w:rsid w:val="00597624"/>
    <w:rsid w:val="005A57C7"/>
    <w:rsid w:val="005A6F5B"/>
    <w:rsid w:val="005A71BA"/>
    <w:rsid w:val="005B2EBD"/>
    <w:rsid w:val="005B3604"/>
    <w:rsid w:val="005B49B6"/>
    <w:rsid w:val="005D4827"/>
    <w:rsid w:val="005E1C94"/>
    <w:rsid w:val="005E5169"/>
    <w:rsid w:val="005E7574"/>
    <w:rsid w:val="006007F9"/>
    <w:rsid w:val="0060216B"/>
    <w:rsid w:val="00605B2D"/>
    <w:rsid w:val="00606977"/>
    <w:rsid w:val="00612A6C"/>
    <w:rsid w:val="00615999"/>
    <w:rsid w:val="006349A0"/>
    <w:rsid w:val="006403D2"/>
    <w:rsid w:val="0064104A"/>
    <w:rsid w:val="0064586A"/>
    <w:rsid w:val="00654133"/>
    <w:rsid w:val="006606A8"/>
    <w:rsid w:val="00667576"/>
    <w:rsid w:val="00670325"/>
    <w:rsid w:val="00691C5B"/>
    <w:rsid w:val="006922C9"/>
    <w:rsid w:val="006A615C"/>
    <w:rsid w:val="006B0A33"/>
    <w:rsid w:val="006D132E"/>
    <w:rsid w:val="006E3197"/>
    <w:rsid w:val="006E4F63"/>
    <w:rsid w:val="00703465"/>
    <w:rsid w:val="00716355"/>
    <w:rsid w:val="007341C1"/>
    <w:rsid w:val="007350D1"/>
    <w:rsid w:val="00744F8E"/>
    <w:rsid w:val="0076666C"/>
    <w:rsid w:val="00773FA3"/>
    <w:rsid w:val="00775844"/>
    <w:rsid w:val="00781822"/>
    <w:rsid w:val="00790A92"/>
    <w:rsid w:val="00796704"/>
    <w:rsid w:val="007A16C6"/>
    <w:rsid w:val="007B032F"/>
    <w:rsid w:val="007B4E6B"/>
    <w:rsid w:val="007C3122"/>
    <w:rsid w:val="007C7699"/>
    <w:rsid w:val="007D0C3E"/>
    <w:rsid w:val="007D116F"/>
    <w:rsid w:val="007D25C3"/>
    <w:rsid w:val="007F2F3E"/>
    <w:rsid w:val="008007DD"/>
    <w:rsid w:val="00801303"/>
    <w:rsid w:val="008036AF"/>
    <w:rsid w:val="008114BA"/>
    <w:rsid w:val="008151A1"/>
    <w:rsid w:val="0082406B"/>
    <w:rsid w:val="00825AB9"/>
    <w:rsid w:val="00834419"/>
    <w:rsid w:val="008404C0"/>
    <w:rsid w:val="00841E02"/>
    <w:rsid w:val="00850205"/>
    <w:rsid w:val="008558CE"/>
    <w:rsid w:val="00861F71"/>
    <w:rsid w:val="0086494A"/>
    <w:rsid w:val="00876936"/>
    <w:rsid w:val="00877338"/>
    <w:rsid w:val="00882A5D"/>
    <w:rsid w:val="008A7999"/>
    <w:rsid w:val="008B6B15"/>
    <w:rsid w:val="008D1CF1"/>
    <w:rsid w:val="008D634D"/>
    <w:rsid w:val="008D7428"/>
    <w:rsid w:val="008F10BF"/>
    <w:rsid w:val="00900814"/>
    <w:rsid w:val="009070AB"/>
    <w:rsid w:val="0091275A"/>
    <w:rsid w:val="00920100"/>
    <w:rsid w:val="00935785"/>
    <w:rsid w:val="009410F1"/>
    <w:rsid w:val="00950278"/>
    <w:rsid w:val="009616D2"/>
    <w:rsid w:val="00974E48"/>
    <w:rsid w:val="009768DB"/>
    <w:rsid w:val="0098706E"/>
    <w:rsid w:val="009A6759"/>
    <w:rsid w:val="009A6B54"/>
    <w:rsid w:val="009A7052"/>
    <w:rsid w:val="009B4999"/>
    <w:rsid w:val="009B5687"/>
    <w:rsid w:val="009D45AE"/>
    <w:rsid w:val="009F5097"/>
    <w:rsid w:val="009F5790"/>
    <w:rsid w:val="00A10DE5"/>
    <w:rsid w:val="00A1407A"/>
    <w:rsid w:val="00A22F3B"/>
    <w:rsid w:val="00A26BF9"/>
    <w:rsid w:val="00A320CA"/>
    <w:rsid w:val="00A33C06"/>
    <w:rsid w:val="00A652C3"/>
    <w:rsid w:val="00A65EC7"/>
    <w:rsid w:val="00A832B1"/>
    <w:rsid w:val="00A90D26"/>
    <w:rsid w:val="00A971EE"/>
    <w:rsid w:val="00AA3B75"/>
    <w:rsid w:val="00AC2BFD"/>
    <w:rsid w:val="00AC4943"/>
    <w:rsid w:val="00AE2A80"/>
    <w:rsid w:val="00AE6300"/>
    <w:rsid w:val="00AE6C7C"/>
    <w:rsid w:val="00AE763E"/>
    <w:rsid w:val="00AF402D"/>
    <w:rsid w:val="00AF5631"/>
    <w:rsid w:val="00B10192"/>
    <w:rsid w:val="00B136BF"/>
    <w:rsid w:val="00B231E6"/>
    <w:rsid w:val="00B31656"/>
    <w:rsid w:val="00B34985"/>
    <w:rsid w:val="00B35849"/>
    <w:rsid w:val="00B414B2"/>
    <w:rsid w:val="00B44998"/>
    <w:rsid w:val="00B45EA4"/>
    <w:rsid w:val="00B60E60"/>
    <w:rsid w:val="00B641DE"/>
    <w:rsid w:val="00B64F10"/>
    <w:rsid w:val="00B72917"/>
    <w:rsid w:val="00B80750"/>
    <w:rsid w:val="00B917D6"/>
    <w:rsid w:val="00B941C2"/>
    <w:rsid w:val="00BA6BD6"/>
    <w:rsid w:val="00BA75CB"/>
    <w:rsid w:val="00BB54EE"/>
    <w:rsid w:val="00BD57D9"/>
    <w:rsid w:val="00BD7144"/>
    <w:rsid w:val="00BE3CDD"/>
    <w:rsid w:val="00BF1937"/>
    <w:rsid w:val="00BF3B47"/>
    <w:rsid w:val="00BF47A0"/>
    <w:rsid w:val="00BF7128"/>
    <w:rsid w:val="00C13A48"/>
    <w:rsid w:val="00C24AC2"/>
    <w:rsid w:val="00C3602B"/>
    <w:rsid w:val="00C37DC8"/>
    <w:rsid w:val="00C502D9"/>
    <w:rsid w:val="00C57E5C"/>
    <w:rsid w:val="00C65776"/>
    <w:rsid w:val="00C758D3"/>
    <w:rsid w:val="00C76D68"/>
    <w:rsid w:val="00C77643"/>
    <w:rsid w:val="00C807A2"/>
    <w:rsid w:val="00C8266B"/>
    <w:rsid w:val="00C82F93"/>
    <w:rsid w:val="00C84AE8"/>
    <w:rsid w:val="00C934E4"/>
    <w:rsid w:val="00C97676"/>
    <w:rsid w:val="00CA6CF3"/>
    <w:rsid w:val="00CE4043"/>
    <w:rsid w:val="00CF5180"/>
    <w:rsid w:val="00D00798"/>
    <w:rsid w:val="00D06D86"/>
    <w:rsid w:val="00D12ADC"/>
    <w:rsid w:val="00D16345"/>
    <w:rsid w:val="00D2561D"/>
    <w:rsid w:val="00D316EB"/>
    <w:rsid w:val="00D318E1"/>
    <w:rsid w:val="00D341ED"/>
    <w:rsid w:val="00D40824"/>
    <w:rsid w:val="00D46828"/>
    <w:rsid w:val="00D53CB1"/>
    <w:rsid w:val="00D55179"/>
    <w:rsid w:val="00D60CE8"/>
    <w:rsid w:val="00D62EB9"/>
    <w:rsid w:val="00D6542E"/>
    <w:rsid w:val="00D73CE3"/>
    <w:rsid w:val="00D944D4"/>
    <w:rsid w:val="00DC40E6"/>
    <w:rsid w:val="00DD3832"/>
    <w:rsid w:val="00DD3B70"/>
    <w:rsid w:val="00DD3DC0"/>
    <w:rsid w:val="00DF0459"/>
    <w:rsid w:val="00DF3293"/>
    <w:rsid w:val="00E0300B"/>
    <w:rsid w:val="00E12319"/>
    <w:rsid w:val="00E12D6D"/>
    <w:rsid w:val="00E218F1"/>
    <w:rsid w:val="00E26304"/>
    <w:rsid w:val="00E40677"/>
    <w:rsid w:val="00E420DF"/>
    <w:rsid w:val="00E57B72"/>
    <w:rsid w:val="00EA36BC"/>
    <w:rsid w:val="00EA549E"/>
    <w:rsid w:val="00EB27E5"/>
    <w:rsid w:val="00EB3C6E"/>
    <w:rsid w:val="00ED5AC3"/>
    <w:rsid w:val="00ED7534"/>
    <w:rsid w:val="00EE0022"/>
    <w:rsid w:val="00EE4C4B"/>
    <w:rsid w:val="00EF3624"/>
    <w:rsid w:val="00F02971"/>
    <w:rsid w:val="00F0632A"/>
    <w:rsid w:val="00F11BF2"/>
    <w:rsid w:val="00F15BF7"/>
    <w:rsid w:val="00F2364E"/>
    <w:rsid w:val="00F27F5E"/>
    <w:rsid w:val="00F31BF2"/>
    <w:rsid w:val="00F32DB1"/>
    <w:rsid w:val="00F34DE9"/>
    <w:rsid w:val="00F56846"/>
    <w:rsid w:val="00F661B7"/>
    <w:rsid w:val="00F76F15"/>
    <w:rsid w:val="00F840A1"/>
    <w:rsid w:val="00F8410D"/>
    <w:rsid w:val="00F9573D"/>
    <w:rsid w:val="00FC15C8"/>
    <w:rsid w:val="00FC181B"/>
    <w:rsid w:val="00FC55F9"/>
    <w:rsid w:val="00FE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25699"/>
    <w:pPr>
      <w:tabs>
        <w:tab w:val="left" w:pos="9639"/>
      </w:tabs>
      <w:spacing w:after="0" w:line="240" w:lineRule="auto"/>
    </w:pPr>
    <w:rPr>
      <w:rFonts w:ascii="Arial" w:eastAsia="Times New Roman" w:hAnsi="Arial" w:cs="Arial"/>
      <w:bCs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 w:val="0"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 w:val="0"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 w:val="0"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77FB7"/>
    <w:pPr>
      <w:tabs>
        <w:tab w:val="clear" w:pos="9639"/>
        <w:tab w:val="left" w:pos="1920"/>
        <w:tab w:val="right" w:leader="dot" w:pos="10194"/>
      </w:tabs>
      <w:spacing w:after="100"/>
    </w:pPr>
    <w:rPr>
      <w:b/>
    </w:r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  <w:jc w:val="center"/>
    </w:pPr>
    <w:rPr>
      <w:rFonts w:eastAsia="MS Mincho" w:cs="Times New Roman"/>
      <w:b/>
      <w:bCs w:val="0"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jc w:val="center"/>
      <w:outlineLvl w:val="1"/>
    </w:pPr>
    <w:rPr>
      <w:rFonts w:eastAsia="MS Mincho"/>
      <w:b/>
      <w:bCs w:val="0"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 w:val="0"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 w:val="0"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 w:val="0"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tabs>
        <w:tab w:val="clear" w:pos="9639"/>
      </w:tabs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 w:val="0"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40708E"/>
    <w:pPr>
      <w:keepNext/>
      <w:tabs>
        <w:tab w:val="clear" w:pos="9639"/>
      </w:tabs>
      <w:spacing w:before="240" w:after="60" w:line="240" w:lineRule="auto"/>
      <w:ind w:left="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60E60"/>
    <w:rPr>
      <w:color w:val="BB0065" w:themeColor="followedHyperlink"/>
      <w:u w:val="single"/>
    </w:rPr>
  </w:style>
  <w:style w:type="paragraph" w:customStyle="1" w:styleId="Para-Heading2Bulleted">
    <w:name w:val="Para - Heading 2 (Bulleted)"/>
    <w:basedOn w:val="Normal"/>
    <w:rsid w:val="008404C0"/>
    <w:pPr>
      <w:numPr>
        <w:numId w:val="29"/>
      </w:numPr>
      <w:tabs>
        <w:tab w:val="clear" w:pos="9639"/>
      </w:tabs>
      <w:jc w:val="both"/>
    </w:pPr>
    <w:rPr>
      <w:rFonts w:ascii="Trebuchet MS" w:hAnsi="Trebuchet MS" w:cs="Times New Roman"/>
      <w:bCs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25699"/>
    <w:pPr>
      <w:tabs>
        <w:tab w:val="left" w:pos="9639"/>
      </w:tabs>
      <w:spacing w:after="0" w:line="240" w:lineRule="auto"/>
    </w:pPr>
    <w:rPr>
      <w:rFonts w:ascii="Arial" w:eastAsia="Times New Roman" w:hAnsi="Arial" w:cs="Arial"/>
      <w:bCs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 w:val="0"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 w:val="0"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 w:val="0"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77FB7"/>
    <w:pPr>
      <w:tabs>
        <w:tab w:val="clear" w:pos="9639"/>
        <w:tab w:val="left" w:pos="1920"/>
        <w:tab w:val="right" w:leader="dot" w:pos="10194"/>
      </w:tabs>
      <w:spacing w:after="100"/>
    </w:pPr>
    <w:rPr>
      <w:b/>
    </w:r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  <w:jc w:val="center"/>
    </w:pPr>
    <w:rPr>
      <w:rFonts w:eastAsia="MS Mincho" w:cs="Times New Roman"/>
      <w:b/>
      <w:bCs w:val="0"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jc w:val="center"/>
      <w:outlineLvl w:val="1"/>
    </w:pPr>
    <w:rPr>
      <w:rFonts w:eastAsia="MS Mincho"/>
      <w:b/>
      <w:bCs w:val="0"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 w:val="0"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 w:val="0"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 w:val="0"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tabs>
        <w:tab w:val="clear" w:pos="9639"/>
      </w:tabs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 w:val="0"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40708E"/>
    <w:pPr>
      <w:keepNext/>
      <w:tabs>
        <w:tab w:val="clear" w:pos="9639"/>
      </w:tabs>
      <w:spacing w:before="240" w:after="60" w:line="240" w:lineRule="auto"/>
      <w:ind w:left="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60E60"/>
    <w:rPr>
      <w:color w:val="BB0065" w:themeColor="followedHyperlink"/>
      <w:u w:val="single"/>
    </w:rPr>
  </w:style>
  <w:style w:type="paragraph" w:customStyle="1" w:styleId="Para-Heading2Bulleted">
    <w:name w:val="Para - Heading 2 (Bulleted)"/>
    <w:basedOn w:val="Normal"/>
    <w:rsid w:val="008404C0"/>
    <w:pPr>
      <w:numPr>
        <w:numId w:val="29"/>
      </w:numPr>
      <w:tabs>
        <w:tab w:val="clear" w:pos="9639"/>
      </w:tabs>
      <w:jc w:val="both"/>
    </w:pPr>
    <w:rPr>
      <w:rFonts w:ascii="Trebuchet MS" w:hAnsi="Trebuchet MS" w:cs="Times New Roman"/>
      <w:bCs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bankersjob.com/exa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://www.bankersjob.com/exam" TargetMode="External"/><Relationship Id="rId17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hyperlink" Target="http://duniyaghumao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bankersjob.com/exam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www.bankersjob.com/exa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bankersjob.com/exam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632814-A6C3-4F95-87B1-3512D4EE8C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691</TotalTime>
  <Pages>12</Pages>
  <Words>2403</Words>
  <Characters>13700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Mohammed Asik, K</dc:creator>
  <cp:lastModifiedBy>Hadkar, Amol</cp:lastModifiedBy>
  <cp:revision>52</cp:revision>
  <dcterms:created xsi:type="dcterms:W3CDTF">2018-01-08T08:50:00Z</dcterms:created>
  <dcterms:modified xsi:type="dcterms:W3CDTF">2018-01-15T03:26:00Z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