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A041E0" w:rsidRDefault="009F5790" w:rsidP="00942C06">
      <w:pPr>
        <w:pStyle w:val="PageTitle"/>
      </w:pPr>
    </w:p>
    <w:p w14:paraId="047659E7" w14:textId="77777777" w:rsidR="009F5790" w:rsidRPr="00A041E0" w:rsidRDefault="009F5790" w:rsidP="00942C06">
      <w:pPr>
        <w:pStyle w:val="PageTitle"/>
        <w:rPr>
          <w:vertAlign w:val="superscript"/>
        </w:rPr>
      </w:pPr>
    </w:p>
    <w:p w14:paraId="4B63A63E" w14:textId="77777777" w:rsidR="009F5790" w:rsidRPr="00A041E0" w:rsidRDefault="009F5790" w:rsidP="00942C06">
      <w:pPr>
        <w:pStyle w:val="PageTitle"/>
        <w:rPr>
          <w:vertAlign w:val="subscript"/>
        </w:rPr>
      </w:pPr>
    </w:p>
    <w:p w14:paraId="48ED829F" w14:textId="77777777" w:rsidR="009F5790" w:rsidRPr="00A041E0" w:rsidRDefault="009F5790" w:rsidP="00942C06">
      <w:pPr>
        <w:pStyle w:val="PageTitle"/>
      </w:pPr>
    </w:p>
    <w:p w14:paraId="5AB8EF64" w14:textId="77777777" w:rsidR="009F5790" w:rsidRPr="00A041E0" w:rsidRDefault="009F5790" w:rsidP="00942C06">
      <w:pPr>
        <w:pStyle w:val="PageTitle"/>
        <w:rPr>
          <w:b/>
        </w:rPr>
      </w:pPr>
      <w:r w:rsidRPr="00A041E0">
        <w:t>Use Case Specification</w:t>
      </w:r>
    </w:p>
    <w:p w14:paraId="03C4C32C" w14:textId="77777777" w:rsidR="009F5790" w:rsidRPr="00A041E0" w:rsidRDefault="009F5790" w:rsidP="00942C06">
      <w:pPr>
        <w:pStyle w:val="PageTitle"/>
      </w:pPr>
    </w:p>
    <w:p w14:paraId="03A8A6B3" w14:textId="45C90EC8" w:rsidR="009F5790" w:rsidRPr="00A041E0" w:rsidRDefault="00155339" w:rsidP="00942C06">
      <w:pPr>
        <w:rPr>
          <w:b/>
          <w:lang w:val="en-GB" w:eastAsia="en-US"/>
        </w:rPr>
      </w:pPr>
      <w:r w:rsidRPr="00A041E0">
        <w:rPr>
          <w:lang w:val="en-GB" w:eastAsia="en-US"/>
        </w:rPr>
        <w:t>DMT/RM01/TMP</w:t>
      </w:r>
    </w:p>
    <w:p w14:paraId="780FD7CC" w14:textId="77777777" w:rsidR="009F5790" w:rsidRPr="00A041E0" w:rsidRDefault="009F5790" w:rsidP="00942C06"/>
    <w:p w14:paraId="12D6A4D9" w14:textId="77777777" w:rsidR="009F5790" w:rsidRPr="00A041E0" w:rsidRDefault="009F5790" w:rsidP="00942C06"/>
    <w:p w14:paraId="4F7ED659" w14:textId="77777777" w:rsidR="009F5790" w:rsidRPr="00A041E0" w:rsidRDefault="009F5790" w:rsidP="00942C06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A041E0" w14:paraId="4653EC50" w14:textId="77777777" w:rsidTr="001B0FD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A041E0" w:rsidRDefault="009F5790" w:rsidP="00942C06">
            <w:pPr>
              <w:rPr>
                <w:b/>
              </w:rPr>
            </w:pPr>
            <w:r w:rsidRPr="00A041E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FC8A6AD" w:rsidR="009F5790" w:rsidRPr="00A041E0" w:rsidRDefault="009F5790" w:rsidP="00942C06">
            <w:pPr>
              <w:rPr>
                <w:b/>
              </w:rPr>
            </w:pPr>
            <w:r w:rsidRPr="00A041E0">
              <w:t> </w:t>
            </w:r>
            <w:proofErr w:type="spellStart"/>
            <w:r w:rsidR="00FD0EF8" w:rsidRPr="00A041E0">
              <w:t>PRJ_HotelBookingManagementSystem</w:t>
            </w:r>
            <w:proofErr w:type="spellEnd"/>
          </w:p>
        </w:tc>
      </w:tr>
      <w:tr w:rsidR="009F5790" w:rsidRPr="00A041E0" w14:paraId="7B1CC0A8" w14:textId="77777777" w:rsidTr="001B0FD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A041E0" w:rsidRDefault="009F5790" w:rsidP="00942C06">
            <w:pPr>
              <w:rPr>
                <w:b/>
              </w:rPr>
            </w:pPr>
            <w:r w:rsidRPr="00A041E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16F64FE" w:rsidR="009F5790" w:rsidRPr="00A041E0" w:rsidRDefault="009F5790" w:rsidP="00942C06">
            <w:pPr>
              <w:rPr>
                <w:b/>
              </w:rPr>
            </w:pPr>
            <w:r w:rsidRPr="00A041E0">
              <w:t> </w:t>
            </w:r>
            <w:r w:rsidR="00FD0EF8" w:rsidRPr="00A041E0">
              <w:t xml:space="preserve">Hotel Booking Management </w:t>
            </w:r>
            <w:r w:rsidR="00CE4DAD" w:rsidRPr="00A041E0">
              <w:t>System</w:t>
            </w:r>
          </w:p>
        </w:tc>
      </w:tr>
    </w:tbl>
    <w:p w14:paraId="1917D496" w14:textId="77777777" w:rsidR="009F5790" w:rsidRPr="00A041E0" w:rsidRDefault="009F5790" w:rsidP="00942C06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A041E0" w14:paraId="1E1B5849" w14:textId="77777777" w:rsidTr="001B0FD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Date of Preparation</w:t>
            </w:r>
          </w:p>
        </w:tc>
      </w:tr>
      <w:tr w:rsidR="009F5790" w:rsidRPr="00A041E0" w14:paraId="54BA43B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58ABDE34" w:rsidR="009F5790" w:rsidRPr="00A041E0" w:rsidRDefault="009F5790" w:rsidP="00942C06">
            <w:pPr>
              <w:rPr>
                <w:b/>
              </w:rPr>
            </w:pPr>
            <w:r w:rsidRPr="00A041E0">
              <w:t> </w:t>
            </w:r>
            <w:r w:rsidR="008C0DEB" w:rsidRPr="00A041E0">
              <w:t>Batch2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569AAC2D" w:rsidR="009F5790" w:rsidRPr="00A041E0" w:rsidRDefault="005232F3" w:rsidP="00942C06">
            <w:pPr>
              <w:rPr>
                <w:b/>
              </w:rPr>
            </w:pPr>
            <w:r w:rsidRPr="00A041E0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75DC530E" w:rsidR="009F5790" w:rsidRPr="00A041E0" w:rsidRDefault="005232F3" w:rsidP="00942C06">
            <w:pPr>
              <w:rPr>
                <w:b/>
              </w:rPr>
            </w:pPr>
            <w:r w:rsidRPr="00A041E0">
              <w:t xml:space="preserve"> 08/012018</w:t>
            </w:r>
          </w:p>
        </w:tc>
      </w:tr>
      <w:tr w:rsidR="009F5790" w:rsidRPr="00A041E0" w14:paraId="05F5BE02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Date of Review</w:t>
            </w:r>
          </w:p>
        </w:tc>
      </w:tr>
      <w:tr w:rsidR="009F5790" w:rsidRPr="00A041E0" w14:paraId="47999CAE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327592D6" w:rsidR="009F5790" w:rsidRPr="00A041E0" w:rsidRDefault="009F5790" w:rsidP="00942C06">
            <w:pPr>
              <w:rPr>
                <w:b/>
              </w:rPr>
            </w:pPr>
            <w:r w:rsidRPr="00A041E0">
              <w:t> </w:t>
            </w:r>
            <w:r w:rsidR="005232F3" w:rsidRPr="00A041E0">
              <w:t>Batch 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0708277B" w:rsidR="009F5790" w:rsidRPr="00A041E0" w:rsidRDefault="00CE4DAD" w:rsidP="00942C06">
            <w:r w:rsidRPr="00A041E0">
              <w:t xml:space="preserve">Test </w:t>
            </w:r>
            <w:r w:rsidR="000854FF">
              <w:t>Engineer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063DD06A" w:rsidR="009F5790" w:rsidRPr="00A041E0" w:rsidRDefault="005232F3" w:rsidP="00942C06">
            <w:pPr>
              <w:rPr>
                <w:b/>
              </w:rPr>
            </w:pPr>
            <w:r w:rsidRPr="00A041E0">
              <w:t>11/01/</w:t>
            </w:r>
            <w:r w:rsidR="008C0DEB" w:rsidRPr="00A041E0">
              <w:t>2018</w:t>
            </w:r>
          </w:p>
        </w:tc>
      </w:tr>
      <w:tr w:rsidR="009F5790" w:rsidRPr="00A041E0" w14:paraId="6B3736C0" w14:textId="77777777" w:rsidTr="008C0DEB">
        <w:trPr>
          <w:trHeight w:val="55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Date of Approval</w:t>
            </w:r>
          </w:p>
        </w:tc>
      </w:tr>
      <w:tr w:rsidR="009F5790" w:rsidRPr="00A041E0" w14:paraId="2AE71C0F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3957EC4A" w:rsidR="009F5790" w:rsidRPr="00A041E0" w:rsidRDefault="009F5790" w:rsidP="00942C06">
            <w:pPr>
              <w:rPr>
                <w:b/>
              </w:rPr>
            </w:pPr>
            <w:r w:rsidRPr="00A041E0">
              <w:t> </w:t>
            </w:r>
            <w:proofErr w:type="spellStart"/>
            <w:r w:rsidR="00CE4DAD" w:rsidRPr="00A041E0">
              <w:t>Shubhangi</w:t>
            </w:r>
            <w:proofErr w:type="spellEnd"/>
            <w:r w:rsidR="00CE4DAD" w:rsidRPr="00A041E0">
              <w:t xml:space="preserve"> Bharti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16F83EF8" w:rsidR="009F5790" w:rsidRPr="00942C06" w:rsidRDefault="00942C06" w:rsidP="00942C06">
            <w:pPr>
              <w:rPr>
                <w:rFonts w:ascii="Times New Roman" w:hAnsi="Times New Roman" w:cs="Times New Roman"/>
              </w:rPr>
            </w:pPr>
            <w:r w:rsidRPr="009F5790">
              <w:t> </w:t>
            </w:r>
            <w:r w:rsidRPr="00942C06">
              <w:t xml:space="preserve">Senior </w:t>
            </w:r>
            <w:proofErr w:type="spellStart"/>
            <w:r w:rsidRPr="00942C06">
              <w:t>Consultatnt</w:t>
            </w:r>
            <w:proofErr w:type="spellEnd"/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15E8FD51" w:rsidR="009F5790" w:rsidRPr="00A041E0" w:rsidRDefault="005232F3" w:rsidP="00942C06">
            <w:pPr>
              <w:rPr>
                <w:b/>
              </w:rPr>
            </w:pPr>
            <w:r w:rsidRPr="00A041E0">
              <w:t>15/01/</w:t>
            </w:r>
            <w:r w:rsidR="008C0DEB" w:rsidRPr="00A041E0">
              <w:t>2018</w:t>
            </w:r>
          </w:p>
        </w:tc>
      </w:tr>
      <w:tr w:rsidR="009F5790" w:rsidRPr="00A041E0" w14:paraId="12030786" w14:textId="77777777" w:rsidTr="001B0FD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A041E0" w:rsidRDefault="009F5790" w:rsidP="00942C06">
            <w:r w:rsidRPr="00A041E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Ve</w:t>
            </w:r>
            <w:r w:rsidR="00155339" w:rsidRPr="00A041E0">
              <w:t>rsion Number of the template:1.1</w:t>
            </w:r>
          </w:p>
        </w:tc>
      </w:tr>
      <w:tr w:rsidR="009F5790" w:rsidRPr="00A041E0" w14:paraId="6800FFEA" w14:textId="77777777" w:rsidTr="001B0FD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A041E0" w:rsidRDefault="009F5790" w:rsidP="00942C06">
            <w:pPr>
              <w:rPr>
                <w:b/>
                <w:vanish/>
              </w:rPr>
            </w:pPr>
            <w:r w:rsidRPr="00A041E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35D5F948" w:rsidR="009F5790" w:rsidRPr="00A041E0" w:rsidRDefault="00CE4DAD" w:rsidP="00942C06">
            <w:pPr>
              <w:rPr>
                <w:b/>
                <w:vanish/>
                <w:vertAlign w:val="superscript"/>
              </w:rPr>
            </w:pPr>
            <w:r w:rsidRPr="00A041E0"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A041E0" w:rsidRDefault="009F5790" w:rsidP="00942C06">
            <w:r w:rsidRPr="00A041E0">
              <w:t> </w:t>
            </w:r>
          </w:p>
        </w:tc>
      </w:tr>
    </w:tbl>
    <w:p w14:paraId="0966AC59" w14:textId="77777777" w:rsidR="009F5790" w:rsidRPr="00A041E0" w:rsidRDefault="009F5790" w:rsidP="00942C06">
      <w:r w:rsidRPr="00A041E0">
        <w:br w:type="page"/>
      </w:r>
    </w:p>
    <w:p w14:paraId="42EE7ADE" w14:textId="77777777" w:rsidR="009F5790" w:rsidRPr="00A041E0" w:rsidRDefault="009F5790" w:rsidP="00942C06">
      <w:pPr>
        <w:rPr>
          <w:b/>
        </w:rPr>
      </w:pPr>
      <w:r w:rsidRPr="00A041E0">
        <w:lastRenderedPageBreak/>
        <w:t>&lt;&lt;Customer&gt;&gt; REVIEW HISTORY</w:t>
      </w:r>
    </w:p>
    <w:p w14:paraId="51EC7AC0" w14:textId="77777777" w:rsidR="009F5790" w:rsidRPr="00A041E0" w:rsidRDefault="009F5790" w:rsidP="00942C06">
      <w:pPr>
        <w:rPr>
          <w:b/>
        </w:rPr>
      </w:pPr>
      <w:r w:rsidRPr="00A041E0">
        <w:t>&lt;&lt;Customer comments on the Use case along with the signed off is tracked here&gt;&gt;</w:t>
      </w:r>
    </w:p>
    <w:p w14:paraId="782E0B5C" w14:textId="77777777" w:rsidR="009F5790" w:rsidRPr="00A041E0" w:rsidRDefault="009F5790" w:rsidP="00942C06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A041E0" w14:paraId="4A1AE6D8" w14:textId="77777777" w:rsidTr="001B0FD3">
        <w:tc>
          <w:tcPr>
            <w:tcW w:w="2808" w:type="dxa"/>
            <w:vAlign w:val="center"/>
          </w:tcPr>
          <w:p w14:paraId="1976D30B" w14:textId="77777777" w:rsidR="009F5790" w:rsidRPr="00A041E0" w:rsidRDefault="009F5790" w:rsidP="00942C06">
            <w:pPr>
              <w:rPr>
                <w:b/>
              </w:rPr>
            </w:pPr>
            <w:r w:rsidRPr="00A041E0">
              <w:t>Version</w:t>
            </w:r>
          </w:p>
        </w:tc>
        <w:tc>
          <w:tcPr>
            <w:tcW w:w="1620" w:type="dxa"/>
          </w:tcPr>
          <w:p w14:paraId="7E8B01D1" w14:textId="77777777" w:rsidR="009F5790" w:rsidRPr="00A041E0" w:rsidRDefault="009F5790" w:rsidP="00942C06">
            <w:pPr>
              <w:rPr>
                <w:b/>
              </w:rPr>
            </w:pPr>
            <w:r w:rsidRPr="00A041E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A041E0" w:rsidRDefault="009F5790" w:rsidP="00942C06"/>
        </w:tc>
        <w:tc>
          <w:tcPr>
            <w:tcW w:w="1080" w:type="dxa"/>
          </w:tcPr>
          <w:p w14:paraId="488BB2E9" w14:textId="77777777" w:rsidR="009F5790" w:rsidRPr="00A041E0" w:rsidRDefault="009F5790" w:rsidP="00942C06"/>
        </w:tc>
        <w:tc>
          <w:tcPr>
            <w:tcW w:w="1080" w:type="dxa"/>
          </w:tcPr>
          <w:p w14:paraId="325B699D" w14:textId="77777777" w:rsidR="009F5790" w:rsidRPr="00A041E0" w:rsidRDefault="009F5790" w:rsidP="00942C06"/>
        </w:tc>
        <w:tc>
          <w:tcPr>
            <w:tcW w:w="1080" w:type="dxa"/>
          </w:tcPr>
          <w:p w14:paraId="77EF851F" w14:textId="77777777" w:rsidR="009F5790" w:rsidRPr="00A041E0" w:rsidRDefault="009F5790" w:rsidP="00942C06"/>
        </w:tc>
        <w:tc>
          <w:tcPr>
            <w:tcW w:w="1080" w:type="dxa"/>
          </w:tcPr>
          <w:p w14:paraId="3AD2F557" w14:textId="77777777" w:rsidR="009F5790" w:rsidRPr="00A041E0" w:rsidRDefault="009F5790" w:rsidP="00942C06"/>
        </w:tc>
      </w:tr>
      <w:tr w:rsidR="009F5790" w:rsidRPr="00A041E0" w14:paraId="7EF63984" w14:textId="77777777" w:rsidTr="001B0FD3">
        <w:tc>
          <w:tcPr>
            <w:tcW w:w="2808" w:type="dxa"/>
            <w:vAlign w:val="center"/>
          </w:tcPr>
          <w:p w14:paraId="0516B6F4" w14:textId="77777777" w:rsidR="009F5790" w:rsidRPr="00A041E0" w:rsidRDefault="009F5790" w:rsidP="00942C06">
            <w:pPr>
              <w:rPr>
                <w:b/>
              </w:rPr>
            </w:pPr>
            <w:r w:rsidRPr="00A041E0">
              <w:t>Date</w:t>
            </w:r>
          </w:p>
        </w:tc>
        <w:tc>
          <w:tcPr>
            <w:tcW w:w="1620" w:type="dxa"/>
          </w:tcPr>
          <w:p w14:paraId="537550E2" w14:textId="77777777" w:rsidR="009F5790" w:rsidRPr="00A041E0" w:rsidRDefault="009F5790" w:rsidP="00942C06">
            <w:pPr>
              <w:rPr>
                <w:b/>
              </w:rPr>
            </w:pPr>
            <w:r w:rsidRPr="00A041E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A041E0" w:rsidRDefault="009F5790" w:rsidP="00942C06"/>
        </w:tc>
        <w:tc>
          <w:tcPr>
            <w:tcW w:w="1080" w:type="dxa"/>
          </w:tcPr>
          <w:p w14:paraId="3D8D9994" w14:textId="77777777" w:rsidR="009F5790" w:rsidRPr="00A041E0" w:rsidRDefault="009F5790" w:rsidP="00942C0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A041E0" w:rsidRDefault="009F5790" w:rsidP="00942C06"/>
        </w:tc>
        <w:tc>
          <w:tcPr>
            <w:tcW w:w="1080" w:type="dxa"/>
          </w:tcPr>
          <w:p w14:paraId="2BE1FC53" w14:textId="77777777" w:rsidR="009F5790" w:rsidRPr="00A041E0" w:rsidRDefault="009F5790" w:rsidP="00942C06"/>
        </w:tc>
        <w:tc>
          <w:tcPr>
            <w:tcW w:w="1080" w:type="dxa"/>
          </w:tcPr>
          <w:p w14:paraId="1799B660" w14:textId="77777777" w:rsidR="009F5790" w:rsidRPr="00A041E0" w:rsidRDefault="009F5790" w:rsidP="00942C06"/>
        </w:tc>
      </w:tr>
      <w:tr w:rsidR="009F5790" w:rsidRPr="00A041E0" w14:paraId="2BC2A16F" w14:textId="77777777" w:rsidTr="001B0FD3">
        <w:tc>
          <w:tcPr>
            <w:tcW w:w="2808" w:type="dxa"/>
            <w:vAlign w:val="center"/>
          </w:tcPr>
          <w:p w14:paraId="47098972" w14:textId="77777777" w:rsidR="009F5790" w:rsidRPr="00A041E0" w:rsidRDefault="009F5790" w:rsidP="00942C06">
            <w:pPr>
              <w:rPr>
                <w:b/>
              </w:rPr>
            </w:pPr>
            <w:r w:rsidRPr="00A041E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A041E0" w:rsidRDefault="009F5790" w:rsidP="00942C06">
            <w:pPr>
              <w:rPr>
                <w:b/>
              </w:rPr>
            </w:pPr>
            <w:r w:rsidRPr="00A041E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A041E0" w:rsidRDefault="009F5790" w:rsidP="00942C06"/>
        </w:tc>
        <w:tc>
          <w:tcPr>
            <w:tcW w:w="1080" w:type="dxa"/>
          </w:tcPr>
          <w:p w14:paraId="3645B887" w14:textId="77777777" w:rsidR="009F5790" w:rsidRPr="00A041E0" w:rsidRDefault="009F5790" w:rsidP="00942C0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A041E0" w:rsidRDefault="009F5790" w:rsidP="00942C06"/>
        </w:tc>
        <w:tc>
          <w:tcPr>
            <w:tcW w:w="1080" w:type="dxa"/>
          </w:tcPr>
          <w:p w14:paraId="3A64C6EF" w14:textId="77777777" w:rsidR="009F5790" w:rsidRPr="00A041E0" w:rsidRDefault="009F5790" w:rsidP="00942C06"/>
        </w:tc>
        <w:tc>
          <w:tcPr>
            <w:tcW w:w="1080" w:type="dxa"/>
          </w:tcPr>
          <w:p w14:paraId="47308748" w14:textId="77777777" w:rsidR="009F5790" w:rsidRPr="00A041E0" w:rsidRDefault="009F5790" w:rsidP="00942C06"/>
        </w:tc>
      </w:tr>
      <w:tr w:rsidR="009F5790" w:rsidRPr="00A041E0" w14:paraId="2E56A852" w14:textId="77777777" w:rsidTr="001B0FD3">
        <w:tc>
          <w:tcPr>
            <w:tcW w:w="2808" w:type="dxa"/>
          </w:tcPr>
          <w:p w14:paraId="64B7F5B7" w14:textId="77777777" w:rsidR="009F5790" w:rsidRPr="00A041E0" w:rsidRDefault="009F5790" w:rsidP="00942C06">
            <w:pPr>
              <w:rPr>
                <w:b/>
              </w:rPr>
            </w:pPr>
            <w:r w:rsidRPr="00A041E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A041E0" w:rsidRDefault="009F5790" w:rsidP="00942C06">
            <w:pPr>
              <w:rPr>
                <w:b/>
              </w:rPr>
            </w:pPr>
            <w:r w:rsidRPr="00A041E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A041E0" w:rsidRDefault="009F5790" w:rsidP="00942C06"/>
        </w:tc>
        <w:tc>
          <w:tcPr>
            <w:tcW w:w="1080" w:type="dxa"/>
          </w:tcPr>
          <w:p w14:paraId="46558018" w14:textId="77777777" w:rsidR="009F5790" w:rsidRPr="00A041E0" w:rsidRDefault="009F5790" w:rsidP="00942C0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A041E0" w:rsidRDefault="009F5790" w:rsidP="00942C06"/>
        </w:tc>
        <w:tc>
          <w:tcPr>
            <w:tcW w:w="1080" w:type="dxa"/>
          </w:tcPr>
          <w:p w14:paraId="3AFC5A5C" w14:textId="77777777" w:rsidR="009F5790" w:rsidRPr="00A041E0" w:rsidRDefault="009F5790" w:rsidP="00942C06"/>
        </w:tc>
        <w:tc>
          <w:tcPr>
            <w:tcW w:w="1080" w:type="dxa"/>
          </w:tcPr>
          <w:p w14:paraId="7E23613F" w14:textId="77777777" w:rsidR="009F5790" w:rsidRPr="00A041E0" w:rsidRDefault="009F5790" w:rsidP="00942C06"/>
        </w:tc>
      </w:tr>
      <w:tr w:rsidR="009F5790" w:rsidRPr="00A041E0" w14:paraId="307F8A75" w14:textId="77777777" w:rsidTr="001B0FD3">
        <w:tc>
          <w:tcPr>
            <w:tcW w:w="2808" w:type="dxa"/>
          </w:tcPr>
          <w:p w14:paraId="4D8423FC" w14:textId="77777777" w:rsidR="009F5790" w:rsidRPr="00A041E0" w:rsidRDefault="009F5790" w:rsidP="00942C06">
            <w:pPr>
              <w:rPr>
                <w:b/>
              </w:rPr>
            </w:pPr>
            <w:r w:rsidRPr="00A041E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A041E0" w:rsidRDefault="009F5790" w:rsidP="00942C06">
            <w:pPr>
              <w:rPr>
                <w:b/>
              </w:rPr>
            </w:pPr>
            <w:r w:rsidRPr="00A041E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A041E0" w:rsidRDefault="009F5790" w:rsidP="00942C06"/>
        </w:tc>
        <w:tc>
          <w:tcPr>
            <w:tcW w:w="1080" w:type="dxa"/>
          </w:tcPr>
          <w:p w14:paraId="4D22E910" w14:textId="77777777" w:rsidR="009F5790" w:rsidRPr="00A041E0" w:rsidRDefault="009F5790" w:rsidP="00942C0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A041E0" w:rsidRDefault="009F5790" w:rsidP="00942C06"/>
        </w:tc>
        <w:tc>
          <w:tcPr>
            <w:tcW w:w="1080" w:type="dxa"/>
          </w:tcPr>
          <w:p w14:paraId="6071EC99" w14:textId="77777777" w:rsidR="009F5790" w:rsidRPr="00A041E0" w:rsidRDefault="009F5790" w:rsidP="00942C06"/>
        </w:tc>
        <w:tc>
          <w:tcPr>
            <w:tcW w:w="1080" w:type="dxa"/>
          </w:tcPr>
          <w:p w14:paraId="0D8E8B38" w14:textId="77777777" w:rsidR="009F5790" w:rsidRPr="00A041E0" w:rsidRDefault="009F5790" w:rsidP="00942C06"/>
        </w:tc>
      </w:tr>
      <w:tr w:rsidR="009F5790" w:rsidRPr="00A041E0" w14:paraId="3EABB1EE" w14:textId="77777777" w:rsidTr="001B0FD3">
        <w:tc>
          <w:tcPr>
            <w:tcW w:w="2808" w:type="dxa"/>
          </w:tcPr>
          <w:p w14:paraId="27EF7D4D" w14:textId="77777777" w:rsidR="009F5790" w:rsidRPr="00A041E0" w:rsidRDefault="009F5790" w:rsidP="00942C06">
            <w:pPr>
              <w:rPr>
                <w:b/>
              </w:rPr>
            </w:pPr>
            <w:r w:rsidRPr="00A041E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A041E0" w:rsidRDefault="009F5790" w:rsidP="00942C06">
            <w:pPr>
              <w:rPr>
                <w:b/>
              </w:rPr>
            </w:pPr>
            <w:r w:rsidRPr="00A041E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A041E0" w:rsidRDefault="009F5790" w:rsidP="00942C06"/>
        </w:tc>
        <w:tc>
          <w:tcPr>
            <w:tcW w:w="1080" w:type="dxa"/>
          </w:tcPr>
          <w:p w14:paraId="3BC21E42" w14:textId="77777777" w:rsidR="009F5790" w:rsidRPr="00A041E0" w:rsidRDefault="009F5790" w:rsidP="00942C0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A041E0" w:rsidRDefault="009F5790" w:rsidP="00942C06"/>
        </w:tc>
        <w:tc>
          <w:tcPr>
            <w:tcW w:w="1080" w:type="dxa"/>
          </w:tcPr>
          <w:p w14:paraId="718D8944" w14:textId="77777777" w:rsidR="009F5790" w:rsidRPr="00A041E0" w:rsidRDefault="009F5790" w:rsidP="00942C06"/>
        </w:tc>
        <w:tc>
          <w:tcPr>
            <w:tcW w:w="1080" w:type="dxa"/>
          </w:tcPr>
          <w:p w14:paraId="5DD7E652" w14:textId="77777777" w:rsidR="009F5790" w:rsidRPr="00A041E0" w:rsidRDefault="009F5790" w:rsidP="00942C06"/>
        </w:tc>
      </w:tr>
      <w:tr w:rsidR="009F5790" w:rsidRPr="00A041E0" w14:paraId="5751E9DE" w14:textId="77777777" w:rsidTr="001B0FD3">
        <w:tc>
          <w:tcPr>
            <w:tcW w:w="2808" w:type="dxa"/>
          </w:tcPr>
          <w:p w14:paraId="5BD5BEA4" w14:textId="77777777" w:rsidR="009F5790" w:rsidRPr="00A041E0" w:rsidRDefault="009F5790" w:rsidP="00942C06">
            <w:pPr>
              <w:rPr>
                <w:b/>
              </w:rPr>
            </w:pPr>
            <w:r w:rsidRPr="00A041E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A041E0" w:rsidRDefault="009F5790" w:rsidP="00942C06">
            <w:pPr>
              <w:rPr>
                <w:b/>
              </w:rPr>
            </w:pPr>
            <w:r w:rsidRPr="00A041E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A041E0" w:rsidRDefault="009F5790" w:rsidP="00942C06"/>
        </w:tc>
        <w:tc>
          <w:tcPr>
            <w:tcW w:w="1080" w:type="dxa"/>
          </w:tcPr>
          <w:p w14:paraId="161B779E" w14:textId="77777777" w:rsidR="009F5790" w:rsidRPr="00A041E0" w:rsidRDefault="009F5790" w:rsidP="00942C0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A041E0" w:rsidRDefault="009F5790" w:rsidP="00942C06"/>
        </w:tc>
        <w:tc>
          <w:tcPr>
            <w:tcW w:w="1080" w:type="dxa"/>
          </w:tcPr>
          <w:p w14:paraId="4BE23196" w14:textId="77777777" w:rsidR="009F5790" w:rsidRPr="00A041E0" w:rsidRDefault="009F5790" w:rsidP="00942C06"/>
        </w:tc>
        <w:tc>
          <w:tcPr>
            <w:tcW w:w="1080" w:type="dxa"/>
          </w:tcPr>
          <w:p w14:paraId="3F95224E" w14:textId="77777777" w:rsidR="009F5790" w:rsidRPr="00A041E0" w:rsidRDefault="009F5790" w:rsidP="00942C06"/>
        </w:tc>
      </w:tr>
    </w:tbl>
    <w:p w14:paraId="7C85DA30" w14:textId="77777777" w:rsidR="009F5790" w:rsidRPr="00A041E0" w:rsidRDefault="009F5790" w:rsidP="00942C06"/>
    <w:p w14:paraId="36105CE6" w14:textId="77777777" w:rsidR="009F5790" w:rsidRPr="00A041E0" w:rsidRDefault="009F5790" w:rsidP="00942C06"/>
    <w:p w14:paraId="2CC8A7F7" w14:textId="77777777" w:rsidR="009F5790" w:rsidRPr="00A041E0" w:rsidRDefault="009F5790" w:rsidP="00942C06">
      <w:pPr>
        <w:rPr>
          <w:b/>
        </w:rPr>
      </w:pPr>
      <w:r w:rsidRPr="00A041E0">
        <w:t xml:space="preserve">Disclaimer: </w:t>
      </w:r>
    </w:p>
    <w:p w14:paraId="28E0825A" w14:textId="77777777" w:rsidR="009F5790" w:rsidRPr="00A041E0" w:rsidRDefault="009F5790" w:rsidP="00942C06"/>
    <w:p w14:paraId="3C464C2F" w14:textId="77777777" w:rsidR="00DE2AED" w:rsidRDefault="009F5790" w:rsidP="00942C06">
      <w:pPr>
        <w:rPr>
          <w:b/>
        </w:rPr>
      </w:pPr>
      <w:r w:rsidRPr="00A041E0">
        <w:t xml:space="preserve">The scope of the project </w:t>
      </w:r>
      <w:r w:rsidR="00CC783A" w:rsidRPr="00A041E0">
        <w:t>‘</w:t>
      </w:r>
      <w:r w:rsidR="00FD0EF8" w:rsidRPr="00A041E0">
        <w:t xml:space="preserve">Hotel Booking Management </w:t>
      </w:r>
      <w:r w:rsidR="00AB558E" w:rsidRPr="00A041E0">
        <w:t>System</w:t>
      </w:r>
      <w:r w:rsidR="00CC783A" w:rsidRPr="00A041E0">
        <w:t>’</w:t>
      </w:r>
      <w:r w:rsidRPr="00A041E0">
        <w:t xml:space="preserve"> is restricted to the contents of this signed off use case.</w:t>
      </w:r>
    </w:p>
    <w:p w14:paraId="53F0F2C6" w14:textId="77777777" w:rsidR="00DE2AED" w:rsidRDefault="00DE2AED" w:rsidP="00942C06"/>
    <w:p w14:paraId="5D9E673A" w14:textId="77777777" w:rsidR="00DE2AED" w:rsidRDefault="00DE2AED" w:rsidP="00942C06"/>
    <w:p w14:paraId="20EAF8FC" w14:textId="77777777" w:rsidR="00DE2AED" w:rsidRDefault="00DE2AED" w:rsidP="00942C06"/>
    <w:p w14:paraId="715E9803" w14:textId="77777777" w:rsidR="00DE2AED" w:rsidRDefault="00DE2AED" w:rsidP="00942C06"/>
    <w:p w14:paraId="19B20F83" w14:textId="77777777" w:rsidR="00DE2AED" w:rsidRDefault="00DE2AED" w:rsidP="00942C06"/>
    <w:p w14:paraId="5F09E570" w14:textId="77777777" w:rsidR="00DE2AED" w:rsidRDefault="00DE2AED" w:rsidP="00942C06"/>
    <w:p w14:paraId="19B3D328" w14:textId="77777777" w:rsidR="00DE2AED" w:rsidRDefault="00DE2AED" w:rsidP="00942C06"/>
    <w:p w14:paraId="22B8545D" w14:textId="77777777" w:rsidR="00DE2AED" w:rsidRDefault="00DE2AED" w:rsidP="00942C06"/>
    <w:p w14:paraId="14893B6B" w14:textId="77777777" w:rsidR="00DE2AED" w:rsidRDefault="00DE2AED" w:rsidP="00942C06"/>
    <w:p w14:paraId="6FB94438" w14:textId="77777777" w:rsidR="00DE2AED" w:rsidRDefault="00DE2AED" w:rsidP="00942C06"/>
    <w:p w14:paraId="317B1C12" w14:textId="77777777" w:rsidR="00DE2AED" w:rsidRDefault="00DE2AED" w:rsidP="00942C06"/>
    <w:p w14:paraId="5AF09E9A" w14:textId="77777777" w:rsidR="00DE2AED" w:rsidRDefault="00DE2AED" w:rsidP="00942C06"/>
    <w:p w14:paraId="5C015F66" w14:textId="77777777" w:rsidR="00DE2AED" w:rsidRDefault="00DE2AED" w:rsidP="00942C06"/>
    <w:p w14:paraId="3BB5A3A5" w14:textId="77777777" w:rsidR="00DE2AED" w:rsidRDefault="00DE2AED" w:rsidP="00942C06"/>
    <w:p w14:paraId="54FA9B55" w14:textId="77777777" w:rsidR="00DE2AED" w:rsidRPr="005B3604" w:rsidRDefault="00DE2AED" w:rsidP="00942C06">
      <w:r w:rsidRPr="005B3604">
        <w:t>TABLE OF CONTENTS</w:t>
      </w:r>
    </w:p>
    <w:p w14:paraId="2D25E99E" w14:textId="77777777" w:rsidR="00DE2AED" w:rsidRPr="009F5790" w:rsidRDefault="00DE2AED" w:rsidP="00942C06"/>
    <w:p w14:paraId="3F016CBE" w14:textId="441BDDFA" w:rsidR="0089695D" w:rsidRPr="00B65709" w:rsidRDefault="00DE2AED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 w:rsidRPr="00B65709">
        <w:fldChar w:fldCharType="begin"/>
      </w:r>
      <w:r w:rsidRPr="00B65709">
        <w:instrText xml:space="preserve"> TOC \o "1-3" \f \h \z \u </w:instrText>
      </w:r>
      <w:r w:rsidRPr="00B65709">
        <w:fldChar w:fldCharType="separate"/>
      </w:r>
      <w:hyperlink w:anchor="_Toc503693583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1.Use Case Name: Online hotel booking……………………………………………………………………………</w:t>
        </w:r>
        <w:r w:rsidR="0089695D" w:rsidRPr="00B65709">
          <w:rPr>
            <w:noProof/>
            <w:webHidden/>
          </w:rPr>
          <w:tab/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_Toc503693583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5</w:t>
        </w:r>
        <w:r w:rsidR="0089695D" w:rsidRPr="00B65709">
          <w:rPr>
            <w:noProof/>
            <w:webHidden/>
          </w:rPr>
          <w:fldChar w:fldCharType="end"/>
        </w:r>
      </w:hyperlink>
    </w:p>
    <w:p w14:paraId="34B582BA" w14:textId="7C1F9F47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584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2.Actor(s)……………………………………………………………………………………………………………..</w:t>
        </w:r>
        <w:r w:rsidR="00D23926" w:rsidRPr="00B65709">
          <w:rPr>
            <w:rStyle w:val="Hyperlink"/>
            <w:rFonts w:ascii="Times New Roman" w:hAnsi="Times New Roman" w:cs="Times New Roman"/>
            <w:noProof/>
            <w:u w:val="none"/>
          </w:rPr>
          <w:t>.</w:t>
        </w:r>
        <w:r w:rsidR="00D23926" w:rsidRPr="00B65709">
          <w:rPr>
            <w:noProof/>
            <w:webHidden/>
          </w:rPr>
          <w:t>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_Toc503693584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5</w:t>
        </w:r>
        <w:r w:rsidR="0089695D" w:rsidRPr="00B65709">
          <w:rPr>
            <w:noProof/>
            <w:webHidden/>
          </w:rPr>
          <w:fldChar w:fldCharType="end"/>
        </w:r>
      </w:hyperlink>
    </w:p>
    <w:p w14:paraId="3264DAE9" w14:textId="4479F4E8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585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3.Preconditions</w:t>
        </w:r>
        <w:r w:rsidR="00D23926" w:rsidRPr="00B65709">
          <w:rPr>
            <w:noProof/>
            <w:webHidden/>
          </w:rPr>
          <w:t>……………………………………………………………………………………………………….</w:t>
        </w:r>
        <w:r w:rsidR="00DE4988">
          <w:rPr>
            <w:noProof/>
            <w:webHidden/>
          </w:rPr>
          <w:t>.</w:t>
        </w:r>
        <w:r w:rsidR="00D23926" w:rsidRPr="00B65709">
          <w:rPr>
            <w:noProof/>
            <w:webHidden/>
          </w:rPr>
          <w:t>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_Toc503693585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5</w:t>
        </w:r>
        <w:r w:rsidR="0089695D" w:rsidRPr="00B65709">
          <w:rPr>
            <w:noProof/>
            <w:webHidden/>
          </w:rPr>
          <w:fldChar w:fldCharType="end"/>
        </w:r>
      </w:hyperlink>
    </w:p>
    <w:p w14:paraId="622EDF1B" w14:textId="349CE754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586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4.Flow of Events</w:t>
        </w:r>
        <w:r w:rsidR="00D23926" w:rsidRPr="00B65709">
          <w:rPr>
            <w:noProof/>
            <w:webHidden/>
          </w:rPr>
          <w:t>………………………………………………………………………………………………………..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_Toc503693586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5</w:t>
        </w:r>
        <w:r w:rsidR="0089695D" w:rsidRPr="00B65709">
          <w:rPr>
            <w:noProof/>
            <w:webHidden/>
          </w:rPr>
          <w:fldChar w:fldCharType="end"/>
        </w:r>
      </w:hyperlink>
    </w:p>
    <w:p w14:paraId="3B31ED12" w14:textId="375AE200" w:rsidR="0089695D" w:rsidRPr="00B65709" w:rsidRDefault="00D23926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 w:rsidRPr="00B65709">
        <w:rPr>
          <w:rStyle w:val="Hyperlink"/>
          <w:noProof/>
          <w:color w:val="auto"/>
          <w:u w:val="none"/>
        </w:rPr>
        <w:t>4.1</w:t>
      </w:r>
      <w:hyperlink w:anchor="_Toc503693587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Basic Flow</w:t>
        </w:r>
        <w:r w:rsidRPr="00B65709">
          <w:rPr>
            <w:noProof/>
            <w:webHidden/>
          </w:rPr>
          <w:t>……………………………………………………………………………………………………......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_Toc503693587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5</w:t>
        </w:r>
        <w:r w:rsidR="0089695D" w:rsidRPr="00B65709">
          <w:rPr>
            <w:noProof/>
            <w:webHidden/>
          </w:rPr>
          <w:fldChar w:fldCharType="end"/>
        </w:r>
      </w:hyperlink>
    </w:p>
    <w:p w14:paraId="0560925A" w14:textId="40B71107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588" w:history="1">
        <w:r w:rsidR="00D23926" w:rsidRPr="00B65709">
          <w:rPr>
            <w:rStyle w:val="Hyperlink"/>
            <w:rFonts w:ascii="Times New Roman" w:hAnsi="Times New Roman" w:cs="Times New Roman"/>
            <w:noProof/>
            <w:u w:val="none"/>
          </w:rPr>
          <w:t>4.2</w:t>
        </w:r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Alternative Flows</w:t>
        </w:r>
        <w:r w:rsidR="00D23926" w:rsidRPr="00B65709">
          <w:rPr>
            <w:noProof/>
            <w:webHidden/>
          </w:rPr>
          <w:t>…………………………………………………………………………………………………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_Toc503693588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7</w:t>
        </w:r>
        <w:r w:rsidR="0089695D" w:rsidRPr="00B65709">
          <w:rPr>
            <w:noProof/>
            <w:webHidden/>
          </w:rPr>
          <w:fldChar w:fldCharType="end"/>
        </w:r>
      </w:hyperlink>
    </w:p>
    <w:p w14:paraId="64DB2CC2" w14:textId="19835A0C" w:rsidR="0089695D" w:rsidRPr="00B65709" w:rsidRDefault="00B65709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 w:rsidRPr="00B65709">
        <w:rPr>
          <w:rStyle w:val="Hyperlink"/>
          <w:noProof/>
          <w:u w:val="none"/>
        </w:rPr>
        <w:t xml:space="preserve"> </w:t>
      </w:r>
      <w:hyperlink w:anchor="_Toc503693589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 xml:space="preserve">Alternate Flow 1: login </w:t>
        </w:r>
        <w:r>
          <w:rPr>
            <w:rStyle w:val="Hyperlink"/>
            <w:rFonts w:ascii="Times New Roman" w:hAnsi="Times New Roman" w:cs="Times New Roman"/>
            <w:noProof/>
            <w:u w:val="none"/>
          </w:rPr>
          <w:t>from other website……………………………………………………………………….</w:t>
        </w:r>
        <w:r w:rsidR="00DE4988">
          <w:rPr>
            <w:rStyle w:val="Hyperlink"/>
            <w:rFonts w:ascii="Times New Roman" w:hAnsi="Times New Roman" w:cs="Times New Roman"/>
            <w:noProof/>
            <w:u w:val="none"/>
          </w:rPr>
          <w:t>..</w:t>
        </w:r>
        <w:r>
          <w:rPr>
            <w:rStyle w:val="Hyperlink"/>
            <w:rFonts w:ascii="Times New Roman" w:hAnsi="Times New Roman" w:cs="Times New Roman"/>
            <w:noProof/>
            <w:u w:val="none"/>
          </w:rPr>
          <w:t>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_Toc503693589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7</w:t>
        </w:r>
        <w:r w:rsidR="0089695D" w:rsidRPr="00B65709">
          <w:rPr>
            <w:noProof/>
            <w:webHidden/>
          </w:rPr>
          <w:fldChar w:fldCharType="end"/>
        </w:r>
      </w:hyperlink>
    </w:p>
    <w:p w14:paraId="4750F2CE" w14:textId="415DBF20" w:rsidR="0089695D" w:rsidRPr="00B65709" w:rsidRDefault="00B65709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>
        <w:rPr>
          <w:rStyle w:val="Hyperlink"/>
          <w:noProof/>
          <w:u w:val="none"/>
        </w:rPr>
        <w:t xml:space="preserve"> </w:t>
      </w:r>
      <w:hyperlink w:anchor="_Toc503693590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Alternate Flow 3: Successful Online booking Of Hotel rooms  Without Providing Online amount transfer</w:t>
        </w:r>
        <w:r>
          <w:rPr>
            <w:noProof/>
            <w:webHidden/>
          </w:rPr>
          <w:t>…</w:t>
        </w:r>
        <w:r w:rsidR="00DE4988">
          <w:rPr>
            <w:noProof/>
            <w:webHidden/>
          </w:rPr>
          <w:t>…...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_Toc503693590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8</w:t>
        </w:r>
        <w:r w:rsidR="0089695D" w:rsidRPr="00B65709">
          <w:rPr>
            <w:noProof/>
            <w:webHidden/>
          </w:rPr>
          <w:fldChar w:fldCharType="end"/>
        </w:r>
      </w:hyperlink>
    </w:p>
    <w:p w14:paraId="077FAAFF" w14:textId="509D65F8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591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4.3Exception Flows</w:t>
        </w:r>
        <w:r w:rsidR="00B65709">
          <w:rPr>
            <w:noProof/>
            <w:webHidden/>
          </w:rPr>
          <w:t>………………………………………………………………………………………………….</w:t>
        </w:r>
        <w:r w:rsidR="00DE4988">
          <w:rPr>
            <w:noProof/>
            <w:webHidden/>
          </w:rPr>
          <w:t>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_Toc503693591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9</w:t>
        </w:r>
        <w:r w:rsidR="0089695D" w:rsidRPr="00B65709">
          <w:rPr>
            <w:noProof/>
            <w:webHidden/>
          </w:rPr>
          <w:fldChar w:fldCharType="end"/>
        </w:r>
      </w:hyperlink>
    </w:p>
    <w:p w14:paraId="47CFAA2A" w14:textId="147C040A" w:rsidR="0089695D" w:rsidRPr="00B65709" w:rsidRDefault="00B65709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>
        <w:rPr>
          <w:rStyle w:val="Hyperlink"/>
          <w:noProof/>
          <w:u w:val="none"/>
        </w:rPr>
        <w:t xml:space="preserve"> </w:t>
      </w:r>
      <w:hyperlink w:anchor="_Toc503693592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Exception Flow 1: Invalid Registration Details</w:t>
        </w:r>
        <w:r>
          <w:rPr>
            <w:noProof/>
            <w:webHidden/>
          </w:rPr>
          <w:t>…………………………………………………………………</w:t>
        </w:r>
        <w:r w:rsidR="00DE4988">
          <w:rPr>
            <w:noProof/>
            <w:webHidden/>
          </w:rPr>
          <w:t>…</w:t>
        </w:r>
        <w:r>
          <w:rPr>
            <w:noProof/>
            <w:webHidden/>
          </w:rPr>
          <w:t>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_Toc503693592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9</w:t>
        </w:r>
        <w:r w:rsidR="0089695D" w:rsidRPr="00B65709">
          <w:rPr>
            <w:noProof/>
            <w:webHidden/>
          </w:rPr>
          <w:fldChar w:fldCharType="end"/>
        </w:r>
      </w:hyperlink>
    </w:p>
    <w:p w14:paraId="04BFE993" w14:textId="74B3A60F" w:rsidR="0089695D" w:rsidRPr="00B65709" w:rsidRDefault="00B65709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>
        <w:rPr>
          <w:rStyle w:val="Hyperlink"/>
          <w:noProof/>
          <w:u w:val="none"/>
        </w:rPr>
        <w:t xml:space="preserve"> </w:t>
      </w:r>
      <w:hyperlink w:anchor="_Toc503693593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Exception Flow 2:Invalid Login Credentials</w:t>
        </w:r>
        <w:r>
          <w:rPr>
            <w:noProof/>
            <w:webHidden/>
          </w:rPr>
          <w:t>……………………………………………………………………</w:t>
        </w:r>
        <w:r w:rsidR="00DE4988">
          <w:rPr>
            <w:noProof/>
            <w:webHidden/>
          </w:rPr>
          <w:t>..</w:t>
        </w:r>
        <w:r>
          <w:rPr>
            <w:noProof/>
            <w:webHidden/>
          </w:rPr>
          <w:t>...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_Toc503693593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9</w:t>
        </w:r>
        <w:r w:rsidR="0089695D" w:rsidRPr="00B65709">
          <w:rPr>
            <w:noProof/>
            <w:webHidden/>
          </w:rPr>
          <w:fldChar w:fldCharType="end"/>
        </w:r>
      </w:hyperlink>
    </w:p>
    <w:p w14:paraId="5170577C" w14:textId="5624FC4F" w:rsidR="0089695D" w:rsidRPr="00B65709" w:rsidRDefault="00B65709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>
        <w:rPr>
          <w:rStyle w:val="Hyperlink"/>
          <w:noProof/>
          <w:u w:val="none"/>
        </w:rPr>
        <w:t xml:space="preserve"> </w:t>
      </w:r>
      <w:hyperlink w:anchor="_Toc503693594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Exception Flow 3: Customer Enters the invalid Number of Rooms to be booked</w:t>
        </w:r>
        <w:r w:rsidR="001758FD">
          <w:rPr>
            <w:noProof/>
            <w:webHidden/>
          </w:rPr>
          <w:t>……………………………</w:t>
        </w:r>
        <w:r w:rsidR="00DE4988">
          <w:rPr>
            <w:noProof/>
            <w:webHidden/>
          </w:rPr>
          <w:t>…</w:t>
        </w:r>
        <w:r w:rsidR="001758FD">
          <w:rPr>
            <w:noProof/>
            <w:webHidden/>
          </w:rPr>
          <w:t>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_Toc503693594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10</w:t>
        </w:r>
        <w:r w:rsidR="0089695D" w:rsidRPr="00B65709">
          <w:rPr>
            <w:noProof/>
            <w:webHidden/>
          </w:rPr>
          <w:fldChar w:fldCharType="end"/>
        </w:r>
      </w:hyperlink>
    </w:p>
    <w:p w14:paraId="5DD91AE5" w14:textId="77BC4817" w:rsidR="0089695D" w:rsidRPr="00B65709" w:rsidRDefault="00B65709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>
        <w:rPr>
          <w:rStyle w:val="Hyperlink"/>
          <w:noProof/>
          <w:u w:val="none"/>
        </w:rPr>
        <w:t xml:space="preserve"> </w:t>
      </w:r>
      <w:hyperlink w:anchor="_Toc503693595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Exception Flow 4: Customer Enters the invalid Number of Adults</w:t>
        </w:r>
        <w:r w:rsidR="001758FD">
          <w:rPr>
            <w:noProof/>
            <w:webHidden/>
          </w:rPr>
          <w:t>……………………………………………</w:t>
        </w:r>
        <w:r w:rsidR="00DE4988">
          <w:rPr>
            <w:noProof/>
            <w:webHidden/>
          </w:rPr>
          <w:t>....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_Toc503693595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10</w:t>
        </w:r>
        <w:r w:rsidR="0089695D" w:rsidRPr="00B65709">
          <w:rPr>
            <w:noProof/>
            <w:webHidden/>
          </w:rPr>
          <w:fldChar w:fldCharType="end"/>
        </w:r>
      </w:hyperlink>
    </w:p>
    <w:p w14:paraId="6CE99DC7" w14:textId="64BFFED2" w:rsidR="0089695D" w:rsidRPr="00B65709" w:rsidRDefault="00B65709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>
        <w:rPr>
          <w:rStyle w:val="Hyperlink"/>
          <w:noProof/>
          <w:u w:val="none"/>
        </w:rPr>
        <w:t xml:space="preserve"> </w:t>
      </w:r>
      <w:hyperlink w:anchor="_Toc503693596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Exception Flow 5: Customer Enters the invalid Number of Children</w:t>
        </w:r>
        <w:r w:rsidR="001758FD">
          <w:rPr>
            <w:noProof/>
            <w:webHidden/>
          </w:rPr>
          <w:t>…………………………………………</w:t>
        </w:r>
        <w:r w:rsidR="00E948CB">
          <w:rPr>
            <w:noProof/>
            <w:webHidden/>
          </w:rPr>
          <w:t>…</w:t>
        </w:r>
        <w:r w:rsidR="001758FD">
          <w:rPr>
            <w:noProof/>
            <w:webHidden/>
          </w:rPr>
          <w:t>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_Toc503693596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11</w:t>
        </w:r>
        <w:r w:rsidR="0089695D" w:rsidRPr="00B65709">
          <w:rPr>
            <w:noProof/>
            <w:webHidden/>
          </w:rPr>
          <w:fldChar w:fldCharType="end"/>
        </w:r>
      </w:hyperlink>
    </w:p>
    <w:p w14:paraId="5956CC49" w14:textId="349FA551" w:rsidR="0089695D" w:rsidRPr="00B65709" w:rsidRDefault="00B65709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>
        <w:rPr>
          <w:rStyle w:val="Hyperlink"/>
          <w:noProof/>
          <w:u w:val="none"/>
        </w:rPr>
        <w:t xml:space="preserve"> </w:t>
      </w:r>
      <w:hyperlink w:anchor="_Toc503693597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Exception Flow 6: Customer Enters the invalid Flight booking Details</w:t>
        </w:r>
        <w:r w:rsidR="001758FD">
          <w:rPr>
            <w:noProof/>
            <w:webHidden/>
          </w:rPr>
          <w:t>………………………………………</w:t>
        </w:r>
        <w:r w:rsidR="00E948CB">
          <w:rPr>
            <w:noProof/>
            <w:webHidden/>
          </w:rPr>
          <w:t>...</w:t>
        </w:r>
        <w:r w:rsidR="001758FD">
          <w:rPr>
            <w:noProof/>
            <w:webHidden/>
          </w:rPr>
          <w:t>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_Toc503693597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11</w:t>
        </w:r>
        <w:r w:rsidR="0089695D" w:rsidRPr="00B65709">
          <w:rPr>
            <w:noProof/>
            <w:webHidden/>
          </w:rPr>
          <w:fldChar w:fldCharType="end"/>
        </w:r>
      </w:hyperlink>
    </w:p>
    <w:p w14:paraId="71E7E30F" w14:textId="5700290A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598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5.Post Conditions</w:t>
        </w:r>
        <w:r w:rsidR="001758FD">
          <w:rPr>
            <w:noProof/>
            <w:webHidden/>
          </w:rPr>
          <w:t>……………………………………………………………………………………………………</w:t>
        </w:r>
        <w:r w:rsidR="00E948CB">
          <w:rPr>
            <w:noProof/>
            <w:webHidden/>
          </w:rPr>
          <w:t>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_Toc503693598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12</w:t>
        </w:r>
        <w:r w:rsidR="0089695D" w:rsidRPr="00B65709">
          <w:rPr>
            <w:noProof/>
            <w:webHidden/>
          </w:rPr>
          <w:fldChar w:fldCharType="end"/>
        </w:r>
      </w:hyperlink>
    </w:p>
    <w:p w14:paraId="67FEAEC8" w14:textId="3C335660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599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6.Special Requirements</w:t>
        </w:r>
        <w:r w:rsidR="001758FD">
          <w:rPr>
            <w:rStyle w:val="Hyperlink"/>
            <w:rFonts w:ascii="Times New Roman" w:hAnsi="Times New Roman" w:cs="Times New Roman"/>
            <w:noProof/>
            <w:u w:val="none"/>
          </w:rPr>
          <w:t>………………………………………………</w:t>
        </w:r>
        <w:r w:rsidR="00E948CB">
          <w:rPr>
            <w:rStyle w:val="Hyperlink"/>
            <w:rFonts w:ascii="Times New Roman" w:hAnsi="Times New Roman" w:cs="Times New Roman"/>
            <w:noProof/>
            <w:u w:val="none"/>
          </w:rPr>
          <w:t>……………………………………………....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_Toc503693599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12</w:t>
        </w:r>
        <w:r w:rsidR="0089695D" w:rsidRPr="00B65709">
          <w:rPr>
            <w:noProof/>
            <w:webHidden/>
          </w:rPr>
          <w:fldChar w:fldCharType="end"/>
        </w:r>
      </w:hyperlink>
    </w:p>
    <w:p w14:paraId="30842412" w14:textId="18857060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00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Performance</w:t>
        </w:r>
        <w:r w:rsidR="001758FD">
          <w:rPr>
            <w:noProof/>
            <w:webHidden/>
          </w:rPr>
          <w:t>………………………………………………………………………………………………………</w:t>
        </w:r>
        <w:r w:rsidR="00E948CB">
          <w:rPr>
            <w:noProof/>
            <w:webHidden/>
          </w:rPr>
          <w:t>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_Toc503693600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12</w:t>
        </w:r>
        <w:r w:rsidR="0089695D" w:rsidRPr="00B65709">
          <w:rPr>
            <w:noProof/>
            <w:webHidden/>
          </w:rPr>
          <w:fldChar w:fldCharType="end"/>
        </w:r>
      </w:hyperlink>
    </w:p>
    <w:p w14:paraId="58689237" w14:textId="5234E200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01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Availability</w:t>
        </w:r>
        <w:r w:rsidR="001758FD">
          <w:rPr>
            <w:noProof/>
            <w:webHidden/>
          </w:rPr>
          <w:t>……………………………………………………</w:t>
        </w:r>
        <w:r w:rsidR="00086137">
          <w:rPr>
            <w:noProof/>
            <w:webHidden/>
          </w:rPr>
          <w:t>..</w:t>
        </w:r>
        <w:r w:rsidR="001758FD">
          <w:rPr>
            <w:noProof/>
            <w:webHidden/>
          </w:rPr>
          <w:t>………………………………………………</w:t>
        </w:r>
        <w:r w:rsidR="00E948CB">
          <w:rPr>
            <w:noProof/>
            <w:webHidden/>
          </w:rPr>
          <w:t>….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_Toc503693601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13</w:t>
        </w:r>
        <w:r w:rsidR="0089695D" w:rsidRPr="00B65709">
          <w:rPr>
            <w:noProof/>
            <w:webHidden/>
          </w:rPr>
          <w:fldChar w:fldCharType="end"/>
        </w:r>
      </w:hyperlink>
    </w:p>
    <w:p w14:paraId="3EBE335A" w14:textId="40741ECD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02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User Interface</w:t>
        </w:r>
        <w:r w:rsidR="0089695D" w:rsidRPr="00B65709">
          <w:rPr>
            <w:noProof/>
            <w:webHidden/>
          </w:rPr>
          <w:tab/>
        </w:r>
        <w:r w:rsidR="0009767B">
          <w:rPr>
            <w:noProof/>
            <w:webHidden/>
          </w:rPr>
          <w:t>………………………………………………</w:t>
        </w:r>
        <w:r w:rsidR="00086137">
          <w:rPr>
            <w:noProof/>
            <w:webHidden/>
          </w:rPr>
          <w:t>..</w:t>
        </w:r>
        <w:r w:rsidR="0009767B">
          <w:rPr>
            <w:noProof/>
            <w:webHidden/>
          </w:rPr>
          <w:t>…………………………………………………</w:t>
        </w:r>
        <w:r w:rsidR="00E948CB">
          <w:rPr>
            <w:noProof/>
            <w:webHidden/>
          </w:rPr>
          <w:t>…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_Toc503693602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13</w:t>
        </w:r>
        <w:r w:rsidR="0089695D" w:rsidRPr="00B65709">
          <w:rPr>
            <w:noProof/>
            <w:webHidden/>
          </w:rPr>
          <w:fldChar w:fldCharType="end"/>
        </w:r>
      </w:hyperlink>
    </w:p>
    <w:p w14:paraId="21C4E8B3" w14:textId="41CE801B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03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Security</w:t>
        </w:r>
        <w:r w:rsidR="00BF4FD6">
          <w:rPr>
            <w:noProof/>
            <w:webHidden/>
          </w:rPr>
          <w:t>……………………………………………………</w:t>
        </w:r>
        <w:r w:rsidR="00086137">
          <w:rPr>
            <w:noProof/>
            <w:webHidden/>
          </w:rPr>
          <w:t>..</w:t>
        </w:r>
        <w:r w:rsidR="00BF4FD6">
          <w:rPr>
            <w:noProof/>
            <w:webHidden/>
          </w:rPr>
          <w:t>……………………………………………………</w:t>
        </w:r>
        <w:r w:rsidR="00E948CB">
          <w:rPr>
            <w:noProof/>
            <w:webHidden/>
          </w:rPr>
          <w:t>....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_Toc503693603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13</w:t>
        </w:r>
        <w:r w:rsidR="0089695D" w:rsidRPr="00B65709">
          <w:rPr>
            <w:noProof/>
            <w:webHidden/>
          </w:rPr>
          <w:fldChar w:fldCharType="end"/>
        </w:r>
      </w:hyperlink>
    </w:p>
    <w:p w14:paraId="1A1FEF2D" w14:textId="1B4FE4A9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04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7.Business Rules</w:t>
        </w:r>
        <w:r w:rsidR="0013159B">
          <w:rPr>
            <w:rStyle w:val="Hyperlink"/>
            <w:rFonts w:ascii="Times New Roman" w:hAnsi="Times New Roman" w:cs="Times New Roman"/>
            <w:noProof/>
            <w:u w:val="none"/>
          </w:rPr>
          <w:t>……………………………………………</w:t>
        </w:r>
        <w:r w:rsidR="00086137">
          <w:rPr>
            <w:rStyle w:val="Hyperlink"/>
            <w:rFonts w:ascii="Times New Roman" w:hAnsi="Times New Roman" w:cs="Times New Roman"/>
            <w:noProof/>
            <w:u w:val="none"/>
          </w:rPr>
          <w:t>...</w:t>
        </w:r>
        <w:r w:rsidR="0013159B">
          <w:rPr>
            <w:rStyle w:val="Hyperlink"/>
            <w:rFonts w:ascii="Times New Roman" w:hAnsi="Times New Roman" w:cs="Times New Roman"/>
            <w:noProof/>
            <w:u w:val="none"/>
          </w:rPr>
          <w:t>………………………………………………………</w:t>
        </w:r>
        <w:r w:rsidR="001F0939">
          <w:rPr>
            <w:rStyle w:val="Hyperlink"/>
            <w:rFonts w:ascii="Times New Roman" w:hAnsi="Times New Roman" w:cs="Times New Roman"/>
            <w:noProof/>
            <w:u w:val="none"/>
          </w:rPr>
          <w:t>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_Toc503693604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13</w:t>
        </w:r>
        <w:r w:rsidR="0089695D" w:rsidRPr="00B65709">
          <w:rPr>
            <w:noProof/>
            <w:webHidden/>
          </w:rPr>
          <w:fldChar w:fldCharType="end"/>
        </w:r>
      </w:hyperlink>
    </w:p>
    <w:p w14:paraId="56274426" w14:textId="450D8CE7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05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8.Diagrams</w:t>
        </w:r>
        <w:r w:rsidR="00980DF3">
          <w:rPr>
            <w:noProof/>
            <w:webHidden/>
          </w:rPr>
          <w:t>…………………………………………………</w:t>
        </w:r>
        <w:r w:rsidR="00086137">
          <w:rPr>
            <w:noProof/>
            <w:webHidden/>
          </w:rPr>
          <w:t>...</w:t>
        </w:r>
        <w:r w:rsidR="001F0939">
          <w:rPr>
            <w:noProof/>
            <w:webHidden/>
          </w:rPr>
          <w:t>……………………………………………………</w:t>
        </w:r>
        <w:r w:rsidR="00980DF3">
          <w:rPr>
            <w:noProof/>
            <w:webHidden/>
          </w:rPr>
          <w:t>….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_Toc503693605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14</w:t>
        </w:r>
        <w:r w:rsidR="0089695D" w:rsidRPr="00B65709">
          <w:rPr>
            <w:noProof/>
            <w:webHidden/>
          </w:rPr>
          <w:fldChar w:fldCharType="end"/>
        </w:r>
      </w:hyperlink>
    </w:p>
    <w:p w14:paraId="106CA487" w14:textId="3289F13A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06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Use Case Diagram</w:t>
        </w:r>
        <w:r w:rsidR="00086137">
          <w:rPr>
            <w:noProof/>
            <w:webHidden/>
          </w:rPr>
          <w:t>…………</w:t>
        </w:r>
        <w:r w:rsidR="001F0939">
          <w:rPr>
            <w:noProof/>
            <w:webHidden/>
          </w:rPr>
          <w:t>…………………………………………………………………………………</w:t>
        </w:r>
        <w:r w:rsidR="00086137">
          <w:rPr>
            <w:noProof/>
            <w:webHidden/>
          </w:rPr>
          <w:t>…….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_Toc503693606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14</w:t>
        </w:r>
        <w:r w:rsidR="0089695D" w:rsidRPr="00B65709">
          <w:rPr>
            <w:noProof/>
            <w:webHidden/>
          </w:rPr>
          <w:fldChar w:fldCharType="end"/>
        </w:r>
      </w:hyperlink>
    </w:p>
    <w:p w14:paraId="32F099E6" w14:textId="1F1892C9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08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9.Scenarios</w:t>
        </w:r>
        <w:r w:rsidR="00086137">
          <w:rPr>
            <w:noProof/>
            <w:webHidden/>
          </w:rPr>
          <w:t>……………………………………………………………………………………………………………….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_Toc503693608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15</w:t>
        </w:r>
        <w:r w:rsidR="0089695D" w:rsidRPr="00B65709">
          <w:rPr>
            <w:noProof/>
            <w:webHidden/>
          </w:rPr>
          <w:fldChar w:fldCharType="end"/>
        </w:r>
      </w:hyperlink>
    </w:p>
    <w:p w14:paraId="534CD1A3" w14:textId="7E76325F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09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Success Scenarios</w:t>
        </w:r>
        <w:r w:rsidR="00086137">
          <w:rPr>
            <w:noProof/>
            <w:webHidden/>
          </w:rPr>
          <w:t>……………………………………………………………………………………………………...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_Toc503693609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15</w:t>
        </w:r>
        <w:r w:rsidR="0089695D" w:rsidRPr="00B65709">
          <w:rPr>
            <w:noProof/>
            <w:webHidden/>
          </w:rPr>
          <w:fldChar w:fldCharType="end"/>
        </w:r>
      </w:hyperlink>
    </w:p>
    <w:p w14:paraId="45134630" w14:textId="21DFF1DF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10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1. Successful Booking of Hotel Room By Customer</w:t>
        </w:r>
        <w:r w:rsidR="00086137">
          <w:rPr>
            <w:noProof/>
            <w:webHidden/>
          </w:rPr>
          <w:t>…………………………………………………………………</w:t>
        </w:r>
        <w:r w:rsidR="00047176">
          <w:rPr>
            <w:noProof/>
            <w:webHidden/>
          </w:rPr>
          <w:t>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_Toc503693610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15</w:t>
        </w:r>
        <w:r w:rsidR="0089695D" w:rsidRPr="00B65709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0F786F77" w14:textId="7405E99C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11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2. Successful booking of flight tickets</w:t>
        </w:r>
        <w:r w:rsidR="00086137">
          <w:rPr>
            <w:noProof/>
            <w:webHidden/>
          </w:rPr>
          <w:t>…………………………………………………………………………………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_Toc503693611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15</w:t>
        </w:r>
        <w:r w:rsidR="0089695D" w:rsidRPr="00B65709">
          <w:rPr>
            <w:noProof/>
            <w:webHidden/>
          </w:rPr>
          <w:fldChar w:fldCharType="end"/>
        </w:r>
      </w:hyperlink>
    </w:p>
    <w:p w14:paraId="1A58DB69" w14:textId="6B2CB2D6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12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3.  Successful l booking of car</w:t>
        </w:r>
        <w:r w:rsidR="00086137">
          <w:rPr>
            <w:noProof/>
            <w:webHidden/>
          </w:rPr>
          <w:t>…………………………………………………………………………………………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_Toc503693612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15</w:t>
        </w:r>
        <w:r w:rsidR="0089695D" w:rsidRPr="00B65709">
          <w:rPr>
            <w:noProof/>
            <w:webHidden/>
          </w:rPr>
          <w:fldChar w:fldCharType="end"/>
        </w:r>
      </w:hyperlink>
    </w:p>
    <w:p w14:paraId="64C71210" w14:textId="19AA1D5D" w:rsidR="0089695D" w:rsidRPr="00B65709" w:rsidRDefault="007A7A20" w:rsidP="00942C06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13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Failure Scenarios</w:t>
        </w:r>
        <w:r w:rsidR="00086137">
          <w:rPr>
            <w:noProof/>
            <w:webHidden/>
          </w:rPr>
          <w:t>……………………………………………………………………………………………………….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_Toc503693613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15</w:t>
        </w:r>
        <w:r w:rsidR="0089695D" w:rsidRPr="00B65709">
          <w:rPr>
            <w:noProof/>
            <w:webHidden/>
          </w:rPr>
          <w:fldChar w:fldCharType="end"/>
        </w:r>
      </w:hyperlink>
    </w:p>
    <w:p w14:paraId="440CE227" w14:textId="0537DA15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21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10.Issues</w:t>
        </w:r>
        <w:r w:rsidR="00086137">
          <w:rPr>
            <w:rStyle w:val="Hyperlink"/>
            <w:rFonts w:ascii="Times New Roman" w:hAnsi="Times New Roman" w:cs="Times New Roman"/>
            <w:noProof/>
            <w:u w:val="none"/>
          </w:rPr>
          <w:t>…………………………………</w:t>
        </w:r>
        <w:r w:rsidR="00047176">
          <w:rPr>
            <w:rStyle w:val="Hyperlink"/>
            <w:rFonts w:ascii="Times New Roman" w:hAnsi="Times New Roman" w:cs="Times New Roman"/>
            <w:noProof/>
            <w:u w:val="none"/>
          </w:rPr>
          <w:t>………………………………………………………………………………</w:t>
        </w:r>
        <w:r w:rsidR="000748E2">
          <w:rPr>
            <w:rStyle w:val="Hyperlink"/>
            <w:rFonts w:ascii="Times New Roman" w:hAnsi="Times New Roman" w:cs="Times New Roman"/>
            <w:noProof/>
            <w:u w:val="none"/>
          </w:rPr>
          <w:t>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_Toc503693621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15</w:t>
        </w:r>
        <w:r w:rsidR="0089695D" w:rsidRPr="00B65709">
          <w:rPr>
            <w:noProof/>
            <w:webHidden/>
          </w:rPr>
          <w:fldChar w:fldCharType="end"/>
        </w:r>
      </w:hyperlink>
    </w:p>
    <w:p w14:paraId="6717162A" w14:textId="4AB61465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24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11.Inter System Dependencies</w:t>
        </w:r>
        <w:r w:rsidR="000978D6">
          <w:rPr>
            <w:noProof/>
            <w:webHidden/>
          </w:rPr>
          <w:t>………</w:t>
        </w:r>
        <w:r w:rsidR="00047176">
          <w:rPr>
            <w:noProof/>
            <w:webHidden/>
          </w:rPr>
          <w:t>…………………………………………………………………………………..</w:t>
        </w:r>
        <w:r w:rsidR="000978D6">
          <w:rPr>
            <w:noProof/>
            <w:webHidden/>
          </w:rPr>
          <w:t>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_Toc503693624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16</w:t>
        </w:r>
        <w:r w:rsidR="0089695D" w:rsidRPr="00B65709">
          <w:rPr>
            <w:noProof/>
            <w:webHidden/>
          </w:rPr>
          <w:fldChar w:fldCharType="end"/>
        </w:r>
      </w:hyperlink>
    </w:p>
    <w:p w14:paraId="7BBA3AB2" w14:textId="08A06446" w:rsidR="0089695D" w:rsidRPr="00B65709" w:rsidRDefault="007A7A20" w:rsidP="00942C06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503693625" w:history="1">
        <w:r w:rsidR="0089695D" w:rsidRPr="00B65709">
          <w:rPr>
            <w:rStyle w:val="Hyperlink"/>
            <w:rFonts w:ascii="Times New Roman" w:hAnsi="Times New Roman" w:cs="Times New Roman"/>
            <w:noProof/>
            <w:u w:val="none"/>
          </w:rPr>
          <w:t>12.Assumptions</w:t>
        </w:r>
        <w:r w:rsidR="000978D6">
          <w:rPr>
            <w:rStyle w:val="Hyperlink"/>
            <w:rFonts w:ascii="Times New Roman" w:hAnsi="Times New Roman" w:cs="Times New Roman"/>
            <w:noProof/>
            <w:u w:val="none"/>
          </w:rPr>
          <w:t>…………………………</w:t>
        </w:r>
        <w:r w:rsidR="000748E2">
          <w:rPr>
            <w:rStyle w:val="Hyperlink"/>
            <w:rFonts w:ascii="Times New Roman" w:hAnsi="Times New Roman" w:cs="Times New Roman"/>
            <w:noProof/>
            <w:u w:val="none"/>
          </w:rPr>
          <w:t>………………………………………………………………………………..</w:t>
        </w:r>
        <w:r w:rsidR="0089695D" w:rsidRPr="00B65709">
          <w:rPr>
            <w:noProof/>
            <w:webHidden/>
          </w:rPr>
          <w:fldChar w:fldCharType="begin"/>
        </w:r>
        <w:r w:rsidR="0089695D" w:rsidRPr="00B65709">
          <w:rPr>
            <w:noProof/>
            <w:webHidden/>
          </w:rPr>
          <w:instrText xml:space="preserve"> PAGEREF _Toc503693625 \h </w:instrText>
        </w:r>
        <w:r w:rsidR="0089695D" w:rsidRPr="00B65709">
          <w:rPr>
            <w:noProof/>
            <w:webHidden/>
          </w:rPr>
        </w:r>
        <w:r w:rsidR="0089695D" w:rsidRPr="00B65709">
          <w:rPr>
            <w:noProof/>
            <w:webHidden/>
          </w:rPr>
          <w:fldChar w:fldCharType="separate"/>
        </w:r>
        <w:r w:rsidR="00CC31DC">
          <w:rPr>
            <w:noProof/>
            <w:webHidden/>
          </w:rPr>
          <w:t>16</w:t>
        </w:r>
        <w:r w:rsidR="0089695D" w:rsidRPr="00B65709">
          <w:rPr>
            <w:noProof/>
            <w:webHidden/>
          </w:rPr>
          <w:fldChar w:fldCharType="end"/>
        </w:r>
      </w:hyperlink>
    </w:p>
    <w:p w14:paraId="66843F48" w14:textId="77777777" w:rsidR="00DE2AED" w:rsidRPr="00B65709" w:rsidRDefault="00DE2AED" w:rsidP="00942C06">
      <w:r w:rsidRPr="00B65709">
        <w:fldChar w:fldCharType="end"/>
      </w:r>
    </w:p>
    <w:p w14:paraId="7A7C9D78" w14:textId="77777777" w:rsidR="00DE2AED" w:rsidRPr="00B65709" w:rsidRDefault="00DE2AED" w:rsidP="00942C06"/>
    <w:p w14:paraId="47F58572" w14:textId="6FE58A20" w:rsidR="009F5790" w:rsidRPr="00A041E0" w:rsidRDefault="009F5790" w:rsidP="00942C06">
      <w:r w:rsidRPr="00A041E0">
        <w:br w:type="page"/>
      </w:r>
    </w:p>
    <w:p w14:paraId="2663E52A" w14:textId="13ECD940" w:rsidR="009F5790" w:rsidRPr="00DE2AED" w:rsidRDefault="009F5790" w:rsidP="00942C06">
      <w:pPr>
        <w:pStyle w:val="StyleHeading1H1Mainheading1Heading1Heading10Head1h1Sec"/>
      </w:pPr>
      <w:bookmarkStart w:id="1" w:name="_Toc144299909"/>
      <w:bookmarkStart w:id="2" w:name="_Toc145124997"/>
      <w:bookmarkStart w:id="3" w:name="_Toc165439502"/>
      <w:bookmarkStart w:id="4" w:name="_Toc186019611"/>
      <w:bookmarkStart w:id="5" w:name="_Toc501550396"/>
      <w:bookmarkStart w:id="6" w:name="_Toc503642903"/>
      <w:bookmarkStart w:id="7" w:name="_Toc503693208"/>
      <w:bookmarkStart w:id="8" w:name="_Toc503693583"/>
      <w:r w:rsidRPr="00DE2AED">
        <w:lastRenderedPageBreak/>
        <w:t xml:space="preserve">Use Case Name: </w:t>
      </w:r>
      <w:bookmarkEnd w:id="1"/>
      <w:bookmarkEnd w:id="2"/>
      <w:bookmarkEnd w:id="3"/>
      <w:bookmarkEnd w:id="4"/>
      <w:r w:rsidR="001341A9" w:rsidRPr="00DE2AED">
        <w:t>Online hotel bookin</w:t>
      </w:r>
      <w:bookmarkEnd w:id="5"/>
      <w:r w:rsidR="001341A9" w:rsidRPr="00DE2AED">
        <w:t>g</w:t>
      </w:r>
      <w:bookmarkEnd w:id="6"/>
      <w:bookmarkEnd w:id="7"/>
      <w:bookmarkEnd w:id="8"/>
    </w:p>
    <w:p w14:paraId="078CF40F" w14:textId="7C6C7AFF" w:rsidR="009F5790" w:rsidRPr="00A041E0" w:rsidRDefault="009F5790" w:rsidP="00942C06">
      <w:pPr>
        <w:pStyle w:val="BodyText"/>
        <w:rPr>
          <w:b/>
        </w:rPr>
      </w:pPr>
      <w:r w:rsidRPr="00A041E0">
        <w:t xml:space="preserve">Use Case ID:  </w:t>
      </w:r>
      <w:r w:rsidR="00476A8A" w:rsidRPr="00A041E0">
        <w:t>HRB.CUSTOMER.HOTELROOMBOOKING_001</w:t>
      </w:r>
    </w:p>
    <w:p w14:paraId="518954F9" w14:textId="77777777" w:rsidR="00476A8A" w:rsidRPr="00A041E0" w:rsidRDefault="003B2FE2" w:rsidP="00942C06">
      <w:pPr>
        <w:rPr>
          <w:b/>
          <w:iCs/>
        </w:rPr>
      </w:pPr>
      <w:r w:rsidRPr="00A041E0">
        <w:t xml:space="preserve">            </w:t>
      </w:r>
      <w:r w:rsidR="009F5790" w:rsidRPr="00A041E0">
        <w:t>Brief Description:</w:t>
      </w:r>
      <w:r w:rsidR="00544B9A" w:rsidRPr="00A041E0">
        <w:t xml:space="preserve"> </w:t>
      </w:r>
      <w:r w:rsidR="00476A8A" w:rsidRPr="00A041E0">
        <w:t>The use case describes the process by which customer or employee can search for hotel rooms and book it.</w:t>
      </w:r>
    </w:p>
    <w:p w14:paraId="1C8DC0BB" w14:textId="77777777" w:rsidR="00476A8A" w:rsidRPr="00A041E0" w:rsidRDefault="00476A8A" w:rsidP="00942C06"/>
    <w:p w14:paraId="339B99C7" w14:textId="7A4F5C00" w:rsidR="009F5790" w:rsidRPr="00A041E0" w:rsidRDefault="009F5790" w:rsidP="00942C06"/>
    <w:p w14:paraId="736729FA" w14:textId="77777777" w:rsidR="009F5790" w:rsidRPr="00A041E0" w:rsidRDefault="009F5790" w:rsidP="00942C06">
      <w:pPr>
        <w:pStyle w:val="StyleHeading1H1Mainheading1Heading1Heading10Head1h1Sec"/>
      </w:pPr>
      <w:bookmarkStart w:id="9" w:name="_Toc144299910"/>
      <w:bookmarkStart w:id="10" w:name="_Toc145124998"/>
      <w:bookmarkStart w:id="11" w:name="_Toc165439503"/>
      <w:bookmarkStart w:id="12" w:name="_Toc186019612"/>
      <w:bookmarkStart w:id="13" w:name="_Toc503642904"/>
      <w:bookmarkStart w:id="14" w:name="_Toc503693209"/>
      <w:bookmarkStart w:id="15" w:name="_Toc503693584"/>
      <w:r w:rsidRPr="00A041E0">
        <w:t>Actor(s)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E00227C" w14:textId="4BE3787C" w:rsidR="009F5790" w:rsidRPr="00A041E0" w:rsidRDefault="00552ADE" w:rsidP="00942C06">
      <w:pPr>
        <w:rPr>
          <w:b/>
        </w:rPr>
      </w:pPr>
      <w:r w:rsidRPr="00A041E0">
        <w:t xml:space="preserve">             Customer</w:t>
      </w:r>
    </w:p>
    <w:p w14:paraId="36379E54" w14:textId="77777777" w:rsidR="009F5790" w:rsidRPr="00A041E0" w:rsidRDefault="009F5790" w:rsidP="00942C06"/>
    <w:p w14:paraId="0EC1C799" w14:textId="77777777" w:rsidR="009F5790" w:rsidRPr="00A041E0" w:rsidRDefault="009F5790" w:rsidP="00942C06">
      <w:pPr>
        <w:pStyle w:val="StyleHeading1H1Mainheading1Heading1Heading10Head1h1Sec"/>
      </w:pPr>
      <w:bookmarkStart w:id="16" w:name="_Toc144299911"/>
      <w:bookmarkStart w:id="17" w:name="_Toc145124999"/>
      <w:bookmarkStart w:id="18" w:name="_Toc165439504"/>
      <w:bookmarkStart w:id="19" w:name="_Toc186019613"/>
      <w:bookmarkStart w:id="20" w:name="_Toc503642905"/>
      <w:bookmarkStart w:id="21" w:name="_Toc503693210"/>
      <w:bookmarkStart w:id="22" w:name="_Toc503693585"/>
      <w:r w:rsidRPr="00A041E0">
        <w:t>Preconditions</w:t>
      </w:r>
      <w:bookmarkEnd w:id="16"/>
      <w:bookmarkEnd w:id="17"/>
      <w:bookmarkEnd w:id="18"/>
      <w:bookmarkEnd w:id="19"/>
      <w:bookmarkEnd w:id="20"/>
      <w:bookmarkEnd w:id="21"/>
      <w:bookmarkEnd w:id="22"/>
    </w:p>
    <w:p w14:paraId="5FFC8CDC" w14:textId="648BB498" w:rsidR="009F5790" w:rsidRPr="00A041E0" w:rsidRDefault="003B5B59" w:rsidP="00942C06">
      <w:pPr>
        <w:pStyle w:val="BodyText3"/>
        <w:numPr>
          <w:ilvl w:val="0"/>
          <w:numId w:val="8"/>
        </w:numPr>
        <w:rPr>
          <w:b/>
        </w:rPr>
      </w:pPr>
      <w:r w:rsidRPr="00A041E0">
        <w:t xml:space="preserve">Customer registers the </w:t>
      </w:r>
      <w:proofErr w:type="gramStart"/>
      <w:r w:rsidRPr="00A041E0">
        <w:t xml:space="preserve">details </w:t>
      </w:r>
      <w:r w:rsidR="00476A8A" w:rsidRPr="00A041E0">
        <w:t xml:space="preserve"> with</w:t>
      </w:r>
      <w:proofErr w:type="gramEnd"/>
      <w:r w:rsidR="00476A8A" w:rsidRPr="00A041E0">
        <w:t xml:space="preserve"> the hotel booking</w:t>
      </w:r>
      <w:r w:rsidR="00551E46" w:rsidRPr="00A041E0">
        <w:t xml:space="preserve"> w</w:t>
      </w:r>
      <w:r w:rsidR="00476A8A" w:rsidRPr="00A041E0">
        <w:t>e</w:t>
      </w:r>
      <w:r w:rsidR="00551E46" w:rsidRPr="00A041E0">
        <w:t>bsite.</w:t>
      </w:r>
    </w:p>
    <w:p w14:paraId="5329D3F7" w14:textId="718062C6" w:rsidR="00551E46" w:rsidRPr="00A041E0" w:rsidRDefault="00551E46" w:rsidP="00942C06">
      <w:pPr>
        <w:pStyle w:val="BodyText3"/>
        <w:numPr>
          <w:ilvl w:val="0"/>
          <w:numId w:val="8"/>
        </w:numPr>
        <w:rPr>
          <w:b/>
        </w:rPr>
      </w:pPr>
      <w:r w:rsidRPr="00A041E0">
        <w:t>Customer has valid user credentials.</w:t>
      </w:r>
    </w:p>
    <w:p w14:paraId="655A283C" w14:textId="6550A377" w:rsidR="00551E46" w:rsidRPr="00A041E0" w:rsidRDefault="00551E46" w:rsidP="00942C06">
      <w:pPr>
        <w:pStyle w:val="BodyText3"/>
        <w:numPr>
          <w:ilvl w:val="0"/>
          <w:numId w:val="8"/>
        </w:numPr>
        <w:rPr>
          <w:b/>
        </w:rPr>
      </w:pPr>
      <w:r w:rsidRPr="00A041E0">
        <w:t>Customer has a</w:t>
      </w:r>
      <w:r w:rsidR="00476A8A" w:rsidRPr="00A041E0">
        <w:t>lready logged into the hotel booking</w:t>
      </w:r>
      <w:r w:rsidRPr="00A041E0">
        <w:t xml:space="preserve"> website.</w:t>
      </w:r>
    </w:p>
    <w:p w14:paraId="619BF102" w14:textId="702AB68D" w:rsidR="00476A8A" w:rsidRPr="00A041E0" w:rsidRDefault="00476A8A" w:rsidP="00942C06">
      <w:pPr>
        <w:pStyle w:val="BodyText3"/>
        <w:numPr>
          <w:ilvl w:val="0"/>
          <w:numId w:val="8"/>
        </w:numPr>
        <w:rPr>
          <w:b/>
        </w:rPr>
      </w:pPr>
      <w:r w:rsidRPr="00A041E0">
        <w:t>Customer enters valid user credentials for booking flight ticket</w:t>
      </w:r>
    </w:p>
    <w:p w14:paraId="74335402" w14:textId="26833B36" w:rsidR="00476A8A" w:rsidRPr="00A041E0" w:rsidRDefault="00476A8A" w:rsidP="00942C06">
      <w:pPr>
        <w:pStyle w:val="BodyText3"/>
        <w:numPr>
          <w:ilvl w:val="0"/>
          <w:numId w:val="8"/>
        </w:numPr>
        <w:rPr>
          <w:b/>
        </w:rPr>
      </w:pPr>
      <w:r w:rsidRPr="00A041E0">
        <w:t>Customer enters valid user credentials for booking car</w:t>
      </w:r>
    </w:p>
    <w:p w14:paraId="76B4CB6E" w14:textId="77777777" w:rsidR="009F5790" w:rsidRPr="00A041E0" w:rsidRDefault="009F5790" w:rsidP="00942C06">
      <w:pPr>
        <w:pStyle w:val="StyleHeading1H1Mainheading1Heading1Heading10Head1h1Sec"/>
      </w:pPr>
      <w:bookmarkStart w:id="23" w:name="_Toc144299912"/>
      <w:bookmarkStart w:id="24" w:name="_Toc145125000"/>
      <w:bookmarkStart w:id="25" w:name="_Toc165439505"/>
      <w:bookmarkStart w:id="26" w:name="_Toc186019614"/>
      <w:bookmarkStart w:id="27" w:name="_Toc503642906"/>
      <w:bookmarkStart w:id="28" w:name="_Toc503693211"/>
      <w:bookmarkStart w:id="29" w:name="_Toc503693586"/>
      <w:r w:rsidRPr="00A041E0">
        <w:t>Flow of Events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10ED304D" w14:textId="6BBA3724" w:rsidR="009F5790" w:rsidRPr="00A041E0" w:rsidRDefault="009F5790" w:rsidP="00942C06">
      <w:pPr>
        <w:pStyle w:val="StyleHeading2Sub-headingH2ChapterNumberAppendixLetterchnh"/>
      </w:pPr>
      <w:bookmarkStart w:id="30" w:name="_Toc144299913"/>
      <w:bookmarkStart w:id="31" w:name="_Toc145125001"/>
      <w:bookmarkStart w:id="32" w:name="_Toc165439506"/>
      <w:bookmarkStart w:id="33" w:name="_Toc186019615"/>
      <w:bookmarkStart w:id="34" w:name="_Toc216505519"/>
      <w:r w:rsidRPr="00A041E0">
        <w:t xml:space="preserve">  </w:t>
      </w:r>
      <w:bookmarkStart w:id="35" w:name="_Toc503642907"/>
      <w:bookmarkStart w:id="36" w:name="_Toc503693212"/>
      <w:bookmarkStart w:id="37" w:name="_Toc503693587"/>
      <w:r w:rsidRPr="00A041E0">
        <w:t>Basic Flow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E6CC605" w14:textId="6203FBE3" w:rsidR="009F5790" w:rsidRPr="00A041E0" w:rsidRDefault="00994CD6" w:rsidP="00942C06">
      <w:pPr>
        <w:rPr>
          <w:b/>
        </w:rPr>
      </w:pPr>
      <w:r w:rsidRPr="00A041E0">
        <w:t xml:space="preserve">            </w:t>
      </w:r>
      <w:r w:rsidR="009F5790" w:rsidRPr="00A041E0">
        <w:t xml:space="preserve">Name: </w:t>
      </w:r>
      <w:r w:rsidRPr="00A041E0">
        <w:t xml:space="preserve">Successful </w:t>
      </w:r>
      <w:r w:rsidR="00476A8A" w:rsidRPr="00A041E0">
        <w:t xml:space="preserve">Registrations and </w:t>
      </w:r>
      <w:r w:rsidR="00267F04" w:rsidRPr="00A041E0">
        <w:t xml:space="preserve">Online Booking of Hotel Room with Flight ticket and Cab        Service </w:t>
      </w:r>
    </w:p>
    <w:p w14:paraId="138351D9" w14:textId="77777777" w:rsidR="00476A8A" w:rsidRPr="00A041E0" w:rsidRDefault="00476A8A" w:rsidP="00942C06"/>
    <w:p w14:paraId="2FE7B365" w14:textId="77777777" w:rsidR="00476A8A" w:rsidRPr="00A041E0" w:rsidRDefault="00476A8A" w:rsidP="00942C06"/>
    <w:p w14:paraId="4DE3164B" w14:textId="77777777" w:rsidR="00267F04" w:rsidRPr="00A041E0" w:rsidRDefault="00267F04" w:rsidP="00942C06"/>
    <w:p w14:paraId="1BDB2B7E" w14:textId="77777777" w:rsidR="00267F04" w:rsidRPr="00A041E0" w:rsidRDefault="00267F04" w:rsidP="00942C06"/>
    <w:p w14:paraId="422037FF" w14:textId="77777777" w:rsidR="00267F04" w:rsidRPr="00A041E0" w:rsidRDefault="00267F04" w:rsidP="00942C06"/>
    <w:p w14:paraId="69110674" w14:textId="77777777" w:rsidR="00267F04" w:rsidRPr="00A041E0" w:rsidRDefault="00267F04" w:rsidP="00942C06"/>
    <w:p w14:paraId="4D3181A8" w14:textId="77777777" w:rsidR="00267F04" w:rsidRPr="00A041E0" w:rsidRDefault="00267F04" w:rsidP="00942C06"/>
    <w:p w14:paraId="7F47EAFC" w14:textId="77777777" w:rsidR="00267F04" w:rsidRPr="00A041E0" w:rsidRDefault="00267F04" w:rsidP="00942C06"/>
    <w:p w14:paraId="3266C495" w14:textId="77777777" w:rsidR="00476A8A" w:rsidRPr="00A041E0" w:rsidRDefault="00476A8A" w:rsidP="00942C06">
      <w:r w:rsidRPr="00A041E0">
        <w:tab/>
      </w:r>
    </w:p>
    <w:p w14:paraId="2B906484" w14:textId="77777777" w:rsidR="00476A8A" w:rsidRPr="00A041E0" w:rsidRDefault="00476A8A" w:rsidP="00942C06">
      <w:pPr>
        <w:rPr>
          <w:b/>
        </w:rPr>
      </w:pPr>
      <w:r w:rsidRPr="00A041E0">
        <w:t xml:space="preserve">      REGISTRATION </w:t>
      </w:r>
    </w:p>
    <w:p w14:paraId="5D6CF45E" w14:textId="77777777" w:rsidR="00476A8A" w:rsidRPr="00A041E0" w:rsidRDefault="00476A8A" w:rsidP="00942C06"/>
    <w:p w14:paraId="37E7A0E0" w14:textId="77777777" w:rsidR="00476A8A" w:rsidRPr="00A041E0" w:rsidRDefault="00476A8A" w:rsidP="00942C06"/>
    <w:p w14:paraId="4C138C56" w14:textId="77777777" w:rsidR="00476A8A" w:rsidRPr="00A041E0" w:rsidRDefault="00476A8A" w:rsidP="00942C06">
      <w:pPr>
        <w:pStyle w:val="ListParagraph"/>
        <w:numPr>
          <w:ilvl w:val="0"/>
          <w:numId w:val="16"/>
        </w:numPr>
        <w:rPr>
          <w:b/>
        </w:rPr>
      </w:pPr>
      <w:r w:rsidRPr="00A041E0">
        <w:t>Opens the browser.</w:t>
      </w:r>
    </w:p>
    <w:p w14:paraId="24FBACB7" w14:textId="5380D93B" w:rsidR="00476A8A" w:rsidRPr="00A041E0" w:rsidRDefault="00476A8A" w:rsidP="00942C06">
      <w:pPr>
        <w:pStyle w:val="ListParagraph"/>
        <w:numPr>
          <w:ilvl w:val="0"/>
          <w:numId w:val="16"/>
        </w:numPr>
        <w:rPr>
          <w:b/>
        </w:rPr>
      </w:pPr>
      <w:r w:rsidRPr="00A041E0">
        <w:t xml:space="preserve">Enters the URL </w:t>
      </w:r>
      <w:r w:rsidR="00267F04" w:rsidRPr="00A041E0">
        <w:t>https://duniyaghuma</w:t>
      </w:r>
      <w:r w:rsidR="00F94F85" w:rsidRPr="00A041E0">
        <w:t>o.com</w:t>
      </w:r>
    </w:p>
    <w:p w14:paraId="661DAA6A" w14:textId="77777777" w:rsidR="00476A8A" w:rsidRPr="00A041E0" w:rsidRDefault="00476A8A" w:rsidP="00942C06">
      <w:pPr>
        <w:pStyle w:val="ListParagraph"/>
        <w:numPr>
          <w:ilvl w:val="0"/>
          <w:numId w:val="16"/>
        </w:numPr>
        <w:rPr>
          <w:b/>
        </w:rPr>
      </w:pPr>
      <w:r w:rsidRPr="00A041E0">
        <w:t>Clicks on login link.</w:t>
      </w:r>
    </w:p>
    <w:p w14:paraId="1B1F9EB8" w14:textId="77777777" w:rsidR="00476A8A" w:rsidRPr="00A041E0" w:rsidRDefault="00476A8A" w:rsidP="00942C06">
      <w:pPr>
        <w:pStyle w:val="ListParagraph"/>
        <w:numPr>
          <w:ilvl w:val="0"/>
          <w:numId w:val="16"/>
        </w:numPr>
        <w:rPr>
          <w:b/>
        </w:rPr>
      </w:pPr>
      <w:r w:rsidRPr="00A041E0">
        <w:t>Enters the First name.</w:t>
      </w:r>
    </w:p>
    <w:p w14:paraId="2718B623" w14:textId="77777777" w:rsidR="00476A8A" w:rsidRPr="00A041E0" w:rsidRDefault="00476A8A" w:rsidP="00942C06">
      <w:pPr>
        <w:pStyle w:val="ListParagraph"/>
        <w:numPr>
          <w:ilvl w:val="0"/>
          <w:numId w:val="16"/>
        </w:numPr>
        <w:rPr>
          <w:b/>
        </w:rPr>
      </w:pPr>
      <w:r w:rsidRPr="00A041E0">
        <w:t>Enters the Last name</w:t>
      </w:r>
    </w:p>
    <w:p w14:paraId="7A102684" w14:textId="77777777" w:rsidR="00476A8A" w:rsidRPr="00A041E0" w:rsidRDefault="00476A8A" w:rsidP="00942C06">
      <w:pPr>
        <w:pStyle w:val="ListParagraph"/>
        <w:numPr>
          <w:ilvl w:val="0"/>
          <w:numId w:val="16"/>
        </w:numPr>
        <w:rPr>
          <w:b/>
        </w:rPr>
      </w:pPr>
      <w:r w:rsidRPr="00A041E0">
        <w:t>Enters the gender.</w:t>
      </w:r>
    </w:p>
    <w:p w14:paraId="58A292EF" w14:textId="77777777" w:rsidR="00476A8A" w:rsidRPr="00A041E0" w:rsidRDefault="00476A8A" w:rsidP="00942C06">
      <w:pPr>
        <w:pStyle w:val="ListParagraph"/>
        <w:numPr>
          <w:ilvl w:val="0"/>
          <w:numId w:val="16"/>
        </w:numPr>
        <w:rPr>
          <w:b/>
        </w:rPr>
      </w:pPr>
      <w:r w:rsidRPr="00A041E0">
        <w:t>Enters Email ID</w:t>
      </w:r>
    </w:p>
    <w:p w14:paraId="6FEBB3C3" w14:textId="77777777" w:rsidR="00476A8A" w:rsidRPr="00A041E0" w:rsidRDefault="00476A8A" w:rsidP="00942C06">
      <w:pPr>
        <w:pStyle w:val="ListParagraph"/>
        <w:numPr>
          <w:ilvl w:val="0"/>
          <w:numId w:val="16"/>
        </w:numPr>
        <w:rPr>
          <w:b/>
        </w:rPr>
      </w:pPr>
      <w:r w:rsidRPr="00A041E0">
        <w:t>Enters the Password.</w:t>
      </w:r>
    </w:p>
    <w:p w14:paraId="405C30FB" w14:textId="77777777" w:rsidR="00476A8A" w:rsidRPr="00A041E0" w:rsidRDefault="00476A8A" w:rsidP="00942C06">
      <w:pPr>
        <w:pStyle w:val="ListParagraph"/>
        <w:numPr>
          <w:ilvl w:val="0"/>
          <w:numId w:val="16"/>
        </w:numPr>
        <w:rPr>
          <w:b/>
        </w:rPr>
      </w:pPr>
      <w:r w:rsidRPr="00A041E0">
        <w:t xml:space="preserve">Clicks on sign </w:t>
      </w:r>
      <w:proofErr w:type="gramStart"/>
      <w:r w:rsidRPr="00A041E0">
        <w:t>Up</w:t>
      </w:r>
      <w:proofErr w:type="gramEnd"/>
      <w:r w:rsidRPr="00A041E0">
        <w:t>.</w:t>
      </w:r>
    </w:p>
    <w:p w14:paraId="66DA010E" w14:textId="2BCFF1AA" w:rsidR="00476A8A" w:rsidRPr="00A041E0" w:rsidRDefault="00476A8A" w:rsidP="00942C06">
      <w:r w:rsidRPr="00A041E0">
        <w:tab/>
      </w:r>
    </w:p>
    <w:p w14:paraId="6376D07C" w14:textId="77777777" w:rsidR="00476A8A" w:rsidRPr="00A041E0" w:rsidRDefault="00476A8A" w:rsidP="00942C06"/>
    <w:p w14:paraId="341A5240" w14:textId="77777777" w:rsidR="00476A8A" w:rsidRPr="00A041E0" w:rsidRDefault="00476A8A" w:rsidP="00942C06"/>
    <w:p w14:paraId="70D21F5D" w14:textId="40E678A3" w:rsidR="00476A8A" w:rsidRPr="00A041E0" w:rsidRDefault="00476A8A" w:rsidP="00942C06">
      <w:pPr>
        <w:rPr>
          <w:b/>
        </w:rPr>
      </w:pPr>
      <w:r w:rsidRPr="00A041E0">
        <w:t>LOGIN</w:t>
      </w:r>
      <w:r w:rsidR="00FC48F7" w:rsidRPr="00A041E0">
        <w:t xml:space="preserve"> WITH HOTEL ROOM </w:t>
      </w:r>
    </w:p>
    <w:p w14:paraId="480A22E1" w14:textId="77777777" w:rsidR="00476A8A" w:rsidRPr="00A041E0" w:rsidRDefault="00476A8A" w:rsidP="00942C06"/>
    <w:p w14:paraId="47E8E163" w14:textId="4CD35ECF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Open the browser.</w:t>
      </w:r>
    </w:p>
    <w:p w14:paraId="4C1B7006" w14:textId="2957B60A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 xml:space="preserve">Enter the URL </w:t>
      </w:r>
      <w:r w:rsidR="00F94F85" w:rsidRPr="00A041E0">
        <w:t>https://duniyaghumao.com</w:t>
      </w:r>
    </w:p>
    <w:p w14:paraId="53A586F2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Click on login link.</w:t>
      </w:r>
    </w:p>
    <w:p w14:paraId="1036D9EB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Enter the Username.</w:t>
      </w:r>
    </w:p>
    <w:p w14:paraId="2352C458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Enter the Password.</w:t>
      </w:r>
    </w:p>
    <w:p w14:paraId="394331BF" w14:textId="1CC1D981" w:rsidR="00476A8A" w:rsidRPr="00A041E0" w:rsidRDefault="00267F04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Click on login Button</w:t>
      </w:r>
      <w:r w:rsidR="00476A8A" w:rsidRPr="00A041E0">
        <w:t>.</w:t>
      </w:r>
    </w:p>
    <w:p w14:paraId="61D834B1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Click on ‘Search Hotel’ link.</w:t>
      </w:r>
    </w:p>
    <w:p w14:paraId="3E6A4F01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Select the city.</w:t>
      </w:r>
    </w:p>
    <w:p w14:paraId="0F65B800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Select the ‘Arrival Date’</w:t>
      </w:r>
    </w:p>
    <w:p w14:paraId="4C509B49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Select the ‘Departure Date’</w:t>
      </w:r>
    </w:p>
    <w:p w14:paraId="4B621DB4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Click on ‘Search’ link</w:t>
      </w:r>
    </w:p>
    <w:p w14:paraId="0E1A6899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Select the hotel and Click on ‘Book Now’ link.</w:t>
      </w:r>
    </w:p>
    <w:p w14:paraId="262B5FC5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 xml:space="preserve">Enter the ‘No of rooms to be booked’ </w:t>
      </w:r>
    </w:p>
    <w:p w14:paraId="6905C628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Enter ‘No of Adults’.</w:t>
      </w:r>
    </w:p>
    <w:p w14:paraId="1D8FD236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Enter ‘No of Children’.</w:t>
      </w:r>
    </w:p>
    <w:p w14:paraId="318027C0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 xml:space="preserve">Enter payment details. </w:t>
      </w:r>
    </w:p>
    <w:p w14:paraId="1C81CB31" w14:textId="4B48F3BF" w:rsidR="00476A8A" w:rsidRPr="00A041E0" w:rsidRDefault="00267F04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Click on ‘Book’ button</w:t>
      </w:r>
      <w:r w:rsidR="00476A8A" w:rsidRPr="00A041E0">
        <w:t>.</w:t>
      </w:r>
    </w:p>
    <w:p w14:paraId="3A5CD37E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The system validates the details.</w:t>
      </w:r>
    </w:p>
    <w:p w14:paraId="162A6790" w14:textId="77777777" w:rsidR="00476A8A" w:rsidRPr="00A041E0" w:rsidRDefault="00476A8A" w:rsidP="00942C06">
      <w:pPr>
        <w:pStyle w:val="ListParagraph"/>
        <w:numPr>
          <w:ilvl w:val="0"/>
          <w:numId w:val="27"/>
        </w:numPr>
        <w:rPr>
          <w:b/>
        </w:rPr>
      </w:pPr>
      <w:r w:rsidRPr="00A041E0">
        <w:t>The system successfully books the hotel room.</w:t>
      </w:r>
    </w:p>
    <w:p w14:paraId="60291B0F" w14:textId="52182557" w:rsidR="00476A8A" w:rsidRPr="00A041E0" w:rsidRDefault="00476A8A" w:rsidP="00942C06"/>
    <w:p w14:paraId="0413B6BD" w14:textId="77777777" w:rsidR="00267F04" w:rsidRPr="00A041E0" w:rsidRDefault="00267F04" w:rsidP="00942C06"/>
    <w:p w14:paraId="03561BE6" w14:textId="77777777" w:rsidR="00267F04" w:rsidRPr="00A041E0" w:rsidRDefault="00267F04" w:rsidP="00942C06"/>
    <w:p w14:paraId="1978F29D" w14:textId="77777777" w:rsidR="00267F04" w:rsidRPr="00A041E0" w:rsidRDefault="00267F04" w:rsidP="00942C06"/>
    <w:p w14:paraId="50004361" w14:textId="77777777" w:rsidR="00267F04" w:rsidRPr="00A041E0" w:rsidRDefault="00267F04" w:rsidP="00942C06"/>
    <w:p w14:paraId="54676E58" w14:textId="77777777" w:rsidR="00476A8A" w:rsidRPr="00A041E0" w:rsidRDefault="00476A8A" w:rsidP="00942C06"/>
    <w:p w14:paraId="1F011444" w14:textId="4E6C2BCC" w:rsidR="00476A8A" w:rsidRPr="00A041E0" w:rsidRDefault="007A3184" w:rsidP="00942C06">
      <w:pPr>
        <w:rPr>
          <w:b/>
        </w:rPr>
      </w:pPr>
      <w:r w:rsidRPr="00A041E0">
        <w:t xml:space="preserve">     </w:t>
      </w:r>
      <w:r w:rsidR="00476A8A" w:rsidRPr="00A041E0">
        <w:t xml:space="preserve"> Booking flight</w:t>
      </w:r>
    </w:p>
    <w:p w14:paraId="07733692" w14:textId="77777777" w:rsidR="00476A8A" w:rsidRPr="00A041E0" w:rsidRDefault="00476A8A" w:rsidP="00942C06"/>
    <w:p w14:paraId="64AEEA24" w14:textId="25595A9F" w:rsidR="00FC48F7" w:rsidRPr="00A041E0" w:rsidRDefault="00FC48F7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Customer clicks on Book flight link.</w:t>
      </w:r>
    </w:p>
    <w:p w14:paraId="18E80838" w14:textId="77777777" w:rsidR="00F87520" w:rsidRPr="00A041E0" w:rsidRDefault="00F87520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Customer enters From City</w:t>
      </w:r>
    </w:p>
    <w:p w14:paraId="3A622209" w14:textId="77777777" w:rsidR="00F87520" w:rsidRPr="00A041E0" w:rsidRDefault="00F87520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Customer enters To City</w:t>
      </w:r>
    </w:p>
    <w:p w14:paraId="6A42C3BE" w14:textId="77777777" w:rsidR="00F87520" w:rsidRPr="00A041E0" w:rsidRDefault="00F87520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Customer enters Departure Date</w:t>
      </w:r>
    </w:p>
    <w:p w14:paraId="5CD9B73E" w14:textId="00565B0C" w:rsidR="00F87520" w:rsidRPr="00A041E0" w:rsidRDefault="00F87520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Customer enters No. of Tickets</w:t>
      </w:r>
    </w:p>
    <w:p w14:paraId="0BEF7D01" w14:textId="11D735AE" w:rsidR="00B063A0" w:rsidRPr="00A041E0" w:rsidRDefault="00B063A0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Customer select</w:t>
      </w:r>
      <w:r w:rsidR="008442D4" w:rsidRPr="00A041E0">
        <w:t>s</w:t>
      </w:r>
      <w:r w:rsidRPr="00A041E0">
        <w:t xml:space="preserve"> </w:t>
      </w:r>
      <w:r w:rsidR="00476A8A" w:rsidRPr="00A041E0">
        <w:t>amount</w:t>
      </w:r>
    </w:p>
    <w:p w14:paraId="2A0C70B0" w14:textId="2BFF1B81" w:rsidR="00F87520" w:rsidRPr="00A041E0" w:rsidRDefault="00F87520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Customer clicks on Search Flights button</w:t>
      </w:r>
    </w:p>
    <w:p w14:paraId="74CEF95B" w14:textId="3F95F242" w:rsidR="00F87520" w:rsidRPr="00A041E0" w:rsidRDefault="00F87520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System displays the list of available flights</w:t>
      </w:r>
    </w:p>
    <w:p w14:paraId="126D8AC7" w14:textId="737DA621" w:rsidR="00F87520" w:rsidRPr="00A041E0" w:rsidRDefault="00F87520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Customer selects the preferred flight option</w:t>
      </w:r>
    </w:p>
    <w:p w14:paraId="6D624DAF" w14:textId="77777777" w:rsidR="00746AD4" w:rsidRPr="00A041E0" w:rsidRDefault="00F87520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 xml:space="preserve">Customer clicks on </w:t>
      </w:r>
      <w:r w:rsidR="001C1D89" w:rsidRPr="00A041E0">
        <w:t xml:space="preserve">the </w:t>
      </w:r>
      <w:r w:rsidRPr="00A041E0">
        <w:t>Book Ticket button</w:t>
      </w:r>
    </w:p>
    <w:p w14:paraId="261632A4" w14:textId="1C25FEC0" w:rsidR="00994CD6" w:rsidRPr="00A041E0" w:rsidRDefault="00746AD4" w:rsidP="00942C06">
      <w:pPr>
        <w:pStyle w:val="ListParagraph"/>
        <w:numPr>
          <w:ilvl w:val="0"/>
          <w:numId w:val="9"/>
        </w:numPr>
        <w:rPr>
          <w:b/>
        </w:rPr>
      </w:pPr>
      <w:r w:rsidRPr="00A041E0">
        <w:t>Customer provides payment details</w:t>
      </w:r>
    </w:p>
    <w:p w14:paraId="42D75F45" w14:textId="77777777" w:rsidR="00476A8A" w:rsidRPr="00A041E0" w:rsidRDefault="00476A8A" w:rsidP="00942C06"/>
    <w:p w14:paraId="5B6EA31F" w14:textId="77777777" w:rsidR="00476A8A" w:rsidRPr="00A041E0" w:rsidRDefault="00476A8A" w:rsidP="00942C06"/>
    <w:p w14:paraId="71D54EF5" w14:textId="075928C0" w:rsidR="00476A8A" w:rsidRPr="00A041E0" w:rsidRDefault="007A3184" w:rsidP="00942C06">
      <w:pPr>
        <w:rPr>
          <w:b/>
        </w:rPr>
      </w:pPr>
      <w:r w:rsidRPr="00A041E0">
        <w:t xml:space="preserve">    </w:t>
      </w:r>
      <w:r w:rsidR="00476A8A" w:rsidRPr="00A041E0">
        <w:t xml:space="preserve">  Car booking</w:t>
      </w:r>
    </w:p>
    <w:p w14:paraId="6DC23FD5" w14:textId="77777777" w:rsidR="00476A8A" w:rsidRPr="00A041E0" w:rsidRDefault="00476A8A" w:rsidP="00942C06"/>
    <w:p w14:paraId="4E3ADE22" w14:textId="43689DCF" w:rsidR="00FC48F7" w:rsidRPr="00A041E0" w:rsidRDefault="00FC48F7" w:rsidP="00942C06">
      <w:pPr>
        <w:pStyle w:val="ListParagraph"/>
        <w:numPr>
          <w:ilvl w:val="0"/>
          <w:numId w:val="28"/>
        </w:numPr>
        <w:rPr>
          <w:b/>
        </w:rPr>
      </w:pPr>
      <w:r w:rsidRPr="00A041E0">
        <w:t>Customer clicks on Book cab link.</w:t>
      </w:r>
    </w:p>
    <w:p w14:paraId="24AE6D97" w14:textId="4436574F" w:rsidR="00476A8A" w:rsidRPr="00A041E0" w:rsidRDefault="00476A8A" w:rsidP="00942C06">
      <w:pPr>
        <w:pStyle w:val="ListParagraph"/>
        <w:numPr>
          <w:ilvl w:val="0"/>
          <w:numId w:val="28"/>
        </w:numPr>
        <w:rPr>
          <w:b/>
        </w:rPr>
      </w:pPr>
      <w:r w:rsidRPr="00A041E0">
        <w:t>Customer enters Arrival Date</w:t>
      </w:r>
    </w:p>
    <w:p w14:paraId="23C93A3E" w14:textId="4AFA17DB" w:rsidR="00476A8A" w:rsidRPr="00A041E0" w:rsidRDefault="00476A8A" w:rsidP="00942C06">
      <w:pPr>
        <w:pStyle w:val="ListParagraph"/>
        <w:numPr>
          <w:ilvl w:val="0"/>
          <w:numId w:val="28"/>
        </w:numPr>
        <w:rPr>
          <w:b/>
        </w:rPr>
      </w:pPr>
      <w:r w:rsidRPr="00A041E0">
        <w:t>Customer enters Arrival time</w:t>
      </w:r>
    </w:p>
    <w:p w14:paraId="52AF0BC0" w14:textId="05A66B8C" w:rsidR="00476A8A" w:rsidRPr="00A041E0" w:rsidRDefault="00476A8A" w:rsidP="00942C06">
      <w:pPr>
        <w:pStyle w:val="ListParagraph"/>
        <w:numPr>
          <w:ilvl w:val="0"/>
          <w:numId w:val="28"/>
        </w:numPr>
        <w:rPr>
          <w:b/>
        </w:rPr>
      </w:pPr>
      <w:r w:rsidRPr="00A041E0">
        <w:t>Customer enters No. of seats</w:t>
      </w:r>
    </w:p>
    <w:p w14:paraId="71187895" w14:textId="6155D1B6" w:rsidR="00476A8A" w:rsidRPr="00A041E0" w:rsidRDefault="00476A8A" w:rsidP="00942C06">
      <w:pPr>
        <w:pStyle w:val="ListParagraph"/>
        <w:numPr>
          <w:ilvl w:val="0"/>
          <w:numId w:val="28"/>
        </w:numPr>
        <w:rPr>
          <w:b/>
        </w:rPr>
      </w:pPr>
      <w:r w:rsidRPr="00A041E0">
        <w:t>Customer selects amount.</w:t>
      </w:r>
    </w:p>
    <w:p w14:paraId="168C34CA" w14:textId="312EF74E" w:rsidR="00476A8A" w:rsidRPr="00A041E0" w:rsidRDefault="00476A8A" w:rsidP="00942C06">
      <w:pPr>
        <w:pStyle w:val="ListParagraph"/>
        <w:numPr>
          <w:ilvl w:val="0"/>
          <w:numId w:val="28"/>
        </w:numPr>
        <w:rPr>
          <w:b/>
        </w:rPr>
      </w:pPr>
      <w:r w:rsidRPr="00A041E0">
        <w:t>Customer clicks on the Book car button</w:t>
      </w:r>
    </w:p>
    <w:p w14:paraId="1BD1E421" w14:textId="77777777" w:rsidR="00476A8A" w:rsidRPr="00A041E0" w:rsidRDefault="00476A8A" w:rsidP="00942C06">
      <w:pPr>
        <w:pStyle w:val="ListParagraph"/>
        <w:numPr>
          <w:ilvl w:val="0"/>
          <w:numId w:val="28"/>
        </w:numPr>
        <w:rPr>
          <w:b/>
        </w:rPr>
      </w:pPr>
      <w:r w:rsidRPr="00A041E0">
        <w:t>Customer provides payment details</w:t>
      </w:r>
    </w:p>
    <w:p w14:paraId="3B3E441E" w14:textId="77777777" w:rsidR="00476A8A" w:rsidRPr="00A041E0" w:rsidRDefault="00476A8A" w:rsidP="00942C06"/>
    <w:p w14:paraId="0DF5857C" w14:textId="77777777" w:rsidR="009F5790" w:rsidRPr="00A041E0" w:rsidRDefault="009F5790" w:rsidP="00942C06"/>
    <w:p w14:paraId="1778D7C0" w14:textId="1F7AF7C7" w:rsidR="00DC735A" w:rsidRPr="00A041E0" w:rsidRDefault="009F5790" w:rsidP="00942C06">
      <w:pPr>
        <w:pStyle w:val="StyleHeading2Sub-headingH2ChapterNumberAppendixLetterchnh"/>
        <w:numPr>
          <w:ilvl w:val="1"/>
          <w:numId w:val="7"/>
        </w:numPr>
      </w:pPr>
      <w:bookmarkStart w:id="38" w:name="_Toc141844799"/>
      <w:bookmarkStart w:id="39" w:name="_Toc143500966"/>
      <w:bookmarkStart w:id="40" w:name="_Toc144299914"/>
      <w:bookmarkStart w:id="41" w:name="_Toc145125002"/>
      <w:bookmarkStart w:id="42" w:name="_Toc165439507"/>
      <w:bookmarkStart w:id="43" w:name="_Toc186019616"/>
      <w:bookmarkStart w:id="44" w:name="_Toc216505520"/>
      <w:r w:rsidRPr="00A041E0">
        <w:t xml:space="preserve"> </w:t>
      </w:r>
      <w:bookmarkStart w:id="45" w:name="_Toc503642908"/>
      <w:bookmarkStart w:id="46" w:name="_Toc503693213"/>
      <w:bookmarkStart w:id="47" w:name="_Toc503693588"/>
      <w:r w:rsidRPr="00A041E0">
        <w:t>Alternative Flow</w:t>
      </w:r>
      <w:bookmarkEnd w:id="38"/>
      <w:bookmarkEnd w:id="39"/>
      <w:bookmarkEnd w:id="40"/>
      <w:r w:rsidRPr="00A041E0">
        <w:t>s</w:t>
      </w:r>
      <w:bookmarkStart w:id="48" w:name="_Toc141844800"/>
      <w:bookmarkStart w:id="49" w:name="_Toc143500967"/>
      <w:bookmarkStart w:id="50" w:name="_Toc144299918"/>
      <w:bookmarkStart w:id="51" w:name="_Toc145125005"/>
      <w:bookmarkEnd w:id="41"/>
      <w:bookmarkEnd w:id="42"/>
      <w:bookmarkEnd w:id="43"/>
      <w:bookmarkEnd w:id="44"/>
      <w:bookmarkEnd w:id="45"/>
      <w:bookmarkEnd w:id="46"/>
      <w:bookmarkEnd w:id="47"/>
    </w:p>
    <w:p w14:paraId="6B3944AA" w14:textId="11DCFBC5" w:rsidR="0020116E" w:rsidRPr="00A041E0" w:rsidRDefault="00DC735A" w:rsidP="00942C06">
      <w:pPr>
        <w:pStyle w:val="StyleHeading2Sub-headingH2ChapterNumberAppendixLetterchnh"/>
      </w:pPr>
      <w:r w:rsidRPr="00A041E0">
        <w:t xml:space="preserve"> </w:t>
      </w:r>
      <w:bookmarkStart w:id="52" w:name="_Toc503642910"/>
      <w:bookmarkStart w:id="53" w:name="_Toc503693214"/>
      <w:bookmarkStart w:id="54" w:name="_Toc503693589"/>
      <w:r w:rsidRPr="00A041E0">
        <w:t xml:space="preserve">Alternate Flow </w:t>
      </w:r>
      <w:r w:rsidR="00FC48F7" w:rsidRPr="00A041E0">
        <w:t>1</w:t>
      </w:r>
      <w:r w:rsidRPr="00A041E0">
        <w:t xml:space="preserve">: </w:t>
      </w:r>
      <w:r w:rsidR="0020116E" w:rsidRPr="00A041E0">
        <w:t>login from other websites</w:t>
      </w:r>
      <w:bookmarkEnd w:id="52"/>
      <w:bookmarkEnd w:id="53"/>
      <w:bookmarkEnd w:id="54"/>
      <w:r w:rsidR="0020116E" w:rsidRPr="00A041E0">
        <w:t xml:space="preserve">    </w:t>
      </w:r>
    </w:p>
    <w:p w14:paraId="6519DE20" w14:textId="77777777" w:rsidR="0020116E" w:rsidRPr="00A041E0" w:rsidRDefault="0020116E" w:rsidP="00942C06">
      <w:pPr>
        <w:pStyle w:val="StyleHeading2Sub-headingH2ChapterNumberAppendixLetterchnh"/>
      </w:pPr>
    </w:p>
    <w:p w14:paraId="0D05284E" w14:textId="3D7FFF86" w:rsidR="0020116E" w:rsidRPr="00A041E0" w:rsidRDefault="0020116E" w:rsidP="00942C06">
      <w:pPr>
        <w:pStyle w:val="ListParagraph"/>
        <w:numPr>
          <w:ilvl w:val="0"/>
          <w:numId w:val="19"/>
        </w:numPr>
        <w:rPr>
          <w:b/>
        </w:rPr>
      </w:pPr>
      <w:r w:rsidRPr="00A041E0">
        <w:t xml:space="preserve">Open the </w:t>
      </w:r>
      <w:proofErr w:type="spellStart"/>
      <w:r w:rsidRPr="00A041E0">
        <w:t>facebook</w:t>
      </w:r>
      <w:proofErr w:type="spellEnd"/>
      <w:r w:rsidRPr="00A041E0">
        <w:t xml:space="preserve"> website.</w:t>
      </w:r>
    </w:p>
    <w:p w14:paraId="19E7F4E1" w14:textId="1D0B0454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User clicks on website of hotel booking.</w:t>
      </w:r>
      <w:r w:rsidR="00F94F85" w:rsidRPr="00A041E0">
        <w:t xml:space="preserve"> https://duniyaghumao.com</w:t>
      </w:r>
    </w:p>
    <w:p w14:paraId="1CCB0BFC" w14:textId="49428A4A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login link.</w:t>
      </w:r>
      <w:r w:rsidR="00F94F85" w:rsidRPr="00A041E0">
        <w:t xml:space="preserve"> </w:t>
      </w:r>
    </w:p>
    <w:p w14:paraId="349790EC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the Username.</w:t>
      </w:r>
    </w:p>
    <w:p w14:paraId="359F876D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the Password.</w:t>
      </w:r>
    </w:p>
    <w:p w14:paraId="441B2455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login link.</w:t>
      </w:r>
    </w:p>
    <w:p w14:paraId="604DB282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‘Search Hotel’ link.</w:t>
      </w:r>
    </w:p>
    <w:p w14:paraId="1FC61911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Select the city.</w:t>
      </w:r>
    </w:p>
    <w:p w14:paraId="0DBC73FA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Select the ‘Arrival Date’</w:t>
      </w:r>
    </w:p>
    <w:p w14:paraId="11B9E649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lastRenderedPageBreak/>
        <w:t>Select the ‘Departure Date’</w:t>
      </w:r>
    </w:p>
    <w:p w14:paraId="23C4354B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‘Search’ link</w:t>
      </w:r>
    </w:p>
    <w:p w14:paraId="393D4F9E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Select the hotel and Click on ‘Book Now’ link.</w:t>
      </w:r>
    </w:p>
    <w:p w14:paraId="00244448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 xml:space="preserve">Enter the ‘No of rooms to be booked’ </w:t>
      </w:r>
    </w:p>
    <w:p w14:paraId="0A5C3682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‘No of Adults’.</w:t>
      </w:r>
    </w:p>
    <w:p w14:paraId="0EA3BD1F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‘No of Children’.</w:t>
      </w:r>
    </w:p>
    <w:p w14:paraId="3A9B1057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 xml:space="preserve">Enter payment details. </w:t>
      </w:r>
    </w:p>
    <w:p w14:paraId="69CEAC23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‘Book’ link.</w:t>
      </w:r>
    </w:p>
    <w:p w14:paraId="38AEAABC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The system validates the details.</w:t>
      </w:r>
    </w:p>
    <w:p w14:paraId="1FD8B6FB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The system successfully books the hotel room.</w:t>
      </w:r>
    </w:p>
    <w:p w14:paraId="57F07600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flight booking link.</w:t>
      </w:r>
    </w:p>
    <w:p w14:paraId="3EEBCE65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valid credentials.</w:t>
      </w:r>
    </w:p>
    <w:p w14:paraId="7759BDD9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‘Book Flight’ link.</w:t>
      </w:r>
    </w:p>
    <w:p w14:paraId="48D520C6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Car facilities link.</w:t>
      </w:r>
    </w:p>
    <w:p w14:paraId="335717D5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valid credentials.</w:t>
      </w:r>
    </w:p>
    <w:p w14:paraId="2F3A204B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‘Book car’ link.</w:t>
      </w:r>
    </w:p>
    <w:p w14:paraId="63F5B5E2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System validates details</w:t>
      </w:r>
    </w:p>
    <w:p w14:paraId="644F9ABB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 xml:space="preserve">The system successfully books the hotel room. </w:t>
      </w:r>
    </w:p>
    <w:p w14:paraId="5DE94404" w14:textId="10A34AE9" w:rsidR="00DC735A" w:rsidRPr="00A041E0" w:rsidRDefault="00DC735A" w:rsidP="00942C06"/>
    <w:p w14:paraId="66DE505A" w14:textId="12040A7C" w:rsidR="000002FE" w:rsidRPr="00A041E0" w:rsidRDefault="000002FE" w:rsidP="00942C06">
      <w:pPr>
        <w:pStyle w:val="StyleHeading2Sub-headingH2ChapterNumberAppendixLetterchnh"/>
      </w:pPr>
      <w:r w:rsidRPr="00A041E0">
        <w:t xml:space="preserve"> </w:t>
      </w:r>
      <w:bookmarkStart w:id="55" w:name="_Toc503642911"/>
      <w:bookmarkStart w:id="56" w:name="_Toc503693215"/>
      <w:bookmarkStart w:id="57" w:name="_Toc503693590"/>
      <w:r w:rsidRPr="00A041E0">
        <w:t xml:space="preserve">Alternate Flow 3: Successful Online booking Of </w:t>
      </w:r>
      <w:r w:rsidR="0020116E" w:rsidRPr="00A041E0">
        <w:t xml:space="preserve">Hotel </w:t>
      </w:r>
      <w:proofErr w:type="gramStart"/>
      <w:r w:rsidR="0020116E" w:rsidRPr="00A041E0">
        <w:t xml:space="preserve">rooms </w:t>
      </w:r>
      <w:r w:rsidRPr="00A041E0">
        <w:t xml:space="preserve"> Without</w:t>
      </w:r>
      <w:proofErr w:type="gramEnd"/>
      <w:r w:rsidRPr="00A041E0">
        <w:t xml:space="preserve"> Providing </w:t>
      </w:r>
      <w:r w:rsidR="0020116E" w:rsidRPr="00A041E0">
        <w:t>Online amount transfer</w:t>
      </w:r>
      <w:bookmarkEnd w:id="55"/>
      <w:bookmarkEnd w:id="56"/>
      <w:bookmarkEnd w:id="57"/>
      <w:r w:rsidR="0020116E" w:rsidRPr="00A041E0">
        <w:t xml:space="preserve"> </w:t>
      </w:r>
    </w:p>
    <w:p w14:paraId="54DE04D3" w14:textId="77777777" w:rsidR="0020116E" w:rsidRPr="00A041E0" w:rsidRDefault="0020116E" w:rsidP="00942C06">
      <w:pPr>
        <w:pStyle w:val="StyleHeading2Sub-headingH2ChapterNumberAppendixLetterchnh"/>
      </w:pPr>
    </w:p>
    <w:p w14:paraId="3B9CBBB8" w14:textId="57C2D6D8" w:rsidR="00DD1587" w:rsidRPr="00A041E0" w:rsidRDefault="00DD1587" w:rsidP="00942C06">
      <w:pPr>
        <w:pStyle w:val="ListParagraph"/>
        <w:numPr>
          <w:ilvl w:val="0"/>
          <w:numId w:val="17"/>
        </w:numPr>
        <w:rPr>
          <w:b/>
        </w:rPr>
      </w:pPr>
      <w:r w:rsidRPr="00A041E0">
        <w:t>Open the browser.</w:t>
      </w:r>
    </w:p>
    <w:p w14:paraId="06DA4BF4" w14:textId="7E9C324C" w:rsidR="00DD1587" w:rsidRPr="00A041E0" w:rsidRDefault="00DD1587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 xml:space="preserve">Enter the URL </w:t>
      </w:r>
      <w:r w:rsidR="00F94F85" w:rsidRPr="00A041E0">
        <w:t>https://duniyaghumao.com</w:t>
      </w:r>
    </w:p>
    <w:p w14:paraId="3FE40CBD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login link.</w:t>
      </w:r>
    </w:p>
    <w:p w14:paraId="2AC9867A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the Username.</w:t>
      </w:r>
    </w:p>
    <w:p w14:paraId="1038CBAB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the Password.</w:t>
      </w:r>
    </w:p>
    <w:p w14:paraId="6DEA0E53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login link.</w:t>
      </w:r>
    </w:p>
    <w:p w14:paraId="473470A0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‘Search Hotel’ link.</w:t>
      </w:r>
    </w:p>
    <w:p w14:paraId="41D1884F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Select the city.</w:t>
      </w:r>
    </w:p>
    <w:p w14:paraId="1E6724E7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Select the ‘Arrival Date’</w:t>
      </w:r>
    </w:p>
    <w:p w14:paraId="75FF8277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Select the ‘Departure Date’</w:t>
      </w:r>
    </w:p>
    <w:p w14:paraId="663CF32F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‘Search’ link</w:t>
      </w:r>
    </w:p>
    <w:p w14:paraId="4B4A37C0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Select the hotel and Click on ‘Book Now’ link.</w:t>
      </w:r>
    </w:p>
    <w:p w14:paraId="7949AD3E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 xml:space="preserve">Enter the ‘No of rooms to be booked’ </w:t>
      </w:r>
    </w:p>
    <w:p w14:paraId="1A882454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‘No of Adults’.</w:t>
      </w:r>
    </w:p>
    <w:p w14:paraId="69151AE8" w14:textId="0E920B01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‘No of Children’</w:t>
      </w:r>
      <w:proofErr w:type="gramStart"/>
      <w:r w:rsidRPr="00A041E0">
        <w:t>..</w:t>
      </w:r>
      <w:proofErr w:type="gramEnd"/>
      <w:r w:rsidRPr="00A041E0">
        <w:t xml:space="preserve"> </w:t>
      </w:r>
    </w:p>
    <w:p w14:paraId="69B629BE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‘Book’ link.</w:t>
      </w:r>
    </w:p>
    <w:p w14:paraId="0C6C5AB5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lastRenderedPageBreak/>
        <w:t>The system validates the details.</w:t>
      </w:r>
    </w:p>
    <w:p w14:paraId="33E08ED2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The system successfully books the hotel room.</w:t>
      </w:r>
    </w:p>
    <w:p w14:paraId="48D3E98D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flight booking link.</w:t>
      </w:r>
    </w:p>
    <w:p w14:paraId="04B3A935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valid credentials.</w:t>
      </w:r>
    </w:p>
    <w:p w14:paraId="7B6F07B4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‘Book Flight’ link.</w:t>
      </w:r>
    </w:p>
    <w:p w14:paraId="6D878018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Car facilities link.</w:t>
      </w:r>
    </w:p>
    <w:p w14:paraId="024A14BB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Enter valid credentials.</w:t>
      </w:r>
    </w:p>
    <w:p w14:paraId="6F09EEB9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Click on ‘Book car’ link.</w:t>
      </w:r>
    </w:p>
    <w:p w14:paraId="6B18102A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>System validates details</w:t>
      </w:r>
    </w:p>
    <w:p w14:paraId="15310DAD" w14:textId="77777777" w:rsidR="0020116E" w:rsidRPr="00A041E0" w:rsidRDefault="0020116E" w:rsidP="00942C06">
      <w:pPr>
        <w:pStyle w:val="ListParagraph"/>
        <w:numPr>
          <w:ilvl w:val="0"/>
          <w:numId w:val="11"/>
        </w:numPr>
        <w:rPr>
          <w:b/>
        </w:rPr>
      </w:pPr>
      <w:r w:rsidRPr="00A041E0">
        <w:t xml:space="preserve">The system successfully books the hotel room. </w:t>
      </w:r>
    </w:p>
    <w:p w14:paraId="70AC231F" w14:textId="7D082C35" w:rsidR="000D0F82" w:rsidRPr="00A041E0" w:rsidRDefault="000D0F82" w:rsidP="00942C06"/>
    <w:p w14:paraId="73629F92" w14:textId="77777777" w:rsidR="000D0F82" w:rsidRPr="00A041E0" w:rsidRDefault="000D0F82" w:rsidP="00942C06">
      <w:pPr>
        <w:pStyle w:val="StyleHeading2Sub-headingH2ChapterNumberAppendixLetterchnh"/>
        <w:numPr>
          <w:ilvl w:val="1"/>
          <w:numId w:val="7"/>
        </w:numPr>
      </w:pPr>
      <w:bookmarkStart w:id="58" w:name="_Toc399585222"/>
      <w:bookmarkStart w:id="59" w:name="_Toc503642912"/>
      <w:bookmarkStart w:id="60" w:name="_Toc503693216"/>
      <w:bookmarkStart w:id="61" w:name="_Toc503693591"/>
      <w:bookmarkStart w:id="62" w:name="_Toc399572787"/>
      <w:r w:rsidRPr="00A041E0">
        <w:t>Exception Flows</w:t>
      </w:r>
      <w:bookmarkEnd w:id="58"/>
      <w:bookmarkEnd w:id="59"/>
      <w:bookmarkEnd w:id="60"/>
      <w:bookmarkEnd w:id="61"/>
    </w:p>
    <w:p w14:paraId="2990AC09" w14:textId="431FD6CF" w:rsidR="000D0F82" w:rsidRPr="00A041E0" w:rsidRDefault="000D0F82" w:rsidP="00942C06">
      <w:pPr>
        <w:pStyle w:val="StyleHeading2Sub-headingH2ChapterNumberAppendixLetterchnh"/>
      </w:pPr>
      <w:bookmarkStart w:id="63" w:name="_Toc399585223"/>
      <w:bookmarkStart w:id="64" w:name="_Toc503642913"/>
      <w:bookmarkStart w:id="65" w:name="_Toc503693217"/>
      <w:bookmarkStart w:id="66" w:name="_Toc503693592"/>
      <w:bookmarkEnd w:id="62"/>
      <w:r w:rsidRPr="00A041E0">
        <w:t xml:space="preserve">Exception Flow 1: </w:t>
      </w:r>
      <w:bookmarkEnd w:id="63"/>
      <w:r w:rsidR="00DD1587" w:rsidRPr="00A041E0">
        <w:t>Invalid Registration Details</w:t>
      </w:r>
      <w:bookmarkEnd w:id="64"/>
      <w:bookmarkEnd w:id="65"/>
      <w:bookmarkEnd w:id="66"/>
    </w:p>
    <w:p w14:paraId="79CD9D62" w14:textId="0334CE24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>Open the browser.</w:t>
      </w:r>
    </w:p>
    <w:p w14:paraId="601BB727" w14:textId="4AB1C722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  <w:iCs/>
        </w:rPr>
      </w:pPr>
      <w:r w:rsidRPr="00A041E0">
        <w:rPr>
          <w:iCs/>
        </w:rPr>
        <w:t xml:space="preserve">Enter the URL. </w:t>
      </w:r>
      <w:r w:rsidR="00F94F85" w:rsidRPr="00A041E0">
        <w:t>https://duniyaghumao.com</w:t>
      </w:r>
    </w:p>
    <w:p w14:paraId="224E4B6E" w14:textId="77777777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>Click on registration link.</w:t>
      </w:r>
    </w:p>
    <w:p w14:paraId="30B082E5" w14:textId="77777777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>Enter the first name.</w:t>
      </w:r>
    </w:p>
    <w:p w14:paraId="7E9A4D0D" w14:textId="77777777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>Enter the last name.</w:t>
      </w:r>
    </w:p>
    <w:p w14:paraId="008ADEF7" w14:textId="77777777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>Select gender.</w:t>
      </w:r>
    </w:p>
    <w:p w14:paraId="6A986B24" w14:textId="77777777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>Enter the email id.</w:t>
      </w:r>
    </w:p>
    <w:p w14:paraId="745333DF" w14:textId="77777777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>Enter the Password.</w:t>
      </w:r>
    </w:p>
    <w:p w14:paraId="36F9D79E" w14:textId="77777777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>Click on Sign Up option.</w:t>
      </w:r>
    </w:p>
    <w:p w14:paraId="0E1AFE99" w14:textId="77777777" w:rsidR="00DD1587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>The system fails to validate the user registration details</w:t>
      </w:r>
    </w:p>
    <w:p w14:paraId="3D94EE81" w14:textId="55733204" w:rsidR="000D0F82" w:rsidRPr="00A041E0" w:rsidRDefault="00DD1587" w:rsidP="00942C06">
      <w:pPr>
        <w:pStyle w:val="ListParagraph"/>
        <w:numPr>
          <w:ilvl w:val="0"/>
          <w:numId w:val="18"/>
        </w:numPr>
        <w:rPr>
          <w:b/>
        </w:rPr>
      </w:pPr>
      <w:r w:rsidRPr="00A041E0">
        <w:t xml:space="preserve"> The system notifies the user that he/she has entered the registration de</w:t>
      </w:r>
      <w:r w:rsidR="003B5B59" w:rsidRPr="00A041E0">
        <w:t>tails and redirects the user to enter the valid details.</w:t>
      </w:r>
    </w:p>
    <w:p w14:paraId="432B014B" w14:textId="77777777" w:rsidR="00DD1587" w:rsidRPr="00A041E0" w:rsidRDefault="00DD1587" w:rsidP="00942C06"/>
    <w:p w14:paraId="110662F5" w14:textId="2BFB5430" w:rsidR="003E7E00" w:rsidRPr="00A041E0" w:rsidRDefault="003E7E00" w:rsidP="00942C06">
      <w:pPr>
        <w:pStyle w:val="StyleHeading2Sub-headingH2ChapterNumberAppendixLetterchnh"/>
      </w:pPr>
      <w:bookmarkStart w:id="67" w:name="_Toc503642914"/>
      <w:bookmarkStart w:id="68" w:name="_Toc503693218"/>
      <w:bookmarkStart w:id="69" w:name="_Toc503693593"/>
      <w:r w:rsidRPr="00A041E0">
        <w:t>Exception Flow 2</w:t>
      </w:r>
      <w:proofErr w:type="gramStart"/>
      <w:r w:rsidRPr="00A041E0">
        <w:t>:</w:t>
      </w:r>
      <w:r w:rsidR="00DD1587" w:rsidRPr="00A041E0">
        <w:t>Invalid</w:t>
      </w:r>
      <w:proofErr w:type="gramEnd"/>
      <w:r w:rsidR="00DD1587" w:rsidRPr="00A041E0">
        <w:t xml:space="preserve"> Login Credentials</w:t>
      </w:r>
      <w:bookmarkEnd w:id="67"/>
      <w:bookmarkEnd w:id="68"/>
      <w:bookmarkEnd w:id="69"/>
    </w:p>
    <w:p w14:paraId="397B8626" w14:textId="77777777" w:rsidR="00DD1587" w:rsidRPr="00A041E0" w:rsidRDefault="00DD1587" w:rsidP="00942C06">
      <w:pPr>
        <w:pStyle w:val="StyleHeading2Sub-headingH2ChapterNumberAppendixLetterchnh"/>
      </w:pPr>
    </w:p>
    <w:p w14:paraId="56E8E602" w14:textId="77777777" w:rsidR="00DD1587" w:rsidRPr="00A041E0" w:rsidRDefault="00DD1587" w:rsidP="00942C06">
      <w:pPr>
        <w:rPr>
          <w:b/>
        </w:rPr>
      </w:pPr>
      <w:r w:rsidRPr="00A041E0">
        <w:t>1. Open the browser.</w:t>
      </w:r>
    </w:p>
    <w:p w14:paraId="3FCCB2C5" w14:textId="21313B2B" w:rsidR="00DD1587" w:rsidRPr="00A041E0" w:rsidRDefault="00DD1587" w:rsidP="00942C06">
      <w:pPr>
        <w:rPr>
          <w:b/>
          <w:iCs/>
        </w:rPr>
      </w:pPr>
      <w:r w:rsidRPr="00A041E0">
        <w:rPr>
          <w:iCs/>
        </w:rPr>
        <w:t xml:space="preserve">2. Enter the URL. </w:t>
      </w:r>
      <w:r w:rsidR="00F94F85" w:rsidRPr="00A041E0">
        <w:t>https://duniyaghumao.com</w:t>
      </w:r>
    </w:p>
    <w:p w14:paraId="2AF2F374" w14:textId="77777777" w:rsidR="00DD1587" w:rsidRPr="00A041E0" w:rsidRDefault="00DD1587" w:rsidP="00942C06">
      <w:pPr>
        <w:rPr>
          <w:b/>
        </w:rPr>
      </w:pPr>
      <w:r w:rsidRPr="00A041E0">
        <w:t>3. Click on login link.</w:t>
      </w:r>
    </w:p>
    <w:p w14:paraId="45727258" w14:textId="77777777" w:rsidR="00DD1587" w:rsidRPr="00A041E0" w:rsidRDefault="00DD1587" w:rsidP="00942C06">
      <w:pPr>
        <w:rPr>
          <w:b/>
        </w:rPr>
      </w:pPr>
      <w:r w:rsidRPr="00A041E0">
        <w:t>4. Enter the Username.</w:t>
      </w:r>
    </w:p>
    <w:p w14:paraId="52998591" w14:textId="77777777" w:rsidR="00DD1587" w:rsidRPr="00A041E0" w:rsidRDefault="00DD1587" w:rsidP="00942C06">
      <w:pPr>
        <w:rPr>
          <w:b/>
        </w:rPr>
      </w:pPr>
      <w:r w:rsidRPr="00A041E0">
        <w:t>5. Enter the Password.</w:t>
      </w:r>
    </w:p>
    <w:p w14:paraId="66A5DF38" w14:textId="77777777" w:rsidR="00DD1587" w:rsidRPr="00A041E0" w:rsidRDefault="00DD1587" w:rsidP="00942C06">
      <w:pPr>
        <w:rPr>
          <w:b/>
        </w:rPr>
      </w:pPr>
      <w:r w:rsidRPr="00A041E0">
        <w:t>6. Click on login link.</w:t>
      </w:r>
    </w:p>
    <w:p w14:paraId="0471557E" w14:textId="77777777" w:rsidR="00DD1587" w:rsidRPr="00A041E0" w:rsidRDefault="00DD1587" w:rsidP="00942C06">
      <w:pPr>
        <w:pStyle w:val="ListParagraph"/>
        <w:numPr>
          <w:ilvl w:val="0"/>
          <w:numId w:val="20"/>
        </w:numPr>
        <w:rPr>
          <w:b/>
        </w:rPr>
      </w:pPr>
      <w:r w:rsidRPr="00A041E0">
        <w:t>The system fails to validate the user login credential.</w:t>
      </w:r>
    </w:p>
    <w:p w14:paraId="4312576C" w14:textId="35CA6000" w:rsidR="00221286" w:rsidRPr="00A041E0" w:rsidRDefault="00221286" w:rsidP="00942C06"/>
    <w:p w14:paraId="02DAB427" w14:textId="77777777" w:rsidR="00DD1587" w:rsidRPr="00A041E0" w:rsidRDefault="00221286" w:rsidP="00942C06">
      <w:pPr>
        <w:pStyle w:val="StyleHeading2Sub-headingH2ChapterNumberAppendixLetterchnh"/>
      </w:pPr>
      <w:bookmarkStart w:id="70" w:name="_Toc503642915"/>
      <w:bookmarkStart w:id="71" w:name="_Toc503693219"/>
      <w:bookmarkStart w:id="72" w:name="_Toc503693594"/>
      <w:r w:rsidRPr="00A041E0">
        <w:lastRenderedPageBreak/>
        <w:t xml:space="preserve">Exception Flow 3: </w:t>
      </w:r>
      <w:r w:rsidR="00DD1587" w:rsidRPr="00A041E0">
        <w:t>Customer Enters the invalid Number of Rooms to be booked</w:t>
      </w:r>
      <w:bookmarkEnd w:id="70"/>
      <w:bookmarkEnd w:id="71"/>
      <w:bookmarkEnd w:id="72"/>
    </w:p>
    <w:p w14:paraId="2FE6EB2A" w14:textId="77777777" w:rsidR="008144C2" w:rsidRPr="00A041E0" w:rsidRDefault="008144C2" w:rsidP="00942C06"/>
    <w:p w14:paraId="48D88931" w14:textId="77777777" w:rsidR="008144C2" w:rsidRPr="00A041E0" w:rsidRDefault="008144C2" w:rsidP="00942C06"/>
    <w:p w14:paraId="4CE03F06" w14:textId="0E7C2615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Open the browser.</w:t>
      </w:r>
    </w:p>
    <w:p w14:paraId="51DEA0B2" w14:textId="41A38EA2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  <w:iCs/>
        </w:rPr>
      </w:pPr>
      <w:r w:rsidRPr="00A041E0">
        <w:rPr>
          <w:iCs/>
        </w:rPr>
        <w:t>Enter the URL.</w:t>
      </w:r>
      <w:r w:rsidR="00F94F85" w:rsidRPr="00A041E0">
        <w:rPr>
          <w:iCs/>
        </w:rPr>
        <w:t xml:space="preserve"> </w:t>
      </w:r>
      <w:r w:rsidR="00F94F85" w:rsidRPr="00A041E0">
        <w:t>https://duniyaghumao.com</w:t>
      </w:r>
    </w:p>
    <w:p w14:paraId="64C7AC7F" w14:textId="0220795B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Click on login link.</w:t>
      </w:r>
    </w:p>
    <w:p w14:paraId="54907F1B" w14:textId="58A10D0C" w:rsidR="008144C2" w:rsidRPr="00A041E0" w:rsidRDefault="008144C2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Enter the Username.</w:t>
      </w:r>
    </w:p>
    <w:p w14:paraId="11C39C6A" w14:textId="6E4DF17F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Enter the Password.</w:t>
      </w:r>
      <w:r w:rsidR="008144C2" w:rsidRPr="00A041E0">
        <w:t xml:space="preserve">  </w:t>
      </w:r>
    </w:p>
    <w:p w14:paraId="18545458" w14:textId="3613FBF6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Click on login link.</w:t>
      </w:r>
    </w:p>
    <w:p w14:paraId="76347288" w14:textId="6697C099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Click on ‘Search Hotel’ link.</w:t>
      </w:r>
    </w:p>
    <w:p w14:paraId="551ABEF2" w14:textId="3943DACE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Select the city.</w:t>
      </w:r>
    </w:p>
    <w:p w14:paraId="7E1C2732" w14:textId="1D983984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Select the ‘Arrival Date’</w:t>
      </w:r>
    </w:p>
    <w:p w14:paraId="1918AED7" w14:textId="0668DA98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Select the ‘Departure Date’</w:t>
      </w:r>
    </w:p>
    <w:p w14:paraId="62F82361" w14:textId="5C97D40B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Click on ‘Search’ link</w:t>
      </w:r>
    </w:p>
    <w:p w14:paraId="64721FB2" w14:textId="138CB017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Select the hotel and Click on ‘Book Now’ link.</w:t>
      </w:r>
    </w:p>
    <w:p w14:paraId="0936D93E" w14:textId="69702017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 xml:space="preserve">Enter invalid ‘No of rooms to be booked’ viz. null or alphabets or special characters. </w:t>
      </w:r>
    </w:p>
    <w:p w14:paraId="1838D061" w14:textId="6B1CEF64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Enter ‘No of Adults’.</w:t>
      </w:r>
    </w:p>
    <w:p w14:paraId="569EDD32" w14:textId="6ECFFFFB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Enter ‘No of Children’.</w:t>
      </w:r>
    </w:p>
    <w:p w14:paraId="2798BDB4" w14:textId="708D2598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Click on ‘Book’ link.</w:t>
      </w:r>
    </w:p>
    <w:p w14:paraId="29B26381" w14:textId="0B501E68" w:rsidR="00DD1587" w:rsidRPr="00A041E0" w:rsidRDefault="00DD1587" w:rsidP="00942C06">
      <w:pPr>
        <w:pStyle w:val="ListParagraph"/>
        <w:numPr>
          <w:ilvl w:val="0"/>
          <w:numId w:val="32"/>
        </w:numPr>
        <w:rPr>
          <w:b/>
        </w:rPr>
      </w:pPr>
      <w:r w:rsidRPr="00A041E0">
        <w:t>The system fails to validate the details.</w:t>
      </w:r>
    </w:p>
    <w:p w14:paraId="3BA01FC9" w14:textId="6E41BDD8" w:rsidR="00DD1587" w:rsidRPr="00A041E0" w:rsidRDefault="008144C2" w:rsidP="00942C06">
      <w:pPr>
        <w:pStyle w:val="ListParagraph"/>
        <w:numPr>
          <w:ilvl w:val="0"/>
          <w:numId w:val="32"/>
        </w:numPr>
        <w:rPr>
          <w:b/>
        </w:rPr>
      </w:pPr>
      <w:proofErr w:type="gramStart"/>
      <w:r w:rsidRPr="00A041E0">
        <w:t xml:space="preserve">18  </w:t>
      </w:r>
      <w:r w:rsidR="00DD1587" w:rsidRPr="00A041E0">
        <w:t>The</w:t>
      </w:r>
      <w:proofErr w:type="gramEnd"/>
      <w:r w:rsidR="00DD1587" w:rsidRPr="00A041E0">
        <w:t xml:space="preserve"> system notifies the user that he/she has entered the invalid Number of rooms and redirects the user to the Step 13.</w:t>
      </w:r>
    </w:p>
    <w:p w14:paraId="51350187" w14:textId="24852C43" w:rsidR="00FC33DD" w:rsidRPr="00A041E0" w:rsidRDefault="00FC33DD" w:rsidP="00942C06">
      <w:pPr>
        <w:pStyle w:val="StyleHeading2Sub-headingH2ChapterNumberAppendixLetterchnh"/>
      </w:pPr>
      <w:bookmarkStart w:id="73" w:name="_Toc503642916"/>
      <w:bookmarkStart w:id="74" w:name="_Toc503693220"/>
      <w:bookmarkStart w:id="75" w:name="_Toc503693595"/>
      <w:r w:rsidRPr="00A041E0">
        <w:t xml:space="preserve">Exception Flow 4: </w:t>
      </w:r>
      <w:r w:rsidR="008144C2" w:rsidRPr="00A041E0">
        <w:t>Customer Enters the invalid Number of Adults</w:t>
      </w:r>
      <w:bookmarkEnd w:id="73"/>
      <w:bookmarkEnd w:id="74"/>
      <w:bookmarkEnd w:id="75"/>
    </w:p>
    <w:p w14:paraId="4A032671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Open the browser.</w:t>
      </w:r>
    </w:p>
    <w:p w14:paraId="75E6AB58" w14:textId="2CCF43BE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  <w:iCs/>
        </w:rPr>
      </w:pPr>
      <w:r w:rsidRPr="00A041E0">
        <w:rPr>
          <w:iCs/>
        </w:rPr>
        <w:t>Enter the URL.</w:t>
      </w:r>
      <w:r w:rsidR="00F94F85" w:rsidRPr="00A041E0">
        <w:rPr>
          <w:iCs/>
        </w:rPr>
        <w:t xml:space="preserve">  </w:t>
      </w:r>
      <w:r w:rsidR="00F94F85" w:rsidRPr="00A041E0">
        <w:t>https://duniyaghumao.com</w:t>
      </w:r>
    </w:p>
    <w:p w14:paraId="2D483732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Click on login link.</w:t>
      </w:r>
    </w:p>
    <w:p w14:paraId="467A461E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Enter the Username.</w:t>
      </w:r>
    </w:p>
    <w:p w14:paraId="5BE0B547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Enter the Password.</w:t>
      </w:r>
    </w:p>
    <w:p w14:paraId="56975077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Click on login link.</w:t>
      </w:r>
    </w:p>
    <w:p w14:paraId="05F6BFBF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Click on ‘Search Hotel’ link.</w:t>
      </w:r>
    </w:p>
    <w:p w14:paraId="6626C60C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Select the city.</w:t>
      </w:r>
    </w:p>
    <w:p w14:paraId="78889505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Select the ‘Arrival Date’</w:t>
      </w:r>
    </w:p>
    <w:p w14:paraId="2AC9D8C7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Select the ‘Departure Date’</w:t>
      </w:r>
    </w:p>
    <w:p w14:paraId="1C8E1CCB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Click on ‘Search’ link</w:t>
      </w:r>
    </w:p>
    <w:p w14:paraId="12F34AB3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Select the hotel and Click on ‘Book Now’ link.</w:t>
      </w:r>
    </w:p>
    <w:p w14:paraId="1A857C49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 xml:space="preserve">Enter the ‘No of rooms to be booked’. </w:t>
      </w:r>
    </w:p>
    <w:p w14:paraId="3846EF19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Enter invalid ‘No of Adults’ viz. null or alphabets or special characters.</w:t>
      </w:r>
    </w:p>
    <w:p w14:paraId="144F6C60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Enter ‘No of Children’.</w:t>
      </w:r>
    </w:p>
    <w:p w14:paraId="45FD4DA1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Click on ‘Book’ link.</w:t>
      </w:r>
    </w:p>
    <w:p w14:paraId="21980084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lastRenderedPageBreak/>
        <w:t>The system fails to validate the details.</w:t>
      </w:r>
    </w:p>
    <w:p w14:paraId="5F58986D" w14:textId="77777777" w:rsidR="008144C2" w:rsidRPr="00A041E0" w:rsidRDefault="008144C2" w:rsidP="00942C06">
      <w:pPr>
        <w:pStyle w:val="ListParagraph"/>
        <w:numPr>
          <w:ilvl w:val="0"/>
          <w:numId w:val="35"/>
        </w:numPr>
        <w:rPr>
          <w:b/>
        </w:rPr>
      </w:pPr>
      <w:r w:rsidRPr="00A041E0">
        <w:t>The system notifies the user that he/she has entered the invalid Number of adults and redirects the user to the Step 14.</w:t>
      </w:r>
    </w:p>
    <w:p w14:paraId="0DFDCC65" w14:textId="77777777" w:rsidR="008144C2" w:rsidRPr="00A041E0" w:rsidRDefault="008144C2" w:rsidP="00942C06"/>
    <w:p w14:paraId="55056F1B" w14:textId="04DDD38A" w:rsidR="006E3962" w:rsidRPr="00A041E0" w:rsidRDefault="006E3962" w:rsidP="00942C06"/>
    <w:p w14:paraId="361F6505" w14:textId="4B47F8DF" w:rsidR="006E3962" w:rsidRPr="00A041E0" w:rsidRDefault="006E3962" w:rsidP="00942C06">
      <w:pPr>
        <w:pStyle w:val="StyleHeading2Sub-headingH2ChapterNumberAppendixLetterchnh"/>
      </w:pPr>
      <w:bookmarkStart w:id="76" w:name="_Toc503642917"/>
      <w:bookmarkStart w:id="77" w:name="_Toc503693221"/>
      <w:bookmarkStart w:id="78" w:name="_Toc503693596"/>
      <w:r w:rsidRPr="00A041E0">
        <w:t xml:space="preserve">Exception Flow 5: </w:t>
      </w:r>
      <w:r w:rsidR="008144C2" w:rsidRPr="00A041E0">
        <w:t>Customer Enters the invalid Number of Children</w:t>
      </w:r>
      <w:bookmarkEnd w:id="76"/>
      <w:bookmarkEnd w:id="77"/>
      <w:bookmarkEnd w:id="78"/>
    </w:p>
    <w:p w14:paraId="3418D464" w14:textId="19D840CB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Open the browser.</w:t>
      </w:r>
    </w:p>
    <w:p w14:paraId="3798C15E" w14:textId="469E8DDC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  <w:iCs/>
        </w:rPr>
      </w:pPr>
      <w:r w:rsidRPr="00A041E0">
        <w:rPr>
          <w:iCs/>
        </w:rPr>
        <w:t>Enter the URL.</w:t>
      </w:r>
      <w:r w:rsidR="00F94F85" w:rsidRPr="00A041E0">
        <w:rPr>
          <w:iCs/>
        </w:rPr>
        <w:t xml:space="preserve">  </w:t>
      </w:r>
      <w:r w:rsidR="00F94F85" w:rsidRPr="00A041E0">
        <w:t>https://duniyaghumao.com</w:t>
      </w:r>
    </w:p>
    <w:p w14:paraId="7A3F0019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Click on login link.</w:t>
      </w:r>
    </w:p>
    <w:p w14:paraId="5DF3ADD3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Enter the Username.</w:t>
      </w:r>
    </w:p>
    <w:p w14:paraId="68606352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Enter the Password.</w:t>
      </w:r>
    </w:p>
    <w:p w14:paraId="54CF41AA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Click on login link.</w:t>
      </w:r>
    </w:p>
    <w:p w14:paraId="2E1700C8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Click on ‘Search Hotel’ link.</w:t>
      </w:r>
    </w:p>
    <w:p w14:paraId="4385D352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Select the city.</w:t>
      </w:r>
    </w:p>
    <w:p w14:paraId="0008C264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Select the ‘Arrival Date’</w:t>
      </w:r>
    </w:p>
    <w:p w14:paraId="6B162262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Select the ‘Departure Date’</w:t>
      </w:r>
    </w:p>
    <w:p w14:paraId="4B320250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Click on ‘Search’ link</w:t>
      </w:r>
    </w:p>
    <w:p w14:paraId="588F9027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Select the hotel and Click on ‘Book Now’ link.</w:t>
      </w:r>
    </w:p>
    <w:p w14:paraId="169A00E3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 xml:space="preserve">Enter the ‘No of rooms to be booked’. </w:t>
      </w:r>
    </w:p>
    <w:p w14:paraId="2D20BA57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Enter the ‘No of Adults’.</w:t>
      </w:r>
    </w:p>
    <w:p w14:paraId="5B996615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Enter invalid ‘No of Children’ viz. alphabets or special characters.</w:t>
      </w:r>
    </w:p>
    <w:p w14:paraId="26EE2299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Click on ‘Book’ link.</w:t>
      </w:r>
    </w:p>
    <w:p w14:paraId="18B221CC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The system fails to validate the details.</w:t>
      </w:r>
    </w:p>
    <w:p w14:paraId="04C75D43" w14:textId="77777777" w:rsidR="008144C2" w:rsidRPr="00A041E0" w:rsidRDefault="008144C2" w:rsidP="00942C06">
      <w:pPr>
        <w:pStyle w:val="ListParagraph"/>
        <w:numPr>
          <w:ilvl w:val="0"/>
          <w:numId w:val="36"/>
        </w:numPr>
        <w:rPr>
          <w:b/>
        </w:rPr>
      </w:pPr>
      <w:r w:rsidRPr="00A041E0">
        <w:t>The system notifies the user that he/she has entered the invalid Number of children and redirects the user to the Step 15.</w:t>
      </w:r>
    </w:p>
    <w:p w14:paraId="1C0B3529" w14:textId="25E6E33B" w:rsidR="006E3962" w:rsidRPr="00A041E0" w:rsidRDefault="006E3962" w:rsidP="00942C06"/>
    <w:p w14:paraId="22654C5A" w14:textId="77777777" w:rsidR="008144C2" w:rsidRPr="00A041E0" w:rsidRDefault="006E3962" w:rsidP="00942C06">
      <w:pPr>
        <w:pStyle w:val="StyleHeading2Sub-headingH2ChapterNumberAppendixLetterchnh"/>
      </w:pPr>
      <w:bookmarkStart w:id="79" w:name="_Toc503642918"/>
      <w:bookmarkStart w:id="80" w:name="_Toc503693222"/>
      <w:bookmarkStart w:id="81" w:name="_Toc503693597"/>
      <w:r w:rsidRPr="00A041E0">
        <w:t xml:space="preserve">Exception Flow 6: </w:t>
      </w:r>
      <w:r w:rsidR="008144C2" w:rsidRPr="00A041E0">
        <w:t>Customer Enters the invalid Flight booking Details</w:t>
      </w:r>
      <w:bookmarkEnd w:id="79"/>
      <w:bookmarkEnd w:id="80"/>
      <w:bookmarkEnd w:id="81"/>
    </w:p>
    <w:p w14:paraId="626E3D46" w14:textId="0EA671B8" w:rsidR="006E3962" w:rsidRPr="00A041E0" w:rsidRDefault="006E3962" w:rsidP="00942C06">
      <w:pPr>
        <w:pStyle w:val="StyleHeading2Sub-headingH2ChapterNumberAppendixLetterchnh"/>
      </w:pPr>
    </w:p>
    <w:p w14:paraId="22A424B3" w14:textId="77777777" w:rsidR="008144C2" w:rsidRPr="00A041E0" w:rsidRDefault="008144C2" w:rsidP="00942C06">
      <w:pPr>
        <w:pStyle w:val="ListParagraph"/>
        <w:numPr>
          <w:ilvl w:val="0"/>
          <w:numId w:val="37"/>
        </w:numPr>
        <w:rPr>
          <w:b/>
        </w:rPr>
      </w:pPr>
      <w:r w:rsidRPr="00A041E0">
        <w:t>Open the browser.</w:t>
      </w:r>
    </w:p>
    <w:p w14:paraId="0E20BE06" w14:textId="7CE05BB2" w:rsidR="008144C2" w:rsidRPr="00A041E0" w:rsidRDefault="008144C2" w:rsidP="00942C06">
      <w:pPr>
        <w:pStyle w:val="ListParagraph"/>
        <w:numPr>
          <w:ilvl w:val="0"/>
          <w:numId w:val="37"/>
        </w:numPr>
        <w:rPr>
          <w:b/>
          <w:iCs/>
        </w:rPr>
      </w:pPr>
      <w:r w:rsidRPr="00A041E0">
        <w:rPr>
          <w:iCs/>
        </w:rPr>
        <w:t>Enter the URL.</w:t>
      </w:r>
      <w:r w:rsidR="00F94F85" w:rsidRPr="00A041E0">
        <w:rPr>
          <w:iCs/>
        </w:rPr>
        <w:t xml:space="preserve">  </w:t>
      </w:r>
      <w:r w:rsidR="00F94F85" w:rsidRPr="00A041E0">
        <w:t>https://duniyaghumao.com</w:t>
      </w:r>
    </w:p>
    <w:p w14:paraId="19269B3D" w14:textId="77777777" w:rsidR="008144C2" w:rsidRPr="00A041E0" w:rsidRDefault="008144C2" w:rsidP="00942C06">
      <w:pPr>
        <w:pStyle w:val="ListParagraph"/>
        <w:numPr>
          <w:ilvl w:val="0"/>
          <w:numId w:val="37"/>
        </w:numPr>
        <w:rPr>
          <w:b/>
        </w:rPr>
      </w:pPr>
      <w:r w:rsidRPr="00A041E0">
        <w:t>Click on login link.</w:t>
      </w:r>
    </w:p>
    <w:p w14:paraId="791E2955" w14:textId="77777777" w:rsidR="008144C2" w:rsidRPr="00A041E0" w:rsidRDefault="008144C2" w:rsidP="00942C06">
      <w:pPr>
        <w:pStyle w:val="ListParagraph"/>
        <w:numPr>
          <w:ilvl w:val="0"/>
          <w:numId w:val="37"/>
        </w:numPr>
        <w:rPr>
          <w:b/>
        </w:rPr>
      </w:pPr>
      <w:r w:rsidRPr="00A041E0">
        <w:t>Click on ‘Book Flight’ link.</w:t>
      </w:r>
    </w:p>
    <w:p w14:paraId="1524883C" w14:textId="77777777" w:rsidR="008144C2" w:rsidRPr="00A041E0" w:rsidRDefault="008144C2" w:rsidP="00942C06">
      <w:pPr>
        <w:pStyle w:val="ListParagraph"/>
        <w:numPr>
          <w:ilvl w:val="0"/>
          <w:numId w:val="37"/>
        </w:numPr>
        <w:rPr>
          <w:b/>
        </w:rPr>
      </w:pPr>
      <w:r w:rsidRPr="00A041E0">
        <w:t>Click on Car facilities link.</w:t>
      </w:r>
    </w:p>
    <w:p w14:paraId="358B1DEB" w14:textId="77777777" w:rsidR="008144C2" w:rsidRPr="00A041E0" w:rsidRDefault="008144C2" w:rsidP="00942C06">
      <w:pPr>
        <w:pStyle w:val="ListParagraph"/>
        <w:numPr>
          <w:ilvl w:val="0"/>
          <w:numId w:val="37"/>
        </w:numPr>
        <w:rPr>
          <w:b/>
        </w:rPr>
      </w:pPr>
      <w:r w:rsidRPr="00A041E0">
        <w:t>Enter valid credentials.</w:t>
      </w:r>
    </w:p>
    <w:p w14:paraId="35079C16" w14:textId="77777777" w:rsidR="008144C2" w:rsidRPr="00A041E0" w:rsidRDefault="008144C2" w:rsidP="00942C06">
      <w:pPr>
        <w:pStyle w:val="ListParagraph"/>
        <w:numPr>
          <w:ilvl w:val="0"/>
          <w:numId w:val="37"/>
        </w:numPr>
        <w:rPr>
          <w:b/>
        </w:rPr>
      </w:pPr>
      <w:r w:rsidRPr="00A041E0">
        <w:t>Click on ‘Book car’ link.</w:t>
      </w:r>
    </w:p>
    <w:p w14:paraId="7FFBB80D" w14:textId="77777777" w:rsidR="008144C2" w:rsidRPr="00A041E0" w:rsidRDefault="008144C2" w:rsidP="00942C06">
      <w:pPr>
        <w:pStyle w:val="ListParagraph"/>
        <w:numPr>
          <w:ilvl w:val="0"/>
          <w:numId w:val="37"/>
        </w:numPr>
        <w:rPr>
          <w:b/>
        </w:rPr>
      </w:pPr>
      <w:r w:rsidRPr="00A041E0">
        <w:t>The system fails to validate the details of flight booking.</w:t>
      </w:r>
    </w:p>
    <w:p w14:paraId="76D0D689" w14:textId="77777777" w:rsidR="008144C2" w:rsidRPr="00A041E0" w:rsidRDefault="008144C2" w:rsidP="00942C06">
      <w:pPr>
        <w:pStyle w:val="ListParagraph"/>
        <w:numPr>
          <w:ilvl w:val="0"/>
          <w:numId w:val="37"/>
        </w:numPr>
        <w:rPr>
          <w:b/>
        </w:rPr>
      </w:pPr>
      <w:r w:rsidRPr="00A041E0">
        <w:lastRenderedPageBreak/>
        <w:t>The system notifies the user that he/she has entered the invalid flight booking and redirects the user to the Step 4</w:t>
      </w:r>
    </w:p>
    <w:p w14:paraId="028B5EC2" w14:textId="3C3079D6" w:rsidR="009F5790" w:rsidRPr="00A041E0" w:rsidRDefault="009F5790" w:rsidP="00942C06">
      <w:pPr>
        <w:pStyle w:val="StyleHeading1H1Mainheading1Heading1Heading10Head1h1Sec"/>
      </w:pPr>
      <w:bookmarkStart w:id="82" w:name="_Toc144299927"/>
      <w:bookmarkStart w:id="83" w:name="_Toc145125013"/>
      <w:bookmarkStart w:id="84" w:name="_Toc165439511"/>
      <w:bookmarkStart w:id="85" w:name="_Toc186019620"/>
      <w:bookmarkStart w:id="86" w:name="_Toc503642919"/>
      <w:bookmarkStart w:id="87" w:name="_Toc503693223"/>
      <w:bookmarkStart w:id="88" w:name="_Toc503693598"/>
      <w:bookmarkEnd w:id="48"/>
      <w:bookmarkEnd w:id="49"/>
      <w:bookmarkEnd w:id="50"/>
      <w:bookmarkEnd w:id="51"/>
      <w:r w:rsidRPr="00A041E0">
        <w:t>Post Conditions</w:t>
      </w:r>
      <w:bookmarkEnd w:id="82"/>
      <w:bookmarkEnd w:id="83"/>
      <w:bookmarkEnd w:id="84"/>
      <w:bookmarkEnd w:id="85"/>
      <w:bookmarkEnd w:id="86"/>
      <w:bookmarkEnd w:id="87"/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A041E0" w14:paraId="0A18AD99" w14:textId="77777777" w:rsidTr="001B0FD3">
        <w:trPr>
          <w:tblHeader/>
        </w:trPr>
        <w:tc>
          <w:tcPr>
            <w:tcW w:w="3168" w:type="dxa"/>
          </w:tcPr>
          <w:p w14:paraId="01B7B884" w14:textId="7BD679B2" w:rsidR="009F5790" w:rsidRPr="00A041E0" w:rsidRDefault="009F5790" w:rsidP="00942C06">
            <w:pPr>
              <w:rPr>
                <w:b/>
              </w:rPr>
            </w:pPr>
            <w:r w:rsidRPr="00A041E0">
              <w:t>Flow Name</w:t>
            </w:r>
            <w:r w:rsidR="008144C2" w:rsidRPr="00A041E0">
              <w:tab/>
            </w:r>
          </w:p>
        </w:tc>
        <w:tc>
          <w:tcPr>
            <w:tcW w:w="5688" w:type="dxa"/>
          </w:tcPr>
          <w:p w14:paraId="002E44F9" w14:textId="77777777" w:rsidR="009F5790" w:rsidRPr="00A041E0" w:rsidRDefault="009F5790" w:rsidP="00942C06">
            <w:pPr>
              <w:rPr>
                <w:b/>
              </w:rPr>
            </w:pPr>
            <w:r w:rsidRPr="00A041E0">
              <w:t>Post Condition</w:t>
            </w:r>
          </w:p>
        </w:tc>
      </w:tr>
      <w:tr w:rsidR="009F5790" w:rsidRPr="00A041E0" w14:paraId="157725F0" w14:textId="77777777" w:rsidTr="001B0FD3">
        <w:tc>
          <w:tcPr>
            <w:tcW w:w="3168" w:type="dxa"/>
          </w:tcPr>
          <w:p w14:paraId="6FC88656" w14:textId="67787019" w:rsidR="009F5790" w:rsidRPr="00A041E0" w:rsidRDefault="00635A4D" w:rsidP="00942C06">
            <w:pPr>
              <w:rPr>
                <w:b/>
              </w:rPr>
            </w:pPr>
            <w:r w:rsidRPr="00A041E0">
              <w:t>Successful online registration for the hotel booking.</w:t>
            </w:r>
          </w:p>
        </w:tc>
        <w:tc>
          <w:tcPr>
            <w:tcW w:w="5688" w:type="dxa"/>
          </w:tcPr>
          <w:p w14:paraId="7AD6974C" w14:textId="60965186" w:rsidR="009F5790" w:rsidRPr="00A041E0" w:rsidRDefault="009A520E" w:rsidP="00942C06">
            <w:pPr>
              <w:rPr>
                <w:b/>
              </w:rPr>
            </w:pPr>
            <w:r w:rsidRPr="00A041E0">
              <w:t>The customer is able to successfull</w:t>
            </w:r>
            <w:r w:rsidR="00635A4D" w:rsidRPr="00A041E0">
              <w:t>y register for the hotel booking.</w:t>
            </w:r>
          </w:p>
        </w:tc>
      </w:tr>
      <w:tr w:rsidR="00712D72" w:rsidRPr="00A041E0" w14:paraId="17525C3D" w14:textId="77777777" w:rsidTr="001B0FD3">
        <w:tc>
          <w:tcPr>
            <w:tcW w:w="3168" w:type="dxa"/>
          </w:tcPr>
          <w:p w14:paraId="16F72E40" w14:textId="75EDB79D" w:rsidR="00712D72" w:rsidRPr="00A041E0" w:rsidRDefault="00712D72" w:rsidP="00942C06">
            <w:pPr>
              <w:rPr>
                <w:b/>
              </w:rPr>
            </w:pPr>
            <w:r w:rsidRPr="00A041E0">
              <w:t>Successful Booking of Hotel Room By Customer</w:t>
            </w:r>
          </w:p>
        </w:tc>
        <w:tc>
          <w:tcPr>
            <w:tcW w:w="5688" w:type="dxa"/>
          </w:tcPr>
          <w:p w14:paraId="23B5FA5C" w14:textId="614D586D" w:rsidR="00712D72" w:rsidRPr="00A041E0" w:rsidRDefault="00712D72" w:rsidP="00942C06">
            <w:pPr>
              <w:rPr>
                <w:b/>
              </w:rPr>
            </w:pPr>
            <w:r w:rsidRPr="00A041E0">
              <w:t>The system successfully books the hotel room.</w:t>
            </w:r>
          </w:p>
        </w:tc>
      </w:tr>
      <w:tr w:rsidR="00712D72" w:rsidRPr="00A041E0" w14:paraId="330E3A30" w14:textId="77777777" w:rsidTr="001B0FD3">
        <w:tc>
          <w:tcPr>
            <w:tcW w:w="3168" w:type="dxa"/>
          </w:tcPr>
          <w:p w14:paraId="4DA94835" w14:textId="65C72CC4" w:rsidR="00712D72" w:rsidRPr="00A041E0" w:rsidRDefault="00712D72" w:rsidP="00942C06">
            <w:pPr>
              <w:rPr>
                <w:b/>
              </w:rPr>
            </w:pPr>
            <w:r w:rsidRPr="00A041E0">
              <w:t>Invalid registration details and Login Credentials</w:t>
            </w:r>
          </w:p>
        </w:tc>
        <w:tc>
          <w:tcPr>
            <w:tcW w:w="5688" w:type="dxa"/>
          </w:tcPr>
          <w:p w14:paraId="7243EDFF" w14:textId="676068FF" w:rsidR="00712D72" w:rsidRPr="00A041E0" w:rsidRDefault="00712D72" w:rsidP="00942C06">
            <w:pPr>
              <w:rPr>
                <w:b/>
              </w:rPr>
            </w:pPr>
            <w:r w:rsidRPr="00A041E0">
              <w:t xml:space="preserve">The system fails to validate the details and abort user from getting </w:t>
            </w:r>
            <w:proofErr w:type="gramStart"/>
            <w:r w:rsidRPr="00A041E0">
              <w:t>registered  and</w:t>
            </w:r>
            <w:proofErr w:type="gramEnd"/>
            <w:r w:rsidRPr="00A041E0">
              <w:t xml:space="preserve"> getting logged in to the application.</w:t>
            </w:r>
          </w:p>
        </w:tc>
      </w:tr>
      <w:tr w:rsidR="00712D72" w:rsidRPr="00A041E0" w14:paraId="2CE33834" w14:textId="77777777" w:rsidTr="001B0FD3">
        <w:tc>
          <w:tcPr>
            <w:tcW w:w="3168" w:type="dxa"/>
          </w:tcPr>
          <w:p w14:paraId="43DB0227" w14:textId="0169B07F" w:rsidR="00712D72" w:rsidRPr="00A041E0" w:rsidRDefault="00712D72" w:rsidP="00942C06">
            <w:pPr>
              <w:rPr>
                <w:b/>
              </w:rPr>
            </w:pPr>
            <w:r w:rsidRPr="00A041E0">
              <w:t>Customer Enters Invalid Number of Rooms to be Booked</w:t>
            </w:r>
          </w:p>
        </w:tc>
        <w:tc>
          <w:tcPr>
            <w:tcW w:w="5688" w:type="dxa"/>
          </w:tcPr>
          <w:p w14:paraId="43EE6D48" w14:textId="7C149528" w:rsidR="00712D72" w:rsidRPr="00A041E0" w:rsidRDefault="00712D72" w:rsidP="00942C06">
            <w:pPr>
              <w:rPr>
                <w:b/>
              </w:rPr>
            </w:pPr>
            <w:r w:rsidRPr="00A041E0">
              <w:t>The system fails to validate the details and alert the user with the error message.</w:t>
            </w:r>
          </w:p>
        </w:tc>
      </w:tr>
      <w:tr w:rsidR="00712D72" w:rsidRPr="00A041E0" w14:paraId="1BA0F584" w14:textId="77777777" w:rsidTr="001B0FD3">
        <w:tc>
          <w:tcPr>
            <w:tcW w:w="3168" w:type="dxa"/>
          </w:tcPr>
          <w:p w14:paraId="2C68667A" w14:textId="3307B440" w:rsidR="00712D72" w:rsidRPr="00A041E0" w:rsidRDefault="00712D72" w:rsidP="00942C06">
            <w:pPr>
              <w:rPr>
                <w:b/>
              </w:rPr>
            </w:pPr>
            <w:r w:rsidRPr="00A041E0">
              <w:t>Customer Enters Invalid Number of Adults</w:t>
            </w:r>
          </w:p>
        </w:tc>
        <w:tc>
          <w:tcPr>
            <w:tcW w:w="5688" w:type="dxa"/>
          </w:tcPr>
          <w:p w14:paraId="3C3014F6" w14:textId="2626F07B" w:rsidR="00712D72" w:rsidRPr="00A041E0" w:rsidRDefault="00712D72" w:rsidP="00942C06">
            <w:pPr>
              <w:rPr>
                <w:b/>
              </w:rPr>
            </w:pPr>
            <w:r w:rsidRPr="00A041E0">
              <w:t>The system fails to validate the details and alert the user with the error message.</w:t>
            </w:r>
          </w:p>
        </w:tc>
      </w:tr>
      <w:tr w:rsidR="00712D72" w:rsidRPr="00A041E0" w14:paraId="20183AB6" w14:textId="77777777" w:rsidTr="001B0FD3">
        <w:tc>
          <w:tcPr>
            <w:tcW w:w="3168" w:type="dxa"/>
          </w:tcPr>
          <w:p w14:paraId="05B37972" w14:textId="3819E010" w:rsidR="00712D72" w:rsidRPr="00A041E0" w:rsidRDefault="00712D72" w:rsidP="00942C06">
            <w:pPr>
              <w:rPr>
                <w:b/>
              </w:rPr>
            </w:pPr>
            <w:r w:rsidRPr="00A041E0">
              <w:t>Customer Enters Invalid Number of Children</w:t>
            </w:r>
          </w:p>
        </w:tc>
        <w:tc>
          <w:tcPr>
            <w:tcW w:w="5688" w:type="dxa"/>
          </w:tcPr>
          <w:p w14:paraId="5146B19A" w14:textId="49AFB314" w:rsidR="00712D72" w:rsidRPr="00A041E0" w:rsidRDefault="00712D72" w:rsidP="00942C06">
            <w:pPr>
              <w:rPr>
                <w:b/>
              </w:rPr>
            </w:pPr>
            <w:r w:rsidRPr="00A041E0">
              <w:t>The system fails to validate the details and alert the user with the error message.</w:t>
            </w:r>
          </w:p>
        </w:tc>
      </w:tr>
      <w:tr w:rsidR="00712D72" w:rsidRPr="00A041E0" w14:paraId="63633070" w14:textId="77777777" w:rsidTr="001B0FD3">
        <w:tc>
          <w:tcPr>
            <w:tcW w:w="3168" w:type="dxa"/>
          </w:tcPr>
          <w:p w14:paraId="63FA73C9" w14:textId="77777777" w:rsidR="00712D72" w:rsidRPr="00A041E0" w:rsidRDefault="00712D72" w:rsidP="00942C06">
            <w:pPr>
              <w:rPr>
                <w:b/>
              </w:rPr>
            </w:pPr>
            <w:r w:rsidRPr="00A041E0">
              <w:t>Successful Booking of Flight  By customers</w:t>
            </w:r>
          </w:p>
          <w:p w14:paraId="32B6E3C2" w14:textId="25C0794E" w:rsidR="00712D72" w:rsidRPr="00A041E0" w:rsidRDefault="00712D72" w:rsidP="00942C06"/>
        </w:tc>
        <w:tc>
          <w:tcPr>
            <w:tcW w:w="5688" w:type="dxa"/>
          </w:tcPr>
          <w:p w14:paraId="2D4C4E43" w14:textId="28E2C56E" w:rsidR="00712D72" w:rsidRPr="00A041E0" w:rsidRDefault="00712D72" w:rsidP="00942C06">
            <w:pPr>
              <w:rPr>
                <w:b/>
              </w:rPr>
            </w:pPr>
            <w:r w:rsidRPr="00A041E0">
              <w:t>The system successfully books flight tickets</w:t>
            </w:r>
          </w:p>
        </w:tc>
      </w:tr>
      <w:tr w:rsidR="00712D72" w:rsidRPr="00A041E0" w14:paraId="783764B7" w14:textId="77777777" w:rsidTr="001B0FD3">
        <w:tc>
          <w:tcPr>
            <w:tcW w:w="3168" w:type="dxa"/>
          </w:tcPr>
          <w:p w14:paraId="388726E4" w14:textId="300BDB8D" w:rsidR="00712D72" w:rsidRPr="00A041E0" w:rsidRDefault="00712D72" w:rsidP="00942C06">
            <w:pPr>
              <w:rPr>
                <w:b/>
              </w:rPr>
            </w:pPr>
            <w:r w:rsidRPr="00A041E0">
              <w:t>Invalid Credentials of flight booking</w:t>
            </w:r>
          </w:p>
        </w:tc>
        <w:tc>
          <w:tcPr>
            <w:tcW w:w="5688" w:type="dxa"/>
          </w:tcPr>
          <w:p w14:paraId="33EBCD80" w14:textId="4D85FD7D" w:rsidR="00712D72" w:rsidRPr="00A041E0" w:rsidRDefault="007773CF" w:rsidP="00942C06">
            <w:pPr>
              <w:rPr>
                <w:b/>
              </w:rPr>
            </w:pPr>
            <w:r w:rsidRPr="00A041E0">
              <w:t>The system fails to validate the details about user</w:t>
            </w:r>
          </w:p>
        </w:tc>
      </w:tr>
      <w:tr w:rsidR="00712D72" w:rsidRPr="00A041E0" w14:paraId="66CF743F" w14:textId="77777777" w:rsidTr="001B0FD3">
        <w:tc>
          <w:tcPr>
            <w:tcW w:w="3168" w:type="dxa"/>
          </w:tcPr>
          <w:p w14:paraId="0F143E04" w14:textId="77777777" w:rsidR="007773CF" w:rsidRPr="00A041E0" w:rsidRDefault="007773CF" w:rsidP="00942C06">
            <w:pPr>
              <w:rPr>
                <w:b/>
              </w:rPr>
            </w:pPr>
            <w:r w:rsidRPr="00A041E0">
              <w:t>Successful Booking of car  By customers</w:t>
            </w:r>
          </w:p>
          <w:p w14:paraId="1F072568" w14:textId="1C088CF4" w:rsidR="00712D72" w:rsidRPr="00A041E0" w:rsidRDefault="00712D72" w:rsidP="00942C06"/>
        </w:tc>
        <w:tc>
          <w:tcPr>
            <w:tcW w:w="5688" w:type="dxa"/>
          </w:tcPr>
          <w:p w14:paraId="7032C57E" w14:textId="7E8CCB4E" w:rsidR="00712D72" w:rsidRPr="00A041E0" w:rsidRDefault="007773CF" w:rsidP="00942C06">
            <w:pPr>
              <w:rPr>
                <w:b/>
              </w:rPr>
            </w:pPr>
            <w:r w:rsidRPr="00A041E0">
              <w:t>The system successfully books car</w:t>
            </w:r>
          </w:p>
        </w:tc>
      </w:tr>
      <w:tr w:rsidR="007773CF" w:rsidRPr="00A041E0" w14:paraId="7A4D4516" w14:textId="77777777" w:rsidTr="001B0FD3">
        <w:tc>
          <w:tcPr>
            <w:tcW w:w="3168" w:type="dxa"/>
          </w:tcPr>
          <w:p w14:paraId="59BFC6A4" w14:textId="77777777" w:rsidR="007773CF" w:rsidRPr="00A041E0" w:rsidRDefault="007773CF" w:rsidP="00942C06">
            <w:pPr>
              <w:rPr>
                <w:b/>
              </w:rPr>
            </w:pPr>
            <w:r w:rsidRPr="00A041E0">
              <w:t>Invalid Credentials of booking car</w:t>
            </w:r>
          </w:p>
          <w:p w14:paraId="73DB9D6A" w14:textId="4F325A51" w:rsidR="007773CF" w:rsidRPr="00A041E0" w:rsidRDefault="007773CF" w:rsidP="00942C06"/>
        </w:tc>
        <w:tc>
          <w:tcPr>
            <w:tcW w:w="5688" w:type="dxa"/>
          </w:tcPr>
          <w:p w14:paraId="4B32E378" w14:textId="12277E9C" w:rsidR="007773CF" w:rsidRPr="00A041E0" w:rsidRDefault="007773CF" w:rsidP="00942C06">
            <w:pPr>
              <w:rPr>
                <w:b/>
              </w:rPr>
            </w:pPr>
            <w:r w:rsidRPr="00A041E0">
              <w:t>The system fails to validate the details about user</w:t>
            </w:r>
          </w:p>
        </w:tc>
      </w:tr>
    </w:tbl>
    <w:p w14:paraId="23EFDC96" w14:textId="77777777" w:rsidR="009F5790" w:rsidRPr="00A041E0" w:rsidRDefault="009F5790" w:rsidP="00942C06"/>
    <w:p w14:paraId="338C66C3" w14:textId="77777777" w:rsidR="009F5790" w:rsidRPr="00A041E0" w:rsidRDefault="009F5790" w:rsidP="00942C06">
      <w:pPr>
        <w:pStyle w:val="StyleHeading1H1Mainheading1Heading1Heading10Head1h1Sec"/>
      </w:pPr>
      <w:bookmarkStart w:id="89" w:name="_Toc144299928"/>
      <w:bookmarkStart w:id="90" w:name="_Toc145125014"/>
      <w:bookmarkStart w:id="91" w:name="_Toc165439512"/>
      <w:bookmarkStart w:id="92" w:name="_Toc186019621"/>
      <w:bookmarkStart w:id="93" w:name="_Toc503642920"/>
      <w:bookmarkStart w:id="94" w:name="_Toc503693224"/>
      <w:bookmarkStart w:id="95" w:name="_Toc503693599"/>
      <w:r w:rsidRPr="00A041E0">
        <w:t>Special Requirements</w:t>
      </w:r>
      <w:bookmarkEnd w:id="89"/>
      <w:bookmarkEnd w:id="90"/>
      <w:bookmarkEnd w:id="91"/>
      <w:bookmarkEnd w:id="92"/>
      <w:bookmarkEnd w:id="93"/>
      <w:bookmarkEnd w:id="94"/>
      <w:bookmarkEnd w:id="95"/>
    </w:p>
    <w:p w14:paraId="63356350" w14:textId="77777777" w:rsidR="00350D73" w:rsidRPr="00A041E0" w:rsidRDefault="00350D73" w:rsidP="00942C06">
      <w:pPr>
        <w:pStyle w:val="StyleHeading2Sub-headingH2ChapterNumberAppendixLetterchnh"/>
      </w:pPr>
      <w:bookmarkStart w:id="96" w:name="_Toc458607236"/>
      <w:bookmarkStart w:id="97" w:name="_Toc503642921"/>
      <w:bookmarkStart w:id="98" w:name="_Toc503693225"/>
      <w:bookmarkStart w:id="99" w:name="_Toc503693600"/>
      <w:r w:rsidRPr="00A041E0">
        <w:t>Performance</w:t>
      </w:r>
      <w:bookmarkEnd w:id="96"/>
      <w:bookmarkEnd w:id="97"/>
      <w:bookmarkEnd w:id="98"/>
      <w:bookmarkEnd w:id="99"/>
      <w:r w:rsidRPr="00A041E0">
        <w:t xml:space="preserve"> </w:t>
      </w:r>
    </w:p>
    <w:p w14:paraId="4E0A6902" w14:textId="4944DC37" w:rsidR="00F94F85" w:rsidRPr="00A041E0" w:rsidRDefault="00A06243" w:rsidP="00942C06">
      <w:pPr>
        <w:pStyle w:val="ListParagraph"/>
        <w:numPr>
          <w:ilvl w:val="3"/>
          <w:numId w:val="24"/>
        </w:numPr>
        <w:rPr>
          <w:b/>
          <w:lang w:val="fr-FR"/>
        </w:rPr>
      </w:pPr>
      <w:r w:rsidRPr="00A041E0">
        <w:rPr>
          <w:lang w:val="fr-FR"/>
        </w:rPr>
        <w:t>M</w:t>
      </w:r>
      <w:r w:rsidR="00F94F85" w:rsidRPr="00A041E0">
        <w:rPr>
          <w:lang w:val="fr-FR"/>
        </w:rPr>
        <w:t xml:space="preserve">inimum of 3MBPs </w:t>
      </w:r>
      <w:proofErr w:type="spellStart"/>
      <w:r w:rsidR="00F94F85" w:rsidRPr="00A041E0">
        <w:rPr>
          <w:lang w:val="fr-FR"/>
        </w:rPr>
        <w:t>continous</w:t>
      </w:r>
      <w:proofErr w:type="spellEnd"/>
      <w:r w:rsidR="00F94F85" w:rsidRPr="00A041E0">
        <w:rPr>
          <w:lang w:val="fr-FR"/>
        </w:rPr>
        <w:t xml:space="preserve"> </w:t>
      </w:r>
      <w:proofErr w:type="spellStart"/>
      <w:r w:rsidR="00F94F85" w:rsidRPr="00A041E0">
        <w:rPr>
          <w:lang w:val="fr-FR"/>
        </w:rPr>
        <w:t>connection</w:t>
      </w:r>
      <w:proofErr w:type="spellEnd"/>
      <w:r w:rsidR="00F94F85" w:rsidRPr="00A041E0">
        <w:rPr>
          <w:lang w:val="fr-FR"/>
        </w:rPr>
        <w:t xml:space="preserve"> </w:t>
      </w:r>
      <w:proofErr w:type="spellStart"/>
      <w:r w:rsidR="00F94F85" w:rsidRPr="00A041E0">
        <w:rPr>
          <w:lang w:val="fr-FR"/>
        </w:rPr>
        <w:t>is</w:t>
      </w:r>
      <w:proofErr w:type="spellEnd"/>
      <w:r w:rsidR="00F94F85" w:rsidRPr="00A041E0">
        <w:rPr>
          <w:lang w:val="fr-FR"/>
        </w:rPr>
        <w:t xml:space="preserve"> </w:t>
      </w:r>
      <w:proofErr w:type="spellStart"/>
      <w:r w:rsidR="00F94F85" w:rsidRPr="00A041E0">
        <w:rPr>
          <w:lang w:val="fr-FR"/>
        </w:rPr>
        <w:t>required</w:t>
      </w:r>
      <w:proofErr w:type="spellEnd"/>
      <w:r w:rsidR="00F94F85" w:rsidRPr="00A041E0">
        <w:rPr>
          <w:lang w:val="fr-FR"/>
        </w:rPr>
        <w:t xml:space="preserve">. </w:t>
      </w:r>
    </w:p>
    <w:p w14:paraId="006B5922" w14:textId="5500DD14" w:rsidR="00F94F85" w:rsidRPr="00A041E0" w:rsidRDefault="00F94F85" w:rsidP="00942C06">
      <w:pPr>
        <w:pStyle w:val="ListParagraph"/>
        <w:numPr>
          <w:ilvl w:val="3"/>
          <w:numId w:val="24"/>
        </w:numPr>
        <w:rPr>
          <w:b/>
          <w:lang w:val="fr-FR"/>
        </w:rPr>
      </w:pPr>
      <w:r w:rsidRPr="00A041E0">
        <w:rPr>
          <w:lang w:val="fr-FR"/>
        </w:rPr>
        <w:t xml:space="preserve">Application </w:t>
      </w:r>
      <w:proofErr w:type="spellStart"/>
      <w:r w:rsidRPr="00A041E0">
        <w:rPr>
          <w:lang w:val="fr-FR"/>
        </w:rPr>
        <w:t>should</w:t>
      </w:r>
      <w:proofErr w:type="spellEnd"/>
      <w:r w:rsidRPr="00A041E0">
        <w:rPr>
          <w:lang w:val="fr-FR"/>
        </w:rPr>
        <w:t xml:space="preserve"> </w:t>
      </w:r>
      <w:proofErr w:type="spellStart"/>
      <w:r w:rsidRPr="00A041E0">
        <w:rPr>
          <w:lang w:val="fr-FR"/>
        </w:rPr>
        <w:t>respond</w:t>
      </w:r>
      <w:proofErr w:type="spellEnd"/>
      <w:r w:rsidRPr="00A041E0">
        <w:rPr>
          <w:lang w:val="fr-FR"/>
        </w:rPr>
        <w:t xml:space="preserve"> </w:t>
      </w:r>
      <w:proofErr w:type="spellStart"/>
      <w:r w:rsidRPr="00A041E0">
        <w:rPr>
          <w:lang w:val="fr-FR"/>
        </w:rPr>
        <w:t>within</w:t>
      </w:r>
      <w:proofErr w:type="spellEnd"/>
      <w:r w:rsidRPr="00A041E0">
        <w:rPr>
          <w:lang w:val="fr-FR"/>
        </w:rPr>
        <w:t xml:space="preserve"> 6 sec. for all the </w:t>
      </w:r>
      <w:proofErr w:type="spellStart"/>
      <w:r w:rsidRPr="00A041E0">
        <w:rPr>
          <w:lang w:val="fr-FR"/>
        </w:rPr>
        <w:t>request</w:t>
      </w:r>
      <w:proofErr w:type="spellEnd"/>
      <w:r w:rsidRPr="00A041E0">
        <w:rPr>
          <w:lang w:val="fr-FR"/>
        </w:rPr>
        <w:t xml:space="preserve"> by the user.</w:t>
      </w:r>
    </w:p>
    <w:p w14:paraId="314713F1" w14:textId="2032E5E8" w:rsidR="00F94F85" w:rsidRPr="00A041E0" w:rsidRDefault="00F94F85" w:rsidP="00942C06">
      <w:pPr>
        <w:pStyle w:val="ListParagraph"/>
        <w:numPr>
          <w:ilvl w:val="3"/>
          <w:numId w:val="24"/>
        </w:numPr>
        <w:rPr>
          <w:b/>
          <w:lang w:val="fr-FR"/>
        </w:rPr>
      </w:pPr>
      <w:r w:rsidRPr="00A041E0">
        <w:rPr>
          <w:lang w:val="fr-FR"/>
        </w:rPr>
        <w:t xml:space="preserve">System </w:t>
      </w:r>
      <w:proofErr w:type="spellStart"/>
      <w:r w:rsidRPr="00A041E0">
        <w:rPr>
          <w:lang w:val="fr-FR"/>
        </w:rPr>
        <w:t>should</w:t>
      </w:r>
      <w:proofErr w:type="spellEnd"/>
      <w:r w:rsidRPr="00A041E0">
        <w:rPr>
          <w:lang w:val="fr-FR"/>
        </w:rPr>
        <w:t xml:space="preserve"> have 256 mb of ram or </w:t>
      </w:r>
      <w:proofErr w:type="spellStart"/>
      <w:r w:rsidRPr="00A041E0">
        <w:rPr>
          <w:lang w:val="fr-FR"/>
        </w:rPr>
        <w:t>higher</w:t>
      </w:r>
      <w:proofErr w:type="spellEnd"/>
      <w:r w:rsidRPr="00A041E0">
        <w:rPr>
          <w:lang w:val="fr-FR"/>
        </w:rPr>
        <w:t>.</w:t>
      </w:r>
    </w:p>
    <w:p w14:paraId="439A5960" w14:textId="77777777" w:rsidR="00F94F85" w:rsidRPr="00A041E0" w:rsidRDefault="00F94F85" w:rsidP="00942C06">
      <w:pPr>
        <w:pStyle w:val="ListParagraph"/>
        <w:rPr>
          <w:lang w:val="fr-FR"/>
        </w:rPr>
      </w:pPr>
    </w:p>
    <w:p w14:paraId="122FEF06" w14:textId="6D0DB297" w:rsidR="00350D73" w:rsidRPr="00A041E0" w:rsidRDefault="000118E2" w:rsidP="00942C06">
      <w:pPr>
        <w:pStyle w:val="ListParagraph"/>
      </w:pPr>
      <w:r w:rsidRPr="00A041E0">
        <w:t xml:space="preserve"> </w:t>
      </w:r>
    </w:p>
    <w:p w14:paraId="53F16F6D" w14:textId="77777777" w:rsidR="00350D73" w:rsidRPr="00A041E0" w:rsidRDefault="00350D73" w:rsidP="00942C06">
      <w:pPr>
        <w:pStyle w:val="StyleHeading2Sub-headingH2ChapterNumberAppendixLetterchnh"/>
      </w:pPr>
      <w:bookmarkStart w:id="100" w:name="_Toc458607237"/>
      <w:bookmarkStart w:id="101" w:name="_Toc503642922"/>
      <w:bookmarkStart w:id="102" w:name="_Toc503693226"/>
      <w:bookmarkStart w:id="103" w:name="_Toc503693601"/>
      <w:r w:rsidRPr="00A041E0">
        <w:lastRenderedPageBreak/>
        <w:t>Availability</w:t>
      </w:r>
      <w:bookmarkEnd w:id="100"/>
      <w:bookmarkEnd w:id="101"/>
      <w:bookmarkEnd w:id="102"/>
      <w:bookmarkEnd w:id="103"/>
      <w:r w:rsidRPr="00A041E0">
        <w:t xml:space="preserve"> </w:t>
      </w:r>
    </w:p>
    <w:p w14:paraId="704C95EA" w14:textId="28646993" w:rsidR="00350D73" w:rsidRPr="00A041E0" w:rsidRDefault="00350D73" w:rsidP="00942C06">
      <w:pPr>
        <w:pStyle w:val="ListParagraph"/>
        <w:numPr>
          <w:ilvl w:val="1"/>
          <w:numId w:val="14"/>
        </w:numPr>
        <w:rPr>
          <w:b/>
        </w:rPr>
      </w:pPr>
      <w:r w:rsidRPr="00A041E0">
        <w:t xml:space="preserve">The </w:t>
      </w:r>
      <w:r w:rsidR="00590989" w:rsidRPr="00A041E0">
        <w:t xml:space="preserve">customer should be able to do online booking of the </w:t>
      </w:r>
      <w:r w:rsidR="00F94F85" w:rsidRPr="00A041E0">
        <w:t>hotel rooms</w:t>
      </w:r>
      <w:r w:rsidR="00590989" w:rsidRPr="00A041E0">
        <w:t xml:space="preserve"> and on all days.</w:t>
      </w:r>
    </w:p>
    <w:p w14:paraId="1126701F" w14:textId="0AA81747" w:rsidR="00355542" w:rsidRPr="00A041E0" w:rsidRDefault="00355542" w:rsidP="00942C06">
      <w:pPr>
        <w:pStyle w:val="ListParagraph"/>
        <w:numPr>
          <w:ilvl w:val="1"/>
          <w:numId w:val="14"/>
        </w:numPr>
        <w:rPr>
          <w:b/>
        </w:rPr>
      </w:pPr>
      <w:r w:rsidRPr="00A041E0">
        <w:t>Application is up and running 24*7</w:t>
      </w:r>
    </w:p>
    <w:p w14:paraId="7F473288" w14:textId="77777777" w:rsidR="00350D73" w:rsidRPr="00A041E0" w:rsidRDefault="00350D73" w:rsidP="00942C06">
      <w:pPr>
        <w:pStyle w:val="StyleHeading2Sub-headingH2ChapterNumberAppendixLetterchnh"/>
      </w:pPr>
      <w:bookmarkStart w:id="104" w:name="_Toc458607238"/>
      <w:bookmarkStart w:id="105" w:name="_Toc503642923"/>
      <w:bookmarkStart w:id="106" w:name="_Toc503693227"/>
      <w:bookmarkStart w:id="107" w:name="_Toc503693602"/>
      <w:r w:rsidRPr="00A041E0">
        <w:t>User Interface</w:t>
      </w:r>
      <w:bookmarkEnd w:id="104"/>
      <w:bookmarkEnd w:id="105"/>
      <w:bookmarkEnd w:id="106"/>
      <w:bookmarkEnd w:id="107"/>
      <w:r w:rsidRPr="00A041E0">
        <w:t xml:space="preserve"> </w:t>
      </w:r>
    </w:p>
    <w:p w14:paraId="696A7C3F" w14:textId="77777777" w:rsidR="00350D73" w:rsidRPr="00A041E0" w:rsidRDefault="00350D73" w:rsidP="00942C06">
      <w:pPr>
        <w:pStyle w:val="ListParagraph"/>
        <w:numPr>
          <w:ilvl w:val="1"/>
          <w:numId w:val="13"/>
        </w:numPr>
        <w:rPr>
          <w:b/>
        </w:rPr>
      </w:pPr>
      <w:r w:rsidRPr="00A041E0">
        <w:t>The letters on Menus shall be bold</w:t>
      </w:r>
    </w:p>
    <w:p w14:paraId="352D6C02" w14:textId="4C743F66" w:rsidR="00350D73" w:rsidRPr="00A041E0" w:rsidRDefault="00350D73" w:rsidP="00942C06">
      <w:pPr>
        <w:pStyle w:val="ListParagraph"/>
        <w:numPr>
          <w:ilvl w:val="1"/>
          <w:numId w:val="13"/>
        </w:numPr>
        <w:rPr>
          <w:b/>
        </w:rPr>
      </w:pPr>
      <w:r w:rsidRPr="00A041E0">
        <w:t>The active links shoul</w:t>
      </w:r>
      <w:r w:rsidR="0092658D" w:rsidRPr="00A041E0">
        <w:t>d</w:t>
      </w:r>
      <w:r w:rsidRPr="00A041E0">
        <w:t xml:space="preserve"> be displayed in red color</w:t>
      </w:r>
    </w:p>
    <w:p w14:paraId="2A954A84" w14:textId="00FD0E8D" w:rsidR="00350D73" w:rsidRPr="00A041E0" w:rsidRDefault="00350D73" w:rsidP="00942C06">
      <w:pPr>
        <w:pStyle w:val="ListParagraph"/>
        <w:numPr>
          <w:ilvl w:val="1"/>
          <w:numId w:val="13"/>
        </w:numPr>
        <w:rPr>
          <w:b/>
        </w:rPr>
      </w:pPr>
      <w:r w:rsidRPr="00A041E0">
        <w:t>The visited links should be displayed in purp</w:t>
      </w:r>
      <w:r w:rsidR="0092658D" w:rsidRPr="00A041E0">
        <w:t xml:space="preserve">le </w:t>
      </w:r>
      <w:r w:rsidRPr="00A041E0">
        <w:t>color</w:t>
      </w:r>
    </w:p>
    <w:p w14:paraId="3C586FDD" w14:textId="01F79DB5" w:rsidR="00350D73" w:rsidRPr="00A041E0" w:rsidRDefault="00350D73" w:rsidP="00942C06">
      <w:pPr>
        <w:pStyle w:val="ListParagraph"/>
        <w:numPr>
          <w:ilvl w:val="1"/>
          <w:numId w:val="13"/>
        </w:numPr>
        <w:rPr>
          <w:b/>
        </w:rPr>
      </w:pPr>
      <w:r w:rsidRPr="00A041E0">
        <w:t xml:space="preserve">The </w:t>
      </w:r>
      <w:r w:rsidR="0092658D" w:rsidRPr="00A041E0">
        <w:t>u</w:t>
      </w:r>
      <w:r w:rsidRPr="00A041E0">
        <w:t>nvisited links should be displayed in blue</w:t>
      </w:r>
    </w:p>
    <w:p w14:paraId="27C836D2" w14:textId="77777777" w:rsidR="00350D73" w:rsidRPr="00A041E0" w:rsidRDefault="00350D73" w:rsidP="00942C06">
      <w:pPr>
        <w:pStyle w:val="ListParagraph"/>
        <w:numPr>
          <w:ilvl w:val="1"/>
          <w:numId w:val="13"/>
        </w:numPr>
        <w:rPr>
          <w:b/>
        </w:rPr>
      </w:pPr>
      <w:r w:rsidRPr="00A041E0">
        <w:t>The logout and back button should be available on every page of the application</w:t>
      </w:r>
    </w:p>
    <w:p w14:paraId="46EBDF58" w14:textId="77777777" w:rsidR="00350D73" w:rsidRPr="00A041E0" w:rsidRDefault="00350D73" w:rsidP="00942C06">
      <w:pPr>
        <w:pStyle w:val="ListParagraph"/>
        <w:numPr>
          <w:ilvl w:val="1"/>
          <w:numId w:val="13"/>
        </w:numPr>
        <w:rPr>
          <w:b/>
        </w:rPr>
      </w:pPr>
      <w:r w:rsidRPr="00A041E0">
        <w:t>Look and feel and color of application should be proper.</w:t>
      </w:r>
    </w:p>
    <w:p w14:paraId="61E410A1" w14:textId="77777777" w:rsidR="00350D73" w:rsidRPr="00A041E0" w:rsidRDefault="00350D73" w:rsidP="00942C06">
      <w:pPr>
        <w:pStyle w:val="ListParagraph"/>
        <w:numPr>
          <w:ilvl w:val="1"/>
          <w:numId w:val="13"/>
        </w:numPr>
        <w:rPr>
          <w:b/>
        </w:rPr>
      </w:pPr>
      <w:r w:rsidRPr="00A041E0">
        <w:t xml:space="preserve">In case of </w:t>
      </w:r>
      <w:proofErr w:type="gramStart"/>
      <w:r w:rsidRPr="00A041E0">
        <w:t>Field  level</w:t>
      </w:r>
      <w:proofErr w:type="gramEnd"/>
      <w:r w:rsidRPr="00A041E0">
        <w:t xml:space="preserve"> validation error messages should be displayed in red color.</w:t>
      </w:r>
    </w:p>
    <w:p w14:paraId="055ECC48" w14:textId="77777777" w:rsidR="00350D73" w:rsidRPr="00A041E0" w:rsidRDefault="00350D73" w:rsidP="00942C06">
      <w:pPr>
        <w:pStyle w:val="StyleHeading2Sub-headingH2ChapterNumberAppendixLetterchnh"/>
      </w:pPr>
      <w:bookmarkStart w:id="108" w:name="_Toc458607239"/>
      <w:bookmarkStart w:id="109" w:name="_Toc503642924"/>
      <w:bookmarkStart w:id="110" w:name="_Toc503693228"/>
      <w:bookmarkStart w:id="111" w:name="_Toc503693603"/>
      <w:r w:rsidRPr="00A041E0">
        <w:t>Security</w:t>
      </w:r>
      <w:bookmarkEnd w:id="108"/>
      <w:bookmarkEnd w:id="109"/>
      <w:bookmarkEnd w:id="110"/>
      <w:bookmarkEnd w:id="111"/>
    </w:p>
    <w:p w14:paraId="20CF86D4" w14:textId="77777777" w:rsidR="00350D73" w:rsidRPr="00A041E0" w:rsidRDefault="00350D73" w:rsidP="00942C06">
      <w:pPr>
        <w:pStyle w:val="ListParagraph"/>
        <w:numPr>
          <w:ilvl w:val="0"/>
          <w:numId w:val="15"/>
        </w:numPr>
        <w:rPr>
          <w:b/>
        </w:rPr>
      </w:pPr>
      <w:r w:rsidRPr="00A041E0">
        <w:t>The system shall display the letters of PIN numbers in a masked format when they are entered by the customer.</w:t>
      </w:r>
    </w:p>
    <w:p w14:paraId="54742DFC" w14:textId="7E5C8498" w:rsidR="00350D73" w:rsidRPr="00A041E0" w:rsidRDefault="007A3689" w:rsidP="00942C06">
      <w:pPr>
        <w:pStyle w:val="ListParagraph"/>
        <w:numPr>
          <w:ilvl w:val="0"/>
          <w:numId w:val="15"/>
        </w:numPr>
        <w:rPr>
          <w:b/>
        </w:rPr>
      </w:pPr>
      <w:r w:rsidRPr="00A041E0">
        <w:t>Customer</w:t>
      </w:r>
      <w:r w:rsidR="00350D73" w:rsidRPr="00A041E0">
        <w:t xml:space="preserve"> login should not have admin rights</w:t>
      </w:r>
    </w:p>
    <w:p w14:paraId="26F528DF" w14:textId="488B4A7E" w:rsidR="00350D73" w:rsidRPr="00A041E0" w:rsidRDefault="00350D73" w:rsidP="00942C06">
      <w:pPr>
        <w:pStyle w:val="ListParagraph"/>
        <w:numPr>
          <w:ilvl w:val="0"/>
          <w:numId w:val="15"/>
        </w:numPr>
        <w:rPr>
          <w:b/>
        </w:rPr>
      </w:pPr>
      <w:r w:rsidRPr="00A041E0">
        <w:t xml:space="preserve">After clicking on back on browser it should </w:t>
      </w:r>
      <w:r w:rsidRPr="00A041E0">
        <w:rPr>
          <w:shd w:val="clear" w:color="auto" w:fill="FFFFFF"/>
        </w:rPr>
        <w:t>take you back to the previous page in the list</w:t>
      </w:r>
    </w:p>
    <w:p w14:paraId="262DC057" w14:textId="6D01A3CF" w:rsidR="00350D73" w:rsidRPr="00A041E0" w:rsidRDefault="00350D73" w:rsidP="00942C06">
      <w:pPr>
        <w:pStyle w:val="ListParagraph"/>
        <w:numPr>
          <w:ilvl w:val="0"/>
          <w:numId w:val="15"/>
        </w:numPr>
        <w:rPr>
          <w:b/>
        </w:rPr>
      </w:pPr>
      <w:r w:rsidRPr="00A041E0">
        <w:t xml:space="preserve">After clicking on </w:t>
      </w:r>
      <w:proofErr w:type="spellStart"/>
      <w:r w:rsidRPr="00A041E0">
        <w:t>Forword</w:t>
      </w:r>
      <w:proofErr w:type="spellEnd"/>
      <w:r w:rsidRPr="00A041E0">
        <w:t xml:space="preserve"> on browser it should </w:t>
      </w:r>
      <w:r w:rsidRPr="00A041E0">
        <w:rPr>
          <w:color w:val="242729"/>
          <w:shd w:val="clear" w:color="auto" w:fill="FFFFFF"/>
        </w:rPr>
        <w:t xml:space="preserve">take you </w:t>
      </w:r>
      <w:proofErr w:type="spellStart"/>
      <w:proofErr w:type="gramStart"/>
      <w:r w:rsidRPr="00A041E0">
        <w:rPr>
          <w:color w:val="242729"/>
          <w:shd w:val="clear" w:color="auto" w:fill="FFFFFF"/>
        </w:rPr>
        <w:t>forword</w:t>
      </w:r>
      <w:proofErr w:type="spellEnd"/>
      <w:r w:rsidRPr="00A041E0">
        <w:rPr>
          <w:color w:val="242729"/>
          <w:shd w:val="clear" w:color="auto" w:fill="FFFFFF"/>
        </w:rPr>
        <w:t xml:space="preserve">  to</w:t>
      </w:r>
      <w:proofErr w:type="gramEnd"/>
      <w:r w:rsidRPr="00A041E0">
        <w:rPr>
          <w:color w:val="242729"/>
          <w:shd w:val="clear" w:color="auto" w:fill="FFFFFF"/>
        </w:rPr>
        <w:t xml:space="preserve"> the next page in the list.</w:t>
      </w:r>
    </w:p>
    <w:p w14:paraId="44388E77" w14:textId="77777777" w:rsidR="00350D73" w:rsidRPr="00A041E0" w:rsidRDefault="00350D73" w:rsidP="00942C06">
      <w:pPr>
        <w:pStyle w:val="ListParagraph"/>
        <w:numPr>
          <w:ilvl w:val="0"/>
          <w:numId w:val="15"/>
        </w:numPr>
        <w:rPr>
          <w:b/>
        </w:rPr>
      </w:pPr>
      <w:r w:rsidRPr="00A041E0">
        <w:rPr>
          <w:shd w:val="clear" w:color="auto" w:fill="FFFFFF"/>
        </w:rPr>
        <w:t xml:space="preserve">User Session should get </w:t>
      </w:r>
      <w:proofErr w:type="gramStart"/>
      <w:r w:rsidRPr="00A041E0">
        <w:rPr>
          <w:shd w:val="clear" w:color="auto" w:fill="FFFFFF"/>
        </w:rPr>
        <w:t>expire</w:t>
      </w:r>
      <w:proofErr w:type="gramEnd"/>
      <w:r w:rsidRPr="00A041E0">
        <w:rPr>
          <w:shd w:val="clear" w:color="auto" w:fill="FFFFFF"/>
        </w:rPr>
        <w:t xml:space="preserve"> if user is inactive for 10 mins.</w:t>
      </w:r>
    </w:p>
    <w:p w14:paraId="755883D0" w14:textId="77777777" w:rsidR="009F5790" w:rsidRPr="00A041E0" w:rsidRDefault="009F5790" w:rsidP="00942C06">
      <w:pPr>
        <w:pStyle w:val="infoblue"/>
        <w:rPr>
          <w:rStyle w:val="ftextindentedl1"/>
          <w:rFonts w:ascii="Times New Roman" w:hAnsi="Times New Roman"/>
          <w:b/>
          <w:i w:val="0"/>
          <w:color w:val="auto"/>
        </w:rPr>
      </w:pPr>
    </w:p>
    <w:p w14:paraId="3FFBD451" w14:textId="77777777" w:rsidR="009F5790" w:rsidRPr="00A041E0" w:rsidRDefault="009F5790" w:rsidP="00942C06">
      <w:pPr>
        <w:pStyle w:val="infoblue"/>
      </w:pPr>
    </w:p>
    <w:p w14:paraId="3B0CFABF" w14:textId="77777777" w:rsidR="009F5790" w:rsidRPr="00A041E0" w:rsidRDefault="009F5790" w:rsidP="00942C06">
      <w:pPr>
        <w:pStyle w:val="StyleHeading1H1Mainheading1Heading1Heading10Head1h1Sec"/>
      </w:pPr>
      <w:bookmarkStart w:id="112" w:name="_Toc144299930"/>
      <w:bookmarkStart w:id="113" w:name="_Toc145125016"/>
      <w:bookmarkStart w:id="114" w:name="_Toc165439515"/>
      <w:bookmarkStart w:id="115" w:name="_Toc186019624"/>
      <w:bookmarkStart w:id="116" w:name="_Toc503642925"/>
      <w:bookmarkStart w:id="117" w:name="_Toc503693229"/>
      <w:bookmarkStart w:id="118" w:name="_Toc503693604"/>
      <w:r w:rsidRPr="00A041E0">
        <w:t>Business Rules</w:t>
      </w:r>
      <w:bookmarkEnd w:id="112"/>
      <w:bookmarkEnd w:id="113"/>
      <w:bookmarkEnd w:id="114"/>
      <w:bookmarkEnd w:id="115"/>
      <w:bookmarkEnd w:id="116"/>
      <w:bookmarkEnd w:id="117"/>
      <w:bookmarkEnd w:id="118"/>
    </w:p>
    <w:p w14:paraId="7B4B821C" w14:textId="77777777" w:rsidR="009F5790" w:rsidRPr="00A041E0" w:rsidRDefault="009F5790" w:rsidP="00942C06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4"/>
        <w:gridCol w:w="3822"/>
        <w:gridCol w:w="3103"/>
      </w:tblGrid>
      <w:tr w:rsidR="009F5790" w:rsidRPr="00A041E0" w14:paraId="5DA241AB" w14:textId="77777777" w:rsidTr="007773CF">
        <w:trPr>
          <w:trHeight w:val="255"/>
          <w:tblHeader/>
        </w:trPr>
        <w:tc>
          <w:tcPr>
            <w:tcW w:w="2384" w:type="dxa"/>
            <w:shd w:val="clear" w:color="auto" w:fill="F3F3F3"/>
          </w:tcPr>
          <w:p w14:paraId="1ACB541A" w14:textId="77777777" w:rsidR="009F5790" w:rsidRPr="00A041E0" w:rsidRDefault="009F5790" w:rsidP="00942C06">
            <w:pPr>
              <w:rPr>
                <w:b/>
              </w:rPr>
            </w:pPr>
            <w:r w:rsidRPr="00A041E0">
              <w:t>Business Rule Name</w:t>
            </w:r>
          </w:p>
        </w:tc>
        <w:tc>
          <w:tcPr>
            <w:tcW w:w="3822" w:type="dxa"/>
            <w:shd w:val="clear" w:color="auto" w:fill="F3F3F3"/>
          </w:tcPr>
          <w:p w14:paraId="05661A87" w14:textId="77777777" w:rsidR="009F5790" w:rsidRPr="00A041E0" w:rsidRDefault="009F5790" w:rsidP="00942C06">
            <w:pPr>
              <w:rPr>
                <w:b/>
              </w:rPr>
            </w:pPr>
            <w:r w:rsidRPr="00A041E0">
              <w:t>Business Rule Description</w:t>
            </w:r>
          </w:p>
        </w:tc>
        <w:tc>
          <w:tcPr>
            <w:tcW w:w="3103" w:type="dxa"/>
            <w:shd w:val="clear" w:color="auto" w:fill="F3F3F3"/>
          </w:tcPr>
          <w:p w14:paraId="39145F8C" w14:textId="77777777" w:rsidR="009F5790" w:rsidRPr="00A041E0" w:rsidRDefault="009F5790" w:rsidP="00942C06">
            <w:pPr>
              <w:rPr>
                <w:b/>
              </w:rPr>
            </w:pPr>
            <w:r w:rsidRPr="00A041E0">
              <w:t>System action (if BR fails)</w:t>
            </w:r>
          </w:p>
        </w:tc>
      </w:tr>
      <w:tr w:rsidR="009F5790" w:rsidRPr="00A041E0" w14:paraId="5E4F9659" w14:textId="77777777" w:rsidTr="007773CF">
        <w:trPr>
          <w:trHeight w:val="1201"/>
        </w:trPr>
        <w:tc>
          <w:tcPr>
            <w:tcW w:w="2384" w:type="dxa"/>
          </w:tcPr>
          <w:p w14:paraId="34BE25B9" w14:textId="0AA6FEAC" w:rsidR="009F5790" w:rsidRPr="00A041E0" w:rsidRDefault="008176CF" w:rsidP="00942C06">
            <w:pPr>
              <w:pStyle w:val="infoblue"/>
              <w:rPr>
                <w:b/>
              </w:rPr>
            </w:pPr>
            <w:r w:rsidRPr="00A041E0">
              <w:t>BR01</w:t>
            </w:r>
          </w:p>
        </w:tc>
        <w:tc>
          <w:tcPr>
            <w:tcW w:w="3822" w:type="dxa"/>
          </w:tcPr>
          <w:p w14:paraId="7DB9F38F" w14:textId="334D4F25" w:rsidR="009F5790" w:rsidRPr="00A041E0" w:rsidRDefault="005E5ECC" w:rsidP="00942C06">
            <w:pPr>
              <w:pStyle w:val="infoblue"/>
              <w:rPr>
                <w:b/>
              </w:rPr>
            </w:pPr>
            <w:r w:rsidRPr="00A041E0">
              <w:t xml:space="preserve">The customer should enter Departure Date in the </w:t>
            </w:r>
            <w:proofErr w:type="spellStart"/>
            <w:r w:rsidRPr="00A041E0">
              <w:t>dd</w:t>
            </w:r>
            <w:proofErr w:type="spellEnd"/>
            <w:r w:rsidRPr="00A041E0">
              <w:t>/mm/</w:t>
            </w:r>
            <w:proofErr w:type="spellStart"/>
            <w:r w:rsidRPr="00A041E0">
              <w:t>yyyy</w:t>
            </w:r>
            <w:proofErr w:type="spellEnd"/>
            <w:r w:rsidRPr="00A041E0">
              <w:t xml:space="preserve"> format.</w:t>
            </w:r>
          </w:p>
        </w:tc>
        <w:tc>
          <w:tcPr>
            <w:tcW w:w="3103" w:type="dxa"/>
          </w:tcPr>
          <w:p w14:paraId="61C1AE7B" w14:textId="6A694003" w:rsidR="009F5790" w:rsidRPr="00A041E0" w:rsidRDefault="005E5ECC" w:rsidP="00942C06">
            <w:pPr>
              <w:pStyle w:val="infoblue"/>
              <w:rPr>
                <w:b/>
              </w:rPr>
            </w:pPr>
            <w:r w:rsidRPr="00A041E0">
              <w:t>The system should display an error message to the user</w:t>
            </w:r>
            <w:r w:rsidR="00B1630B" w:rsidRPr="00A041E0">
              <w:t xml:space="preserve"> regarding incorrect date format.</w:t>
            </w:r>
          </w:p>
        </w:tc>
      </w:tr>
      <w:tr w:rsidR="00B1630B" w:rsidRPr="00A041E0" w14:paraId="41AD1204" w14:textId="77777777" w:rsidTr="007773CF">
        <w:trPr>
          <w:trHeight w:val="1219"/>
        </w:trPr>
        <w:tc>
          <w:tcPr>
            <w:tcW w:w="2384" w:type="dxa"/>
          </w:tcPr>
          <w:p w14:paraId="715E8DD9" w14:textId="774C559A" w:rsidR="00B1630B" w:rsidRPr="00A041E0" w:rsidRDefault="00B1630B" w:rsidP="00942C06">
            <w:pPr>
              <w:pStyle w:val="infoblue"/>
              <w:rPr>
                <w:b/>
              </w:rPr>
            </w:pPr>
            <w:r w:rsidRPr="00A041E0">
              <w:t>BR02</w:t>
            </w:r>
          </w:p>
        </w:tc>
        <w:tc>
          <w:tcPr>
            <w:tcW w:w="3822" w:type="dxa"/>
          </w:tcPr>
          <w:p w14:paraId="5374B7D0" w14:textId="1107854B" w:rsidR="00B1630B" w:rsidRPr="00A041E0" w:rsidRDefault="00B1630B" w:rsidP="00942C06">
            <w:pPr>
              <w:pStyle w:val="infoblue"/>
              <w:rPr>
                <w:b/>
              </w:rPr>
            </w:pPr>
            <w:r w:rsidRPr="00A041E0">
              <w:t xml:space="preserve">The customer should enter Return Date in the </w:t>
            </w:r>
            <w:proofErr w:type="spellStart"/>
            <w:r w:rsidRPr="00A041E0">
              <w:t>dd</w:t>
            </w:r>
            <w:proofErr w:type="spellEnd"/>
            <w:r w:rsidRPr="00A041E0">
              <w:t>/mm/</w:t>
            </w:r>
            <w:proofErr w:type="spellStart"/>
            <w:r w:rsidRPr="00A041E0">
              <w:t>yyyy</w:t>
            </w:r>
            <w:proofErr w:type="spellEnd"/>
            <w:r w:rsidRPr="00A041E0">
              <w:t xml:space="preserve"> format.</w:t>
            </w:r>
          </w:p>
        </w:tc>
        <w:tc>
          <w:tcPr>
            <w:tcW w:w="3103" w:type="dxa"/>
          </w:tcPr>
          <w:p w14:paraId="3FBC9BAD" w14:textId="1C2AE703" w:rsidR="00B1630B" w:rsidRPr="00A041E0" w:rsidRDefault="00B1630B" w:rsidP="00942C06">
            <w:pPr>
              <w:pStyle w:val="infoblue"/>
              <w:rPr>
                <w:b/>
              </w:rPr>
            </w:pPr>
            <w:r w:rsidRPr="00A041E0">
              <w:t>The system should display an error message to the user regarding incorrect date format.</w:t>
            </w:r>
          </w:p>
        </w:tc>
      </w:tr>
      <w:tr w:rsidR="00B1630B" w:rsidRPr="00A041E0" w14:paraId="7CFBE1B0" w14:textId="77777777" w:rsidTr="007773CF">
        <w:trPr>
          <w:trHeight w:val="1493"/>
        </w:trPr>
        <w:tc>
          <w:tcPr>
            <w:tcW w:w="2384" w:type="dxa"/>
          </w:tcPr>
          <w:p w14:paraId="6646F303" w14:textId="0E3881C6" w:rsidR="00B1630B" w:rsidRPr="00A041E0" w:rsidRDefault="00B1630B" w:rsidP="00942C06">
            <w:pPr>
              <w:pStyle w:val="infoblue"/>
              <w:rPr>
                <w:b/>
              </w:rPr>
            </w:pPr>
            <w:r w:rsidRPr="00A041E0">
              <w:lastRenderedPageBreak/>
              <w:t>BR03</w:t>
            </w:r>
          </w:p>
        </w:tc>
        <w:tc>
          <w:tcPr>
            <w:tcW w:w="3822" w:type="dxa"/>
          </w:tcPr>
          <w:p w14:paraId="4AE5A935" w14:textId="3ECC220A" w:rsidR="00B1630B" w:rsidRPr="00A041E0" w:rsidRDefault="00B1630B" w:rsidP="00942C06">
            <w:pPr>
              <w:pStyle w:val="infoblue"/>
              <w:rPr>
                <w:b/>
              </w:rPr>
            </w:pPr>
            <w:r w:rsidRPr="00A041E0">
              <w:t xml:space="preserve">The customer should enter </w:t>
            </w:r>
            <w:r w:rsidR="008D4F6D" w:rsidRPr="00A041E0">
              <w:t xml:space="preserve">arrival </w:t>
            </w:r>
            <w:r w:rsidRPr="00A041E0">
              <w:t xml:space="preserve">Date </w:t>
            </w:r>
            <w:r w:rsidR="00FA19D1" w:rsidRPr="00A041E0">
              <w:t xml:space="preserve">by the customer while booking the </w:t>
            </w:r>
            <w:r w:rsidR="008D4F6D" w:rsidRPr="00A041E0">
              <w:t>car</w:t>
            </w:r>
          </w:p>
        </w:tc>
        <w:tc>
          <w:tcPr>
            <w:tcW w:w="3103" w:type="dxa"/>
          </w:tcPr>
          <w:p w14:paraId="67993E67" w14:textId="59ECAE9E" w:rsidR="00B1630B" w:rsidRPr="00A041E0" w:rsidRDefault="00FA19D1" w:rsidP="00942C06">
            <w:pPr>
              <w:pStyle w:val="infoblue"/>
              <w:rPr>
                <w:b/>
              </w:rPr>
            </w:pPr>
            <w:r w:rsidRPr="00A041E0">
              <w:t>The system should display an error message to the user if</w:t>
            </w:r>
            <w:r w:rsidR="00F61D7C" w:rsidRPr="00A041E0">
              <w:t xml:space="preserve"> </w:t>
            </w:r>
            <w:r w:rsidR="008D4F6D" w:rsidRPr="00A041E0">
              <w:t>arrival</w:t>
            </w:r>
            <w:r w:rsidR="00F61D7C" w:rsidRPr="00A041E0">
              <w:t xml:space="preserve"> Date is not entered for option of booking </w:t>
            </w:r>
            <w:r w:rsidR="008D4F6D" w:rsidRPr="00A041E0">
              <w:t>car</w:t>
            </w:r>
          </w:p>
        </w:tc>
      </w:tr>
    </w:tbl>
    <w:p w14:paraId="2E47C33A" w14:textId="77777777" w:rsidR="009F5790" w:rsidRPr="00A041E0" w:rsidRDefault="009F5790" w:rsidP="00942C06">
      <w:pPr>
        <w:pStyle w:val="CommentText"/>
      </w:pPr>
    </w:p>
    <w:p w14:paraId="5FCAD465" w14:textId="77777777" w:rsidR="009F5790" w:rsidRPr="00A041E0" w:rsidRDefault="009F5790" w:rsidP="00942C06">
      <w:pPr>
        <w:pStyle w:val="StyleHeading1H1Mainheading1Heading1Heading10Head1h1Sec"/>
      </w:pPr>
      <w:bookmarkStart w:id="119" w:name="_Toc144299931"/>
      <w:bookmarkStart w:id="120" w:name="_Toc145125017"/>
      <w:bookmarkStart w:id="121" w:name="_Toc165439516"/>
      <w:bookmarkStart w:id="122" w:name="_Toc186019625"/>
      <w:bookmarkStart w:id="123" w:name="_Toc503642926"/>
      <w:bookmarkStart w:id="124" w:name="_Toc503693230"/>
      <w:bookmarkStart w:id="125" w:name="_Toc503693605"/>
      <w:r w:rsidRPr="00A041E0">
        <w:t>Diagrams</w:t>
      </w:r>
      <w:bookmarkEnd w:id="119"/>
      <w:bookmarkEnd w:id="120"/>
      <w:bookmarkEnd w:id="121"/>
      <w:bookmarkEnd w:id="122"/>
      <w:bookmarkEnd w:id="123"/>
      <w:bookmarkEnd w:id="124"/>
      <w:bookmarkEnd w:id="125"/>
    </w:p>
    <w:p w14:paraId="0342FFB6" w14:textId="77777777" w:rsidR="009F5790" w:rsidRPr="00A041E0" w:rsidRDefault="009F5790" w:rsidP="00942C06">
      <w:pPr>
        <w:pStyle w:val="StyleHeading2Sub-headingH2ChapterNumberAppendixLetterchnh"/>
      </w:pPr>
      <w:bookmarkStart w:id="126" w:name="_Toc144299932"/>
      <w:bookmarkStart w:id="127" w:name="_Toc145125018"/>
      <w:bookmarkStart w:id="128" w:name="_Toc165439517"/>
      <w:bookmarkStart w:id="129" w:name="_Toc186019626"/>
      <w:bookmarkStart w:id="130" w:name="_Toc503642927"/>
      <w:bookmarkStart w:id="131" w:name="_Toc503693231"/>
      <w:bookmarkStart w:id="132" w:name="_Toc503693606"/>
      <w:r w:rsidRPr="00A041E0">
        <w:t>Use Case Diagram</w:t>
      </w:r>
      <w:bookmarkEnd w:id="126"/>
      <w:bookmarkEnd w:id="127"/>
      <w:bookmarkEnd w:id="128"/>
      <w:bookmarkEnd w:id="129"/>
      <w:bookmarkEnd w:id="130"/>
      <w:bookmarkEnd w:id="131"/>
      <w:bookmarkEnd w:id="132"/>
    </w:p>
    <w:p w14:paraId="1025B5A9" w14:textId="22ABEA2A" w:rsidR="009F5790" w:rsidRPr="00A041E0" w:rsidRDefault="009F5790" w:rsidP="00942C06"/>
    <w:p w14:paraId="3743A5AF" w14:textId="242C5403" w:rsidR="009F5790" w:rsidRPr="00A041E0" w:rsidRDefault="00355542" w:rsidP="00942C06">
      <w:pPr>
        <w:pStyle w:val="StyleHeading2Sub-headingH2ChapterNumberAppendixLetterchnh"/>
      </w:pPr>
      <w:bookmarkStart w:id="133" w:name="_Toc503642928"/>
      <w:bookmarkStart w:id="134" w:name="_Toc503693232"/>
      <w:bookmarkStart w:id="135" w:name="_Toc503693607"/>
      <w:bookmarkStart w:id="136" w:name="_Toc144299933"/>
      <w:bookmarkStart w:id="137" w:name="_Toc145125019"/>
      <w:r w:rsidRPr="00A041E0">
        <w:rPr>
          <w:noProof/>
          <w:lang w:val="en-US"/>
        </w:rPr>
        <w:drawing>
          <wp:inline distT="0" distB="0" distL="0" distR="0" wp14:anchorId="149922FA" wp14:editId="1255ABEA">
            <wp:extent cx="5321947" cy="363705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198" cy="36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3"/>
      <w:bookmarkEnd w:id="134"/>
      <w:bookmarkEnd w:id="135"/>
      <w:r w:rsidRPr="00A041E0">
        <w:t xml:space="preserve"> </w:t>
      </w:r>
      <w:r w:rsidR="009F5790" w:rsidRPr="00A041E0">
        <w:br w:type="page"/>
      </w:r>
      <w:bookmarkEnd w:id="136"/>
      <w:bookmarkEnd w:id="137"/>
    </w:p>
    <w:p w14:paraId="35E2DE9C" w14:textId="281A1BA7" w:rsidR="009F5790" w:rsidRPr="00A041E0" w:rsidRDefault="009F5790" w:rsidP="00942C06">
      <w:pPr>
        <w:pStyle w:val="StyleHeading1H1Mainheading1Heading1Heading10Head1h1Sec"/>
      </w:pPr>
      <w:bookmarkStart w:id="138" w:name="_Toc144299934"/>
      <w:bookmarkStart w:id="139" w:name="_Toc145125020"/>
      <w:bookmarkStart w:id="140" w:name="_Toc165439519"/>
      <w:bookmarkStart w:id="141" w:name="_Toc186019628"/>
      <w:bookmarkStart w:id="142" w:name="_Toc503642929"/>
      <w:bookmarkStart w:id="143" w:name="_Toc503693233"/>
      <w:bookmarkStart w:id="144" w:name="_Toc503693608"/>
      <w:r w:rsidRPr="00A041E0">
        <w:lastRenderedPageBreak/>
        <w:t>Scenarios</w:t>
      </w:r>
      <w:bookmarkEnd w:id="138"/>
      <w:bookmarkEnd w:id="139"/>
      <w:bookmarkEnd w:id="140"/>
      <w:bookmarkEnd w:id="141"/>
      <w:bookmarkEnd w:id="142"/>
      <w:bookmarkEnd w:id="143"/>
      <w:bookmarkEnd w:id="144"/>
    </w:p>
    <w:p w14:paraId="472550AD" w14:textId="0C36937A" w:rsidR="009F5790" w:rsidRPr="00A041E0" w:rsidRDefault="009F5790" w:rsidP="00942C06">
      <w:pPr>
        <w:pStyle w:val="StyleHeading2Sub-headingH2ChapterNumberAppendixLetterchnh"/>
      </w:pPr>
      <w:bookmarkStart w:id="145" w:name="_Toc144299935"/>
      <w:bookmarkStart w:id="146" w:name="_Toc145125021"/>
      <w:bookmarkStart w:id="147" w:name="_Toc165439520"/>
      <w:bookmarkStart w:id="148" w:name="_Toc186019629"/>
      <w:bookmarkStart w:id="149" w:name="_Toc503642930"/>
      <w:bookmarkStart w:id="150" w:name="_Toc503693234"/>
      <w:bookmarkStart w:id="151" w:name="_Toc503693609"/>
      <w:r w:rsidRPr="00A041E0">
        <w:t>Success Scenarios</w:t>
      </w:r>
      <w:bookmarkEnd w:id="145"/>
      <w:bookmarkEnd w:id="146"/>
      <w:bookmarkEnd w:id="147"/>
      <w:bookmarkEnd w:id="148"/>
      <w:bookmarkEnd w:id="149"/>
      <w:bookmarkEnd w:id="150"/>
      <w:bookmarkEnd w:id="151"/>
    </w:p>
    <w:p w14:paraId="013D1C07" w14:textId="2CFF18B0" w:rsidR="008144C2" w:rsidRPr="00A041E0" w:rsidRDefault="008144C2" w:rsidP="00942C06">
      <w:pPr>
        <w:pStyle w:val="StyleHeading2Sub-headingH2ChapterNumberAppendixLetterchnh"/>
      </w:pPr>
      <w:bookmarkStart w:id="152" w:name="_Toc458607249"/>
      <w:r w:rsidRPr="00A041E0">
        <w:t xml:space="preserve">    </w:t>
      </w:r>
      <w:bookmarkStart w:id="153" w:name="_Toc503642931"/>
      <w:bookmarkStart w:id="154" w:name="_Toc503693235"/>
      <w:bookmarkStart w:id="155" w:name="_Toc503693610"/>
      <w:r w:rsidR="00D32C56" w:rsidRPr="00A041E0">
        <w:t>1.</w:t>
      </w:r>
      <w:r w:rsidRPr="00A041E0">
        <w:t xml:space="preserve"> Successful Booking of Hotel Room By Customer</w:t>
      </w:r>
      <w:bookmarkEnd w:id="153"/>
      <w:bookmarkEnd w:id="154"/>
      <w:bookmarkEnd w:id="155"/>
    </w:p>
    <w:p w14:paraId="2068EC52" w14:textId="2713211C" w:rsidR="008144C2" w:rsidRPr="00A041E0" w:rsidRDefault="00A06243" w:rsidP="00942C06">
      <w:pPr>
        <w:pStyle w:val="StyleHeading2Sub-headingH2ChapterNumberAppendixLetterchnh"/>
      </w:pPr>
      <w:bookmarkStart w:id="156" w:name="_Toc503642932"/>
      <w:r w:rsidRPr="00A041E0">
        <w:t xml:space="preserve">    </w:t>
      </w:r>
      <w:bookmarkStart w:id="157" w:name="_Toc503693236"/>
      <w:bookmarkStart w:id="158" w:name="_Toc503693611"/>
      <w:r w:rsidR="00D32C56" w:rsidRPr="00A041E0">
        <w:t xml:space="preserve">2. </w:t>
      </w:r>
      <w:r w:rsidR="008144C2" w:rsidRPr="00A041E0">
        <w:t>Successful booking of flight tickets</w:t>
      </w:r>
      <w:bookmarkEnd w:id="156"/>
      <w:bookmarkEnd w:id="157"/>
      <w:bookmarkEnd w:id="158"/>
    </w:p>
    <w:p w14:paraId="743ECCF8" w14:textId="19A34E0B" w:rsidR="008144C2" w:rsidRPr="00A041E0" w:rsidRDefault="008144C2" w:rsidP="00942C06">
      <w:pPr>
        <w:pStyle w:val="StyleHeading2Sub-headingH2ChapterNumberAppendixLetterchnh"/>
      </w:pPr>
      <w:r w:rsidRPr="00A041E0">
        <w:t xml:space="preserve">    </w:t>
      </w:r>
      <w:bookmarkStart w:id="159" w:name="_Toc503642933"/>
      <w:bookmarkStart w:id="160" w:name="_Toc503693237"/>
      <w:bookmarkStart w:id="161" w:name="_Toc503693612"/>
      <w:r w:rsidR="00D32C56" w:rsidRPr="00A041E0">
        <w:t>3.</w:t>
      </w:r>
      <w:r w:rsidRPr="00A041E0">
        <w:t xml:space="preserve">  Successful l booking of car</w:t>
      </w:r>
      <w:bookmarkEnd w:id="159"/>
      <w:bookmarkEnd w:id="160"/>
      <w:bookmarkEnd w:id="161"/>
    </w:p>
    <w:p w14:paraId="7614C984" w14:textId="77777777" w:rsidR="00A76A72" w:rsidRPr="00A041E0" w:rsidRDefault="00A76A72" w:rsidP="00942C06">
      <w:pPr>
        <w:pStyle w:val="StyleHeading2Sub-headingH2ChapterNumberAppendixLetterchnh"/>
      </w:pPr>
      <w:bookmarkStart w:id="162" w:name="_Toc503642934"/>
      <w:bookmarkStart w:id="163" w:name="_Toc503693238"/>
      <w:bookmarkStart w:id="164" w:name="_Toc503693613"/>
      <w:r w:rsidRPr="00A041E0">
        <w:t>Failure Scenarios</w:t>
      </w:r>
      <w:bookmarkEnd w:id="152"/>
      <w:bookmarkEnd w:id="162"/>
      <w:bookmarkEnd w:id="163"/>
      <w:bookmarkEnd w:id="164"/>
    </w:p>
    <w:p w14:paraId="1FF2D31A" w14:textId="38D2A790" w:rsidR="00F94F85" w:rsidRPr="00A041E0" w:rsidRDefault="00F94F85" w:rsidP="00942C06">
      <w:pPr>
        <w:pStyle w:val="StyleHeading2Sub-headingH2ChapterNumberAppendixLetterchnh"/>
        <w:numPr>
          <w:ilvl w:val="0"/>
          <w:numId w:val="26"/>
        </w:numPr>
      </w:pPr>
      <w:bookmarkStart w:id="165" w:name="_Toc503642935"/>
      <w:bookmarkStart w:id="166" w:name="_Toc503693239"/>
      <w:bookmarkStart w:id="167" w:name="_Toc503693614"/>
      <w:r w:rsidRPr="00A041E0">
        <w:t>Invalid registration details</w:t>
      </w:r>
      <w:bookmarkEnd w:id="165"/>
      <w:bookmarkEnd w:id="166"/>
      <w:bookmarkEnd w:id="167"/>
    </w:p>
    <w:p w14:paraId="419957E6" w14:textId="77777777" w:rsidR="00F94F85" w:rsidRPr="00A041E0" w:rsidRDefault="00F94F85" w:rsidP="00942C06">
      <w:pPr>
        <w:pStyle w:val="StyleHeading2Sub-headingH2ChapterNumberAppendixLetterchnh"/>
        <w:numPr>
          <w:ilvl w:val="0"/>
          <w:numId w:val="26"/>
        </w:numPr>
      </w:pPr>
      <w:bookmarkStart w:id="168" w:name="_Toc503642936"/>
      <w:bookmarkStart w:id="169" w:name="_Toc503693240"/>
      <w:bookmarkStart w:id="170" w:name="_Toc503693615"/>
      <w:r w:rsidRPr="00A041E0">
        <w:t>Invalid Login Credentials</w:t>
      </w:r>
      <w:bookmarkEnd w:id="168"/>
      <w:bookmarkEnd w:id="169"/>
      <w:bookmarkEnd w:id="170"/>
    </w:p>
    <w:p w14:paraId="32CDE906" w14:textId="77777777" w:rsidR="00F94F85" w:rsidRPr="00A041E0" w:rsidRDefault="00F94F85" w:rsidP="00942C06">
      <w:pPr>
        <w:pStyle w:val="StyleHeading2Sub-headingH2ChapterNumberAppendixLetterchnh"/>
        <w:numPr>
          <w:ilvl w:val="0"/>
          <w:numId w:val="26"/>
        </w:numPr>
      </w:pPr>
      <w:bookmarkStart w:id="171" w:name="_Toc503642937"/>
      <w:bookmarkStart w:id="172" w:name="_Toc503693241"/>
      <w:bookmarkStart w:id="173" w:name="_Toc503693616"/>
      <w:r w:rsidRPr="00A041E0">
        <w:t>Customer enters the invalid Number of rooms to be booked.</w:t>
      </w:r>
      <w:bookmarkEnd w:id="171"/>
      <w:bookmarkEnd w:id="172"/>
      <w:bookmarkEnd w:id="173"/>
    </w:p>
    <w:p w14:paraId="2071562F" w14:textId="77777777" w:rsidR="00F94F85" w:rsidRPr="00A041E0" w:rsidRDefault="00F94F85" w:rsidP="00942C06">
      <w:pPr>
        <w:pStyle w:val="StyleHeading2Sub-headingH2ChapterNumberAppendixLetterchnh"/>
        <w:numPr>
          <w:ilvl w:val="0"/>
          <w:numId w:val="26"/>
        </w:numPr>
      </w:pPr>
      <w:bookmarkStart w:id="174" w:name="_Toc503642938"/>
      <w:bookmarkStart w:id="175" w:name="_Toc503693242"/>
      <w:bookmarkStart w:id="176" w:name="_Toc503693617"/>
      <w:r w:rsidRPr="00A041E0">
        <w:t>Customer enters the invalid Number of adults.</w:t>
      </w:r>
      <w:bookmarkEnd w:id="174"/>
      <w:bookmarkEnd w:id="175"/>
      <w:bookmarkEnd w:id="176"/>
    </w:p>
    <w:p w14:paraId="37041C18" w14:textId="77777777" w:rsidR="00F94F85" w:rsidRPr="00A041E0" w:rsidRDefault="00F94F85" w:rsidP="00942C06">
      <w:pPr>
        <w:pStyle w:val="StyleHeading2Sub-headingH2ChapterNumberAppendixLetterchnh"/>
        <w:numPr>
          <w:ilvl w:val="0"/>
          <w:numId w:val="26"/>
        </w:numPr>
      </w:pPr>
      <w:bookmarkStart w:id="177" w:name="_Toc503642939"/>
      <w:bookmarkStart w:id="178" w:name="_Toc503693243"/>
      <w:bookmarkStart w:id="179" w:name="_Toc503693618"/>
      <w:r w:rsidRPr="00A041E0">
        <w:t>Customer enters the invalid Number of Children.</w:t>
      </w:r>
      <w:bookmarkEnd w:id="177"/>
      <w:bookmarkEnd w:id="178"/>
      <w:bookmarkEnd w:id="179"/>
    </w:p>
    <w:p w14:paraId="33B6A873" w14:textId="77777777" w:rsidR="00F94F85" w:rsidRPr="00A041E0" w:rsidRDefault="00F94F85" w:rsidP="00942C06">
      <w:pPr>
        <w:pStyle w:val="StyleHeading2Sub-headingH2ChapterNumberAppendixLetterchnh"/>
        <w:numPr>
          <w:ilvl w:val="0"/>
          <w:numId w:val="26"/>
        </w:numPr>
      </w:pPr>
      <w:bookmarkStart w:id="180" w:name="_Toc503642940"/>
      <w:bookmarkStart w:id="181" w:name="_Toc503693244"/>
      <w:bookmarkStart w:id="182" w:name="_Toc503693619"/>
      <w:r w:rsidRPr="00A041E0">
        <w:t>Customer enters the invalid flight booking credentials</w:t>
      </w:r>
      <w:bookmarkEnd w:id="180"/>
      <w:bookmarkEnd w:id="181"/>
      <w:bookmarkEnd w:id="182"/>
    </w:p>
    <w:p w14:paraId="0169148E" w14:textId="77777777" w:rsidR="00F94F85" w:rsidRPr="00A041E0" w:rsidRDefault="00F94F85" w:rsidP="00942C06">
      <w:pPr>
        <w:pStyle w:val="StyleHeading2Sub-headingH2ChapterNumberAppendixLetterchnh"/>
        <w:numPr>
          <w:ilvl w:val="0"/>
          <w:numId w:val="26"/>
        </w:numPr>
      </w:pPr>
      <w:bookmarkStart w:id="183" w:name="_Toc503642941"/>
      <w:bookmarkStart w:id="184" w:name="_Toc503693245"/>
      <w:bookmarkStart w:id="185" w:name="_Toc503693620"/>
      <w:r w:rsidRPr="00A041E0">
        <w:t>Customer enters the invalid car booking credentials</w:t>
      </w:r>
      <w:bookmarkEnd w:id="183"/>
      <w:bookmarkEnd w:id="184"/>
      <w:bookmarkEnd w:id="185"/>
    </w:p>
    <w:p w14:paraId="2338ADB1" w14:textId="7ED86630" w:rsidR="009F5790" w:rsidRPr="00A041E0" w:rsidRDefault="00692692" w:rsidP="00942C06">
      <w:r w:rsidRPr="00A041E0">
        <w:tab/>
      </w:r>
    </w:p>
    <w:p w14:paraId="506C29A1" w14:textId="77777777" w:rsidR="009F5790" w:rsidRPr="00A041E0" w:rsidRDefault="009F5790" w:rsidP="00942C06">
      <w:pPr>
        <w:pStyle w:val="StyleHeading1H1Mainheading1Heading1Heading10Head1h1Sec"/>
      </w:pPr>
      <w:bookmarkStart w:id="186" w:name="_Toc144299937"/>
      <w:bookmarkStart w:id="187" w:name="_Toc145125023"/>
      <w:bookmarkStart w:id="188" w:name="_Toc165439522"/>
      <w:bookmarkStart w:id="189" w:name="_Toc186019631"/>
      <w:bookmarkStart w:id="190" w:name="_Toc503642942"/>
      <w:bookmarkStart w:id="191" w:name="_Toc503693246"/>
      <w:bookmarkStart w:id="192" w:name="_Toc503693621"/>
      <w:r w:rsidRPr="00A041E0">
        <w:t>Issues</w:t>
      </w:r>
      <w:bookmarkEnd w:id="186"/>
      <w:bookmarkEnd w:id="187"/>
      <w:bookmarkEnd w:id="188"/>
      <w:bookmarkEnd w:id="189"/>
      <w:bookmarkEnd w:id="190"/>
      <w:bookmarkEnd w:id="191"/>
      <w:bookmarkEnd w:id="192"/>
    </w:p>
    <w:p w14:paraId="7F457D1F" w14:textId="68334E83" w:rsidR="00D32C56" w:rsidRPr="00A041E0" w:rsidRDefault="00D32C56" w:rsidP="00942C06">
      <w:pPr>
        <w:pStyle w:val="StyleHeading1H1Mainheading1Heading1Heading10Head1h1Sec"/>
        <w:numPr>
          <w:ilvl w:val="6"/>
          <w:numId w:val="24"/>
        </w:numPr>
      </w:pPr>
      <w:bookmarkStart w:id="193" w:name="_Toc503642943"/>
      <w:bookmarkStart w:id="194" w:name="_Toc503693247"/>
      <w:bookmarkStart w:id="195" w:name="_Toc503693622"/>
      <w:r w:rsidRPr="00A041E0">
        <w:t xml:space="preserve">What if the HTTP session is not </w:t>
      </w:r>
      <w:proofErr w:type="gramStart"/>
      <w:r w:rsidRPr="00A041E0">
        <w:t>created.</w:t>
      </w:r>
      <w:bookmarkEnd w:id="193"/>
      <w:bookmarkEnd w:id="194"/>
      <w:bookmarkEnd w:id="195"/>
      <w:proofErr w:type="gramEnd"/>
    </w:p>
    <w:p w14:paraId="27DDFD62" w14:textId="2E8DF228" w:rsidR="00D32C56" w:rsidRPr="00A041E0" w:rsidRDefault="00D32C56" w:rsidP="00942C06">
      <w:pPr>
        <w:pStyle w:val="StyleHeading1H1Mainheading1Heading1Heading10Head1h1Sec"/>
        <w:numPr>
          <w:ilvl w:val="6"/>
          <w:numId w:val="24"/>
        </w:numPr>
      </w:pPr>
      <w:bookmarkStart w:id="196" w:name="_Toc503642944"/>
      <w:bookmarkStart w:id="197" w:name="_Toc503693248"/>
      <w:bookmarkStart w:id="198" w:name="_Toc503693623"/>
      <w:r w:rsidRPr="00A041E0">
        <w:t xml:space="preserve">What if the user is able to access the page of the application by simply entering the URL of </w:t>
      </w:r>
      <w:proofErr w:type="gramStart"/>
      <w:r w:rsidRPr="00A041E0">
        <w:t>that  page</w:t>
      </w:r>
      <w:proofErr w:type="gramEnd"/>
      <w:r w:rsidRPr="00A041E0">
        <w:t xml:space="preserve"> on the address bar of the browser.</w:t>
      </w:r>
      <w:bookmarkEnd w:id="196"/>
      <w:bookmarkEnd w:id="197"/>
      <w:bookmarkEnd w:id="198"/>
    </w:p>
    <w:p w14:paraId="0E1E4BB6" w14:textId="074F60B2" w:rsidR="009F5790" w:rsidRPr="00A041E0" w:rsidRDefault="009F5790" w:rsidP="00942C06">
      <w:pPr>
        <w:pStyle w:val="infoblue"/>
      </w:pPr>
    </w:p>
    <w:p w14:paraId="3D5D1008" w14:textId="77777777" w:rsidR="009F5790" w:rsidRPr="00A041E0" w:rsidRDefault="009F5790" w:rsidP="00942C06">
      <w:pPr>
        <w:pStyle w:val="StyleHeading1H1Mainheading1Heading1Heading10Head1h1Sec"/>
      </w:pPr>
      <w:bookmarkStart w:id="199" w:name="_Toc144299939"/>
      <w:bookmarkStart w:id="200" w:name="_Toc145125025"/>
      <w:bookmarkStart w:id="201" w:name="_Toc165439524"/>
      <w:bookmarkStart w:id="202" w:name="_Toc186019633"/>
      <w:bookmarkStart w:id="203" w:name="_Toc503642945"/>
      <w:bookmarkStart w:id="204" w:name="_Toc503693249"/>
      <w:bookmarkStart w:id="205" w:name="_Toc503693624"/>
      <w:r w:rsidRPr="00A041E0">
        <w:lastRenderedPageBreak/>
        <w:t>Inter System Dependencies</w:t>
      </w:r>
      <w:bookmarkEnd w:id="199"/>
      <w:bookmarkEnd w:id="200"/>
      <w:bookmarkEnd w:id="201"/>
      <w:bookmarkEnd w:id="202"/>
      <w:bookmarkEnd w:id="203"/>
      <w:bookmarkEnd w:id="204"/>
      <w:bookmarkEnd w:id="205"/>
    </w:p>
    <w:p w14:paraId="363CE12B" w14:textId="2DADD390" w:rsidR="009F5790" w:rsidRPr="00A041E0" w:rsidRDefault="00D32C56" w:rsidP="00942C06">
      <w:pPr>
        <w:pStyle w:val="infoblue"/>
        <w:rPr>
          <w:b/>
        </w:rPr>
      </w:pPr>
      <w:r w:rsidRPr="00A041E0">
        <w:t>No intersystem dependencies</w:t>
      </w:r>
    </w:p>
    <w:p w14:paraId="6162B69E" w14:textId="77777777" w:rsidR="009F5790" w:rsidRPr="00A041E0" w:rsidRDefault="009F5790" w:rsidP="00942C06"/>
    <w:p w14:paraId="0C74384B" w14:textId="77777777" w:rsidR="009F5790" w:rsidRPr="00A041E0" w:rsidRDefault="009F5790" w:rsidP="00942C06"/>
    <w:p w14:paraId="1C333B81" w14:textId="30FB1D80" w:rsidR="009425EB" w:rsidRPr="00A041E0" w:rsidRDefault="009F5790" w:rsidP="00942C06">
      <w:pPr>
        <w:pStyle w:val="StyleHeading1H1Mainheading1Heading1Heading10Head1h1Sec"/>
      </w:pPr>
      <w:bookmarkStart w:id="206" w:name="_Toc144299941"/>
      <w:bookmarkStart w:id="207" w:name="_Toc145125027"/>
      <w:bookmarkStart w:id="208" w:name="_Toc165439526"/>
      <w:bookmarkStart w:id="209" w:name="_Toc186019635"/>
      <w:bookmarkStart w:id="210" w:name="_Toc503642946"/>
      <w:bookmarkStart w:id="211" w:name="_Toc503693250"/>
      <w:bookmarkStart w:id="212" w:name="_Toc503693625"/>
      <w:r w:rsidRPr="00A041E0">
        <w:t>Assumpt</w:t>
      </w:r>
      <w:bookmarkEnd w:id="206"/>
      <w:bookmarkEnd w:id="207"/>
      <w:bookmarkEnd w:id="208"/>
      <w:bookmarkEnd w:id="209"/>
      <w:r w:rsidR="00D32C56" w:rsidRPr="00A041E0">
        <w:t>ions</w:t>
      </w:r>
      <w:bookmarkEnd w:id="210"/>
      <w:bookmarkEnd w:id="211"/>
      <w:bookmarkEnd w:id="212"/>
    </w:p>
    <w:p w14:paraId="74C6F1BA" w14:textId="255F184F" w:rsidR="00D32C56" w:rsidRPr="00A041E0" w:rsidRDefault="00E96AA5" w:rsidP="00942C06">
      <w:pPr>
        <w:pStyle w:val="StyleHeading1H1Mainheading1Heading1Heading10Head1h1Sec"/>
      </w:pPr>
      <w:bookmarkStart w:id="213" w:name="_Toc503642947"/>
      <w:bookmarkStart w:id="214" w:name="_Toc503693251"/>
      <w:bookmarkStart w:id="215" w:name="_Toc503693626"/>
      <w:r w:rsidRPr="00A041E0">
        <w:t xml:space="preserve">1. </w:t>
      </w:r>
      <w:r w:rsidR="00D32C56" w:rsidRPr="00A041E0">
        <w:t>User should have Google chrome browser for best view of the site.</w:t>
      </w:r>
      <w:bookmarkEnd w:id="213"/>
      <w:bookmarkEnd w:id="214"/>
      <w:bookmarkEnd w:id="215"/>
    </w:p>
    <w:p w14:paraId="0F3466A2" w14:textId="4C344D6A" w:rsidR="00D32C56" w:rsidRPr="00A041E0" w:rsidRDefault="00E96AA5" w:rsidP="00942C06">
      <w:pPr>
        <w:pStyle w:val="StyleHeading1H1Mainheading1Heading1Heading10Head1h1Sec"/>
      </w:pPr>
      <w:bookmarkStart w:id="216" w:name="_Toc503642948"/>
      <w:bookmarkStart w:id="217" w:name="_Toc503693252"/>
      <w:bookmarkStart w:id="218" w:name="_Toc503693627"/>
      <w:r w:rsidRPr="00A041E0">
        <w:t xml:space="preserve">2. </w:t>
      </w:r>
      <w:r w:rsidR="00D32C56" w:rsidRPr="00A041E0">
        <w:t>The site is best viewed with a resolution of 1024*768.</w:t>
      </w:r>
      <w:bookmarkEnd w:id="216"/>
      <w:bookmarkEnd w:id="217"/>
      <w:bookmarkEnd w:id="218"/>
    </w:p>
    <w:p w14:paraId="68520447" w14:textId="0D8AB6A0" w:rsidR="00D32C56" w:rsidRPr="00A041E0" w:rsidRDefault="00E96AA5" w:rsidP="00942C06">
      <w:pPr>
        <w:pStyle w:val="StyleHeading1H1Mainheading1Heading1Heading10Head1h1Sec"/>
      </w:pPr>
      <w:bookmarkStart w:id="219" w:name="_Toc503642949"/>
      <w:bookmarkStart w:id="220" w:name="_Toc503693253"/>
      <w:bookmarkStart w:id="221" w:name="_Toc503693628"/>
      <w:r w:rsidRPr="00A041E0">
        <w:t xml:space="preserve">3.  </w:t>
      </w:r>
      <w:r w:rsidR="00D32C56" w:rsidRPr="00A041E0">
        <w:t>Application is valid and up running</w:t>
      </w:r>
      <w:bookmarkEnd w:id="219"/>
      <w:bookmarkEnd w:id="220"/>
      <w:bookmarkEnd w:id="221"/>
      <w:r w:rsidR="00D32C56" w:rsidRPr="00A041E0">
        <w:t xml:space="preserve"> </w:t>
      </w:r>
    </w:p>
    <w:p w14:paraId="2D7B172C" w14:textId="1D8CC6CF" w:rsidR="00D32C56" w:rsidRPr="00A041E0" w:rsidRDefault="00E96AA5" w:rsidP="00942C06">
      <w:pPr>
        <w:pStyle w:val="StyleHeading1H1Mainheading1Heading1Heading10Head1h1Sec"/>
      </w:pPr>
      <w:bookmarkStart w:id="222" w:name="_Toc503642950"/>
      <w:bookmarkStart w:id="223" w:name="_Toc503693254"/>
      <w:bookmarkStart w:id="224" w:name="_Toc503693629"/>
      <w:r w:rsidRPr="00A041E0">
        <w:t xml:space="preserve">4. </w:t>
      </w:r>
      <w:r w:rsidR="00D32C56" w:rsidRPr="00A041E0">
        <w:t xml:space="preserve">Application is </w:t>
      </w:r>
      <w:proofErr w:type="spellStart"/>
      <w:r w:rsidR="00D32C56" w:rsidRPr="00A041E0">
        <w:t>launcing</w:t>
      </w:r>
      <w:proofErr w:type="spellEnd"/>
      <w:r w:rsidR="00D32C56" w:rsidRPr="00A041E0">
        <w:t xml:space="preserve"> in all the browsers.</w:t>
      </w:r>
      <w:bookmarkEnd w:id="222"/>
      <w:bookmarkEnd w:id="223"/>
      <w:bookmarkEnd w:id="224"/>
    </w:p>
    <w:p w14:paraId="6634C4BB" w14:textId="3CB3ACE5" w:rsidR="00D32C56" w:rsidRPr="00A041E0" w:rsidRDefault="00E96AA5" w:rsidP="00942C06">
      <w:pPr>
        <w:pStyle w:val="StyleHeading1H1Mainheading1Heading1Heading10Head1h1Sec"/>
      </w:pPr>
      <w:bookmarkStart w:id="225" w:name="_Toc503642951"/>
      <w:bookmarkStart w:id="226" w:name="_Toc503693255"/>
      <w:bookmarkStart w:id="227" w:name="_Toc503693630"/>
      <w:r w:rsidRPr="00A041E0">
        <w:t xml:space="preserve">5. </w:t>
      </w:r>
      <w:r w:rsidR="00D32C56" w:rsidRPr="00A041E0">
        <w:t>Administrator should have a valid email id.</w:t>
      </w:r>
      <w:bookmarkEnd w:id="225"/>
      <w:bookmarkEnd w:id="226"/>
      <w:bookmarkEnd w:id="227"/>
    </w:p>
    <w:p w14:paraId="116C1A4B" w14:textId="53FCA1C9" w:rsidR="00D32C56" w:rsidRPr="00A041E0" w:rsidRDefault="00E96AA5" w:rsidP="00942C06">
      <w:pPr>
        <w:pStyle w:val="StyleHeading1H1Mainheading1Heading1Heading10Head1h1Sec"/>
      </w:pPr>
      <w:bookmarkStart w:id="228" w:name="_Toc503642952"/>
      <w:bookmarkStart w:id="229" w:name="_Toc503693256"/>
      <w:bookmarkStart w:id="230" w:name="_Toc503693631"/>
      <w:r w:rsidRPr="00A041E0">
        <w:t xml:space="preserve">6. </w:t>
      </w:r>
      <w:r w:rsidR="00D32C56" w:rsidRPr="00A041E0">
        <w:t>The User details should be authenticated.</w:t>
      </w:r>
      <w:bookmarkEnd w:id="228"/>
      <w:bookmarkEnd w:id="229"/>
      <w:bookmarkEnd w:id="230"/>
    </w:p>
    <w:p w14:paraId="7B397959" w14:textId="1DD778A2" w:rsidR="00D32C56" w:rsidRPr="00A041E0" w:rsidRDefault="00E96AA5" w:rsidP="00942C06">
      <w:pPr>
        <w:pStyle w:val="StyleHeading1H1Mainheading1Heading1Heading10Head1h1Sec"/>
      </w:pPr>
      <w:bookmarkStart w:id="231" w:name="_Toc503642953"/>
      <w:bookmarkStart w:id="232" w:name="_Toc503693257"/>
      <w:bookmarkStart w:id="233" w:name="_Toc503693632"/>
      <w:r w:rsidRPr="00A041E0">
        <w:t xml:space="preserve">7. </w:t>
      </w:r>
      <w:r w:rsidR="00D32C56" w:rsidRPr="00A041E0">
        <w:t xml:space="preserve">The User should </w:t>
      </w:r>
      <w:proofErr w:type="gramStart"/>
      <w:r w:rsidR="00D32C56" w:rsidRPr="00A041E0">
        <w:t>know  the</w:t>
      </w:r>
      <w:proofErr w:type="gramEnd"/>
      <w:r w:rsidR="00D32C56" w:rsidRPr="00A041E0">
        <w:t xml:space="preserve"> valid URL of Paradise Insurance Online Company website.</w:t>
      </w:r>
      <w:bookmarkEnd w:id="231"/>
      <w:bookmarkEnd w:id="232"/>
      <w:bookmarkEnd w:id="233"/>
    </w:p>
    <w:p w14:paraId="2CA77A43" w14:textId="26891A69" w:rsidR="00D32C56" w:rsidRPr="00A041E0" w:rsidRDefault="00D32C56" w:rsidP="00942C06">
      <w:pPr>
        <w:pStyle w:val="StyleHeading1H1Mainheading1Heading1Heading10Head1h1Sec"/>
      </w:pPr>
    </w:p>
    <w:p w14:paraId="507C4500" w14:textId="77777777" w:rsidR="009F5790" w:rsidRPr="00A041E0" w:rsidRDefault="009F5790" w:rsidP="00942C06"/>
    <w:p w14:paraId="0085CB76" w14:textId="77777777" w:rsidR="009F5790" w:rsidRPr="00A041E0" w:rsidRDefault="009F5790" w:rsidP="00942C06"/>
    <w:p w14:paraId="27DB307B" w14:textId="77777777" w:rsidR="009F5790" w:rsidRPr="00A041E0" w:rsidRDefault="009F5790" w:rsidP="00942C06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A041E0" w14:paraId="25E5122B" w14:textId="77777777" w:rsidTr="001B0FD3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A041E0" w:rsidRDefault="009F5790" w:rsidP="00942C06">
            <w:r w:rsidRPr="00A041E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A041E0" w:rsidRDefault="009F5790" w:rsidP="00942C06">
            <w:pPr>
              <w:rPr>
                <w:b/>
              </w:rPr>
            </w:pPr>
            <w:r w:rsidRPr="00A041E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A041E0" w:rsidRDefault="009F5790" w:rsidP="00942C06">
            <w:pPr>
              <w:rPr>
                <w:b/>
              </w:rPr>
            </w:pPr>
            <w:r w:rsidRPr="00A041E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A041E0" w:rsidRDefault="009F5790" w:rsidP="00942C06">
            <w:pPr>
              <w:rPr>
                <w:b/>
              </w:rPr>
            </w:pPr>
            <w:r w:rsidRPr="00A041E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A041E0" w:rsidRDefault="009F5790" w:rsidP="00942C06">
            <w:pPr>
              <w:rPr>
                <w:b/>
              </w:rPr>
            </w:pPr>
            <w:r w:rsidRPr="00A041E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A041E0" w:rsidRDefault="009F5790" w:rsidP="00942C06">
            <w:pPr>
              <w:rPr>
                <w:b/>
              </w:rPr>
            </w:pPr>
            <w:r w:rsidRPr="00A041E0">
              <w:t>Approved By</w:t>
            </w:r>
          </w:p>
        </w:tc>
      </w:tr>
      <w:tr w:rsidR="009F5790" w:rsidRPr="00A041E0" w14:paraId="67C28D7D" w14:textId="77777777" w:rsidTr="001B0FD3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A041E0" w:rsidRDefault="009F5790" w:rsidP="00942C06">
            <w:r w:rsidRPr="00A041E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A041E0" w:rsidRDefault="009F5790" w:rsidP="00942C06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A041E0" w:rsidRDefault="009F5790" w:rsidP="00942C06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A041E0" w:rsidRDefault="009F5790" w:rsidP="00942C06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A041E0" w:rsidRDefault="009F5790" w:rsidP="00942C06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A041E0" w:rsidRDefault="009F5790" w:rsidP="00942C06"/>
        </w:tc>
      </w:tr>
      <w:tr w:rsidR="009F5790" w:rsidRPr="00A041E0" w14:paraId="2B06FFCE" w14:textId="77777777" w:rsidTr="001B0FD3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A041E0" w:rsidRDefault="009F5790" w:rsidP="00942C06">
            <w:r w:rsidRPr="00A041E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A041E0" w:rsidRDefault="009F5790" w:rsidP="00942C06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A041E0" w:rsidRDefault="009F5790" w:rsidP="00942C06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A041E0" w:rsidRDefault="009F5790" w:rsidP="00942C06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A041E0" w:rsidRDefault="009F5790" w:rsidP="00942C06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A041E0" w:rsidRDefault="009F5790" w:rsidP="00942C06"/>
        </w:tc>
      </w:tr>
    </w:tbl>
    <w:p w14:paraId="4690480B" w14:textId="77777777" w:rsidR="009F5790" w:rsidRPr="00A041E0" w:rsidRDefault="009F5790" w:rsidP="00942C06"/>
    <w:sectPr w:rsidR="009F5790" w:rsidRPr="00A041E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5BEBD" w14:textId="77777777" w:rsidR="007A7A20" w:rsidRDefault="007A7A20" w:rsidP="00942C06">
      <w:r>
        <w:separator/>
      </w:r>
    </w:p>
    <w:p w14:paraId="0E034250" w14:textId="77777777" w:rsidR="007A7A20" w:rsidRDefault="007A7A20" w:rsidP="00942C06"/>
    <w:p w14:paraId="2E13AEE3" w14:textId="77777777" w:rsidR="007A7A20" w:rsidRDefault="007A7A20" w:rsidP="00942C06"/>
    <w:p w14:paraId="4428FA4E" w14:textId="77777777" w:rsidR="007A7A20" w:rsidRDefault="007A7A20" w:rsidP="00942C06"/>
    <w:p w14:paraId="731752E2" w14:textId="77777777" w:rsidR="007A7A20" w:rsidRDefault="007A7A20" w:rsidP="00942C06"/>
    <w:p w14:paraId="60D38C0E" w14:textId="77777777" w:rsidR="007A7A20" w:rsidRDefault="007A7A20" w:rsidP="00942C06"/>
    <w:p w14:paraId="2EB0DAC4" w14:textId="77777777" w:rsidR="007A7A20" w:rsidRDefault="007A7A20" w:rsidP="00942C06"/>
    <w:p w14:paraId="51C55756" w14:textId="77777777" w:rsidR="007A7A20" w:rsidRDefault="007A7A20" w:rsidP="00942C06"/>
    <w:p w14:paraId="1AB458AF" w14:textId="77777777" w:rsidR="007A7A20" w:rsidRDefault="007A7A20" w:rsidP="00942C06"/>
  </w:endnote>
  <w:endnote w:type="continuationSeparator" w:id="0">
    <w:p w14:paraId="0553857E" w14:textId="77777777" w:rsidR="007A7A20" w:rsidRDefault="007A7A20" w:rsidP="00942C06">
      <w:r>
        <w:continuationSeparator/>
      </w:r>
    </w:p>
    <w:p w14:paraId="7034DDA1" w14:textId="77777777" w:rsidR="007A7A20" w:rsidRDefault="007A7A20" w:rsidP="00942C06"/>
    <w:p w14:paraId="372765CC" w14:textId="77777777" w:rsidR="007A7A20" w:rsidRDefault="007A7A20" w:rsidP="00942C06"/>
    <w:p w14:paraId="7D7903C5" w14:textId="77777777" w:rsidR="007A7A20" w:rsidRDefault="007A7A20" w:rsidP="00942C06"/>
    <w:p w14:paraId="26929368" w14:textId="77777777" w:rsidR="007A7A20" w:rsidRDefault="007A7A20" w:rsidP="00942C06"/>
    <w:p w14:paraId="602DB367" w14:textId="77777777" w:rsidR="007A7A20" w:rsidRDefault="007A7A20" w:rsidP="00942C06"/>
    <w:p w14:paraId="54486037" w14:textId="77777777" w:rsidR="007A7A20" w:rsidRDefault="007A7A20" w:rsidP="00942C06"/>
    <w:p w14:paraId="77A00A19" w14:textId="77777777" w:rsidR="007A7A20" w:rsidRDefault="007A7A20" w:rsidP="00942C06"/>
    <w:p w14:paraId="51B06568" w14:textId="77777777" w:rsidR="007A7A20" w:rsidRDefault="007A7A20" w:rsidP="00942C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89695D" w:rsidRDefault="0089695D" w:rsidP="00942C06">
    <w:pPr>
      <w:pStyle w:val="Footer"/>
    </w:pPr>
  </w:p>
  <w:p w14:paraId="5E49A9DD" w14:textId="77777777" w:rsidR="0089695D" w:rsidRDefault="0089695D" w:rsidP="00942C06"/>
  <w:p w14:paraId="6D8BA390" w14:textId="77777777" w:rsidR="0089695D" w:rsidRDefault="0089695D" w:rsidP="00942C06"/>
  <w:p w14:paraId="37BE35A6" w14:textId="77777777" w:rsidR="0089695D" w:rsidRDefault="0089695D" w:rsidP="00942C06"/>
  <w:p w14:paraId="4313B3F6" w14:textId="77777777" w:rsidR="0089695D" w:rsidRDefault="0089695D" w:rsidP="00942C06"/>
  <w:p w14:paraId="23AD383D" w14:textId="77777777" w:rsidR="0089695D" w:rsidRDefault="0089695D" w:rsidP="00942C06"/>
  <w:p w14:paraId="3C8E11A0" w14:textId="77777777" w:rsidR="0089695D" w:rsidRDefault="0089695D" w:rsidP="00942C06"/>
  <w:p w14:paraId="291B75EF" w14:textId="77777777" w:rsidR="0089695D" w:rsidRDefault="0089695D" w:rsidP="00942C0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89695D" w:rsidRDefault="0089695D" w:rsidP="00942C06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6503EDAA" w:rsidR="0089695D" w:rsidRPr="00D318E1" w:rsidRDefault="0089695D" w:rsidP="00942C06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CC31DC">
          <w:rPr>
            <w:noProof/>
            <w:lang w:val="fr-FR"/>
          </w:rPr>
          <w:t>11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CC31DC">
          <w:rPr>
            <w:noProof/>
            <w:lang w:val="fr-FR"/>
          </w:rPr>
          <w:t>17</w:t>
        </w:r>
        <w:r>
          <w:rPr>
            <w:lang w:val="fr-FR"/>
          </w:rPr>
          <w:fldChar w:fldCharType="end"/>
        </w:r>
      </w:sdtContent>
    </w:sdt>
  </w:p>
  <w:p w14:paraId="5E49A9DF" w14:textId="77777777" w:rsidR="0089695D" w:rsidRDefault="0089695D" w:rsidP="00942C06"/>
  <w:p w14:paraId="5E49A9E0" w14:textId="77777777" w:rsidR="0089695D" w:rsidRDefault="0089695D" w:rsidP="00942C06"/>
  <w:p w14:paraId="5E49A9E1" w14:textId="77777777" w:rsidR="0089695D" w:rsidRDefault="0089695D" w:rsidP="00942C06"/>
  <w:p w14:paraId="5E49A9E2" w14:textId="77777777" w:rsidR="0089695D" w:rsidRDefault="0089695D" w:rsidP="00942C06"/>
  <w:p w14:paraId="6A25407D" w14:textId="77777777" w:rsidR="0089695D" w:rsidRDefault="0089695D" w:rsidP="00942C06"/>
  <w:p w14:paraId="5A4C813B" w14:textId="77777777" w:rsidR="0089695D" w:rsidRDefault="0089695D" w:rsidP="00942C06"/>
  <w:p w14:paraId="073EBAC1" w14:textId="77777777" w:rsidR="0089695D" w:rsidRDefault="0089695D" w:rsidP="00942C06"/>
  <w:p w14:paraId="66C2FA0A" w14:textId="77777777" w:rsidR="0089695D" w:rsidRDefault="0089695D" w:rsidP="00942C06"/>
  <w:p w14:paraId="1A222A3D" w14:textId="77777777" w:rsidR="0089695D" w:rsidRDefault="0089695D" w:rsidP="00942C06"/>
  <w:p w14:paraId="14F82540" w14:textId="77777777" w:rsidR="0089695D" w:rsidRDefault="0089695D" w:rsidP="00942C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8A80D" w14:textId="77777777" w:rsidR="007A7A20" w:rsidRDefault="007A7A20" w:rsidP="00942C06">
      <w:r>
        <w:separator/>
      </w:r>
    </w:p>
    <w:p w14:paraId="40C3F77B" w14:textId="77777777" w:rsidR="007A7A20" w:rsidRDefault="007A7A20" w:rsidP="00942C06"/>
    <w:p w14:paraId="38F9EDB8" w14:textId="77777777" w:rsidR="007A7A20" w:rsidRDefault="007A7A20" w:rsidP="00942C06"/>
    <w:p w14:paraId="672182FC" w14:textId="77777777" w:rsidR="007A7A20" w:rsidRDefault="007A7A20" w:rsidP="00942C06"/>
    <w:p w14:paraId="0BAAE0E8" w14:textId="77777777" w:rsidR="007A7A20" w:rsidRDefault="007A7A20" w:rsidP="00942C06"/>
    <w:p w14:paraId="3582D237" w14:textId="77777777" w:rsidR="007A7A20" w:rsidRDefault="007A7A20" w:rsidP="00942C06"/>
    <w:p w14:paraId="76C748B7" w14:textId="77777777" w:rsidR="007A7A20" w:rsidRDefault="007A7A20" w:rsidP="00942C06"/>
    <w:p w14:paraId="563D9249" w14:textId="77777777" w:rsidR="007A7A20" w:rsidRDefault="007A7A20" w:rsidP="00942C06"/>
    <w:p w14:paraId="1321D376" w14:textId="77777777" w:rsidR="007A7A20" w:rsidRDefault="007A7A20" w:rsidP="00942C06"/>
  </w:footnote>
  <w:footnote w:type="continuationSeparator" w:id="0">
    <w:p w14:paraId="66833E6B" w14:textId="77777777" w:rsidR="007A7A20" w:rsidRDefault="007A7A20" w:rsidP="00942C06">
      <w:r>
        <w:continuationSeparator/>
      </w:r>
    </w:p>
    <w:p w14:paraId="53FE7EF7" w14:textId="77777777" w:rsidR="007A7A20" w:rsidRDefault="007A7A20" w:rsidP="00942C06"/>
    <w:p w14:paraId="65599961" w14:textId="77777777" w:rsidR="007A7A20" w:rsidRDefault="007A7A20" w:rsidP="00942C06"/>
    <w:p w14:paraId="395DFB4D" w14:textId="77777777" w:rsidR="007A7A20" w:rsidRDefault="007A7A20" w:rsidP="00942C06"/>
    <w:p w14:paraId="657E8360" w14:textId="77777777" w:rsidR="007A7A20" w:rsidRDefault="007A7A20" w:rsidP="00942C06"/>
    <w:p w14:paraId="4182E1E0" w14:textId="77777777" w:rsidR="007A7A20" w:rsidRDefault="007A7A20" w:rsidP="00942C06"/>
    <w:p w14:paraId="55202CB5" w14:textId="77777777" w:rsidR="007A7A20" w:rsidRDefault="007A7A20" w:rsidP="00942C06"/>
    <w:p w14:paraId="4E600FE4" w14:textId="77777777" w:rsidR="007A7A20" w:rsidRDefault="007A7A20" w:rsidP="00942C06"/>
    <w:p w14:paraId="564E8C7F" w14:textId="77777777" w:rsidR="007A7A20" w:rsidRDefault="007A7A20" w:rsidP="00942C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89695D" w:rsidRDefault="007A7A20" w:rsidP="00942C06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89695D" w:rsidRDefault="0089695D" w:rsidP="00942C06"/>
  <w:p w14:paraId="7BFAA628" w14:textId="77777777" w:rsidR="0089695D" w:rsidRDefault="0089695D" w:rsidP="00942C06"/>
  <w:p w14:paraId="15CD4268" w14:textId="77777777" w:rsidR="0089695D" w:rsidRDefault="0089695D" w:rsidP="00942C06"/>
  <w:p w14:paraId="08879B12" w14:textId="77777777" w:rsidR="0089695D" w:rsidRDefault="0089695D" w:rsidP="00942C06"/>
  <w:p w14:paraId="6CB5AA7D" w14:textId="77777777" w:rsidR="0089695D" w:rsidRDefault="0089695D" w:rsidP="00942C06"/>
  <w:p w14:paraId="76EB0978" w14:textId="77777777" w:rsidR="0089695D" w:rsidRDefault="0089695D" w:rsidP="00942C06"/>
  <w:p w14:paraId="23664BA5" w14:textId="77777777" w:rsidR="0089695D" w:rsidRDefault="0089695D" w:rsidP="00942C0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89695D" w:rsidRPr="003308F8" w:rsidRDefault="007A7A20" w:rsidP="00942C06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89695D" w:rsidRPr="003308F8">
      <w:rPr>
        <w:noProof/>
        <w:lang w:eastAsia="en-US"/>
      </w:rPr>
      <w:drawing>
        <wp:anchor distT="0" distB="0" distL="114300" distR="114300" simplePos="0" relativeHeight="25165772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695D">
      <w:t>Use Case Specification</w:t>
    </w:r>
  </w:p>
  <w:p w14:paraId="5E49A9DA" w14:textId="77777777" w:rsidR="0089695D" w:rsidRDefault="0089695D" w:rsidP="00942C06"/>
  <w:p w14:paraId="5E49A9DB" w14:textId="77777777" w:rsidR="0089695D" w:rsidRDefault="0089695D" w:rsidP="00942C06"/>
  <w:p w14:paraId="5DAEAB70" w14:textId="77777777" w:rsidR="0089695D" w:rsidRDefault="0089695D" w:rsidP="00942C06"/>
  <w:p w14:paraId="497A4DF0" w14:textId="77777777" w:rsidR="0089695D" w:rsidRDefault="0089695D" w:rsidP="00942C06"/>
  <w:p w14:paraId="1117C8FD" w14:textId="77777777" w:rsidR="0089695D" w:rsidRDefault="0089695D" w:rsidP="00942C06"/>
  <w:p w14:paraId="10BFFBA0" w14:textId="77777777" w:rsidR="0089695D" w:rsidRDefault="0089695D" w:rsidP="00942C06"/>
  <w:p w14:paraId="48860496" w14:textId="77777777" w:rsidR="0089695D" w:rsidRDefault="0089695D" w:rsidP="00942C06"/>
  <w:p w14:paraId="5CC06C5E" w14:textId="77777777" w:rsidR="0089695D" w:rsidRDefault="0089695D" w:rsidP="00942C0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89695D" w:rsidRDefault="007A7A20" w:rsidP="00942C06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F77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642D1"/>
    <w:multiLevelType w:val="hybridMultilevel"/>
    <w:tmpl w:val="FFCE14E0"/>
    <w:lvl w:ilvl="0" w:tplc="6AD4A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C1796"/>
    <w:multiLevelType w:val="multilevel"/>
    <w:tmpl w:val="7EE80F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3506E0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5E77CB"/>
    <w:multiLevelType w:val="hybridMultilevel"/>
    <w:tmpl w:val="E97AB1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19782C"/>
    <w:multiLevelType w:val="hybridMultilevel"/>
    <w:tmpl w:val="FBBAA2D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BC79F4"/>
    <w:multiLevelType w:val="hybridMultilevel"/>
    <w:tmpl w:val="53EE578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BD451F5"/>
    <w:multiLevelType w:val="hybridMultilevel"/>
    <w:tmpl w:val="CBE0CDFE"/>
    <w:lvl w:ilvl="0" w:tplc="692C52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DD080E"/>
    <w:multiLevelType w:val="hybridMultilevel"/>
    <w:tmpl w:val="465C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754F53"/>
    <w:multiLevelType w:val="hybridMultilevel"/>
    <w:tmpl w:val="E940E384"/>
    <w:lvl w:ilvl="0" w:tplc="B7DADED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3D5CB0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AA5E86"/>
    <w:multiLevelType w:val="hybridMultilevel"/>
    <w:tmpl w:val="F4BA2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C3069"/>
    <w:multiLevelType w:val="hybridMultilevel"/>
    <w:tmpl w:val="F886B6C0"/>
    <w:lvl w:ilvl="0" w:tplc="17D47BD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9">
    <w:nsid w:val="40634AA5"/>
    <w:multiLevelType w:val="multilevel"/>
    <w:tmpl w:val="E5A69D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tyleHeading2Sub-headingH2ChapterNumberAppendixLetterchnh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273513"/>
    <w:multiLevelType w:val="hybridMultilevel"/>
    <w:tmpl w:val="8BE09216"/>
    <w:lvl w:ilvl="0" w:tplc="B7DADEDE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>
    <w:nsid w:val="49A63853"/>
    <w:multiLevelType w:val="hybridMultilevel"/>
    <w:tmpl w:val="460207CC"/>
    <w:lvl w:ilvl="0" w:tplc="6AD4A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630"/>
        </w:tabs>
        <w:ind w:left="63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5C6437A8"/>
    <w:multiLevelType w:val="hybridMultilevel"/>
    <w:tmpl w:val="045E02BA"/>
    <w:lvl w:ilvl="0" w:tplc="DC82F8A2">
      <w:start w:val="7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65B22D38"/>
    <w:multiLevelType w:val="hybridMultilevel"/>
    <w:tmpl w:val="D2742F26"/>
    <w:lvl w:ilvl="0" w:tplc="B7DADED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830907"/>
    <w:multiLevelType w:val="hybridMultilevel"/>
    <w:tmpl w:val="02108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8A64D4B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7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81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E9495A"/>
    <w:multiLevelType w:val="hybridMultilevel"/>
    <w:tmpl w:val="8632B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7401C"/>
    <w:multiLevelType w:val="hybridMultilevel"/>
    <w:tmpl w:val="6A4C41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28"/>
  </w:num>
  <w:num w:numId="5">
    <w:abstractNumId w:val="13"/>
  </w:num>
  <w:num w:numId="6">
    <w:abstractNumId w:val="22"/>
  </w:num>
  <w:num w:numId="7">
    <w:abstractNumId w:val="2"/>
  </w:num>
  <w:num w:numId="8">
    <w:abstractNumId w:val="21"/>
  </w:num>
  <w:num w:numId="9">
    <w:abstractNumId w:val="18"/>
  </w:num>
  <w:num w:numId="10">
    <w:abstractNumId w:val="0"/>
  </w:num>
  <w:num w:numId="11">
    <w:abstractNumId w:val="19"/>
  </w:num>
  <w:num w:numId="12">
    <w:abstractNumId w:val="1"/>
  </w:num>
  <w:num w:numId="13">
    <w:abstractNumId w:val="11"/>
  </w:num>
  <w:num w:numId="14">
    <w:abstractNumId w:val="9"/>
  </w:num>
  <w:num w:numId="15">
    <w:abstractNumId w:val="3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</w:num>
  <w:num w:numId="18">
    <w:abstractNumId w:val="10"/>
  </w:num>
  <w:num w:numId="19">
    <w:abstractNumId w:val="19"/>
    <w:lvlOverride w:ilvl="0">
      <w:startOverride w:val="1"/>
    </w:lvlOverride>
  </w:num>
  <w:num w:numId="20">
    <w:abstractNumId w:val="23"/>
  </w:num>
  <w:num w:numId="21">
    <w:abstractNumId w:val="19"/>
    <w:lvlOverride w:ilvl="0">
      <w:startOverride w:val="6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8"/>
  </w:num>
  <w:num w:numId="27">
    <w:abstractNumId w:val="17"/>
  </w:num>
  <w:num w:numId="28">
    <w:abstractNumId w:val="12"/>
  </w:num>
  <w:num w:numId="29">
    <w:abstractNumId w:val="4"/>
  </w:num>
  <w:num w:numId="30">
    <w:abstractNumId w:val="24"/>
  </w:num>
  <w:num w:numId="31">
    <w:abstractNumId w:val="23"/>
  </w:num>
  <w:num w:numId="32">
    <w:abstractNumId w:val="20"/>
  </w:num>
  <w:num w:numId="33">
    <w:abstractNumId w:val="15"/>
  </w:num>
  <w:num w:numId="34">
    <w:abstractNumId w:val="29"/>
  </w:num>
  <w:num w:numId="35">
    <w:abstractNumId w:val="6"/>
  </w:num>
  <w:num w:numId="36">
    <w:abstractNumId w:val="5"/>
  </w:num>
  <w:num w:numId="37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02FE"/>
    <w:rsid w:val="000019F0"/>
    <w:rsid w:val="000063BE"/>
    <w:rsid w:val="000118E2"/>
    <w:rsid w:val="000126FA"/>
    <w:rsid w:val="00014210"/>
    <w:rsid w:val="000146E3"/>
    <w:rsid w:val="00047176"/>
    <w:rsid w:val="000549C5"/>
    <w:rsid w:val="0005512D"/>
    <w:rsid w:val="00066890"/>
    <w:rsid w:val="000748E2"/>
    <w:rsid w:val="0007499D"/>
    <w:rsid w:val="0008331A"/>
    <w:rsid w:val="000854FF"/>
    <w:rsid w:val="00086137"/>
    <w:rsid w:val="00096043"/>
    <w:rsid w:val="0009767B"/>
    <w:rsid w:val="000978D6"/>
    <w:rsid w:val="000C5717"/>
    <w:rsid w:val="000D0F82"/>
    <w:rsid w:val="000E00E7"/>
    <w:rsid w:val="000E22C1"/>
    <w:rsid w:val="0012666F"/>
    <w:rsid w:val="0013159B"/>
    <w:rsid w:val="001341A9"/>
    <w:rsid w:val="00141B52"/>
    <w:rsid w:val="00150EC1"/>
    <w:rsid w:val="00155262"/>
    <w:rsid w:val="00155339"/>
    <w:rsid w:val="00163ABB"/>
    <w:rsid w:val="00164AD1"/>
    <w:rsid w:val="0017290A"/>
    <w:rsid w:val="001758FD"/>
    <w:rsid w:val="001804C0"/>
    <w:rsid w:val="001827A2"/>
    <w:rsid w:val="00192065"/>
    <w:rsid w:val="001927EA"/>
    <w:rsid w:val="0019751B"/>
    <w:rsid w:val="001A1E4F"/>
    <w:rsid w:val="001B0FD3"/>
    <w:rsid w:val="001B504B"/>
    <w:rsid w:val="001C1D89"/>
    <w:rsid w:val="001C4D77"/>
    <w:rsid w:val="001F0939"/>
    <w:rsid w:val="0020116E"/>
    <w:rsid w:val="00201D1D"/>
    <w:rsid w:val="00221286"/>
    <w:rsid w:val="00233482"/>
    <w:rsid w:val="002466CD"/>
    <w:rsid w:val="002572DB"/>
    <w:rsid w:val="00267F04"/>
    <w:rsid w:val="00272639"/>
    <w:rsid w:val="0028570C"/>
    <w:rsid w:val="002B6F3F"/>
    <w:rsid w:val="002D0988"/>
    <w:rsid w:val="002F046F"/>
    <w:rsid w:val="00300522"/>
    <w:rsid w:val="00303E5A"/>
    <w:rsid w:val="003120EB"/>
    <w:rsid w:val="003216B5"/>
    <w:rsid w:val="003308F8"/>
    <w:rsid w:val="00332A79"/>
    <w:rsid w:val="00334B92"/>
    <w:rsid w:val="00350D73"/>
    <w:rsid w:val="00355542"/>
    <w:rsid w:val="00395294"/>
    <w:rsid w:val="003B2FE2"/>
    <w:rsid w:val="003B5B59"/>
    <w:rsid w:val="003E7E00"/>
    <w:rsid w:val="004027C9"/>
    <w:rsid w:val="00403E1F"/>
    <w:rsid w:val="00411767"/>
    <w:rsid w:val="004347D3"/>
    <w:rsid w:val="00435BE5"/>
    <w:rsid w:val="00472619"/>
    <w:rsid w:val="00472DB3"/>
    <w:rsid w:val="00476A8A"/>
    <w:rsid w:val="004775EC"/>
    <w:rsid w:val="0049538E"/>
    <w:rsid w:val="004A35C2"/>
    <w:rsid w:val="004A7DCD"/>
    <w:rsid w:val="004B1403"/>
    <w:rsid w:val="004C3902"/>
    <w:rsid w:val="004E7445"/>
    <w:rsid w:val="005019D6"/>
    <w:rsid w:val="005232F3"/>
    <w:rsid w:val="00530E5A"/>
    <w:rsid w:val="0053544D"/>
    <w:rsid w:val="00537819"/>
    <w:rsid w:val="00544B9A"/>
    <w:rsid w:val="00551E46"/>
    <w:rsid w:val="00552ADE"/>
    <w:rsid w:val="00552AEE"/>
    <w:rsid w:val="00590989"/>
    <w:rsid w:val="005B3604"/>
    <w:rsid w:val="005C27AE"/>
    <w:rsid w:val="005D4827"/>
    <w:rsid w:val="005E5169"/>
    <w:rsid w:val="005E5ECC"/>
    <w:rsid w:val="00605B2D"/>
    <w:rsid w:val="006349A0"/>
    <w:rsid w:val="00635A4D"/>
    <w:rsid w:val="006403D2"/>
    <w:rsid w:val="0064586A"/>
    <w:rsid w:val="00667576"/>
    <w:rsid w:val="0067016E"/>
    <w:rsid w:val="00686664"/>
    <w:rsid w:val="00692692"/>
    <w:rsid w:val="006A615C"/>
    <w:rsid w:val="006B0A33"/>
    <w:rsid w:val="006E3962"/>
    <w:rsid w:val="00707D05"/>
    <w:rsid w:val="00712D72"/>
    <w:rsid w:val="00742C6D"/>
    <w:rsid w:val="00746AD4"/>
    <w:rsid w:val="00775844"/>
    <w:rsid w:val="007773CF"/>
    <w:rsid w:val="00786FB8"/>
    <w:rsid w:val="00790A92"/>
    <w:rsid w:val="007A16C6"/>
    <w:rsid w:val="007A3184"/>
    <w:rsid w:val="007A3689"/>
    <w:rsid w:val="007A7A20"/>
    <w:rsid w:val="007B4E6B"/>
    <w:rsid w:val="007C7699"/>
    <w:rsid w:val="007E6865"/>
    <w:rsid w:val="008036AF"/>
    <w:rsid w:val="008144C2"/>
    <w:rsid w:val="008176CF"/>
    <w:rsid w:val="0082220A"/>
    <w:rsid w:val="00835905"/>
    <w:rsid w:val="008442D4"/>
    <w:rsid w:val="00850205"/>
    <w:rsid w:val="00882A5D"/>
    <w:rsid w:val="00886F61"/>
    <w:rsid w:val="0089695D"/>
    <w:rsid w:val="008A7999"/>
    <w:rsid w:val="008B6197"/>
    <w:rsid w:val="008B6B15"/>
    <w:rsid w:val="008C0DEB"/>
    <w:rsid w:val="008D1CF1"/>
    <w:rsid w:val="008D4F6D"/>
    <w:rsid w:val="008D634D"/>
    <w:rsid w:val="0091275A"/>
    <w:rsid w:val="0092658D"/>
    <w:rsid w:val="00935785"/>
    <w:rsid w:val="009410F1"/>
    <w:rsid w:val="009425EB"/>
    <w:rsid w:val="00942C06"/>
    <w:rsid w:val="009566B0"/>
    <w:rsid w:val="009768DB"/>
    <w:rsid w:val="00980DF3"/>
    <w:rsid w:val="0098706E"/>
    <w:rsid w:val="00994CD6"/>
    <w:rsid w:val="009A1EBA"/>
    <w:rsid w:val="009A4919"/>
    <w:rsid w:val="009A520E"/>
    <w:rsid w:val="009A6B54"/>
    <w:rsid w:val="009A7052"/>
    <w:rsid w:val="009B4999"/>
    <w:rsid w:val="009C75BF"/>
    <w:rsid w:val="009D0BE4"/>
    <w:rsid w:val="009E1907"/>
    <w:rsid w:val="009F2DAB"/>
    <w:rsid w:val="009F5790"/>
    <w:rsid w:val="00A041E0"/>
    <w:rsid w:val="00A06243"/>
    <w:rsid w:val="00A10DE5"/>
    <w:rsid w:val="00A11A90"/>
    <w:rsid w:val="00A1407A"/>
    <w:rsid w:val="00A33C06"/>
    <w:rsid w:val="00A65EC7"/>
    <w:rsid w:val="00A76A72"/>
    <w:rsid w:val="00A8688E"/>
    <w:rsid w:val="00A971EE"/>
    <w:rsid w:val="00AA3B75"/>
    <w:rsid w:val="00AB558E"/>
    <w:rsid w:val="00AC4943"/>
    <w:rsid w:val="00AE6300"/>
    <w:rsid w:val="00AE6C7C"/>
    <w:rsid w:val="00AE763E"/>
    <w:rsid w:val="00AF402D"/>
    <w:rsid w:val="00AF5631"/>
    <w:rsid w:val="00B063A0"/>
    <w:rsid w:val="00B136BF"/>
    <w:rsid w:val="00B1630B"/>
    <w:rsid w:val="00B231E6"/>
    <w:rsid w:val="00B34985"/>
    <w:rsid w:val="00B45EA4"/>
    <w:rsid w:val="00B65709"/>
    <w:rsid w:val="00B80750"/>
    <w:rsid w:val="00BF4FD6"/>
    <w:rsid w:val="00C13A48"/>
    <w:rsid w:val="00C15C98"/>
    <w:rsid w:val="00C24AC2"/>
    <w:rsid w:val="00C3602B"/>
    <w:rsid w:val="00C37DC8"/>
    <w:rsid w:val="00C57E5C"/>
    <w:rsid w:val="00C60291"/>
    <w:rsid w:val="00C61FD8"/>
    <w:rsid w:val="00C65776"/>
    <w:rsid w:val="00C82F93"/>
    <w:rsid w:val="00C84AE8"/>
    <w:rsid w:val="00C934E4"/>
    <w:rsid w:val="00C97676"/>
    <w:rsid w:val="00CB11DD"/>
    <w:rsid w:val="00CC31DC"/>
    <w:rsid w:val="00CC783A"/>
    <w:rsid w:val="00CD7356"/>
    <w:rsid w:val="00CE4DAD"/>
    <w:rsid w:val="00D00798"/>
    <w:rsid w:val="00D12ADC"/>
    <w:rsid w:val="00D143F3"/>
    <w:rsid w:val="00D16345"/>
    <w:rsid w:val="00D23926"/>
    <w:rsid w:val="00D316EB"/>
    <w:rsid w:val="00D318E1"/>
    <w:rsid w:val="00D32C56"/>
    <w:rsid w:val="00D40824"/>
    <w:rsid w:val="00D55179"/>
    <w:rsid w:val="00D62EB9"/>
    <w:rsid w:val="00D97879"/>
    <w:rsid w:val="00DA4E0A"/>
    <w:rsid w:val="00DA63A4"/>
    <w:rsid w:val="00DA7B23"/>
    <w:rsid w:val="00DC40E6"/>
    <w:rsid w:val="00DC735A"/>
    <w:rsid w:val="00DD1587"/>
    <w:rsid w:val="00DD3832"/>
    <w:rsid w:val="00DD3DC0"/>
    <w:rsid w:val="00DE2AED"/>
    <w:rsid w:val="00DE4988"/>
    <w:rsid w:val="00DE7EE2"/>
    <w:rsid w:val="00DF220A"/>
    <w:rsid w:val="00E12319"/>
    <w:rsid w:val="00E218F1"/>
    <w:rsid w:val="00E261FA"/>
    <w:rsid w:val="00E26304"/>
    <w:rsid w:val="00E42A82"/>
    <w:rsid w:val="00E4742C"/>
    <w:rsid w:val="00E81230"/>
    <w:rsid w:val="00E948CB"/>
    <w:rsid w:val="00E96AA5"/>
    <w:rsid w:val="00EA36BC"/>
    <w:rsid w:val="00EC428F"/>
    <w:rsid w:val="00ED7534"/>
    <w:rsid w:val="00F11BF2"/>
    <w:rsid w:val="00F11ED4"/>
    <w:rsid w:val="00F27F5E"/>
    <w:rsid w:val="00F31BF2"/>
    <w:rsid w:val="00F56846"/>
    <w:rsid w:val="00F61D7C"/>
    <w:rsid w:val="00F73F5C"/>
    <w:rsid w:val="00F76F15"/>
    <w:rsid w:val="00F8410D"/>
    <w:rsid w:val="00F87520"/>
    <w:rsid w:val="00F94F85"/>
    <w:rsid w:val="00F9573D"/>
    <w:rsid w:val="00FA19D1"/>
    <w:rsid w:val="00FC181B"/>
    <w:rsid w:val="00FC33DD"/>
    <w:rsid w:val="00FC3AAA"/>
    <w:rsid w:val="00FC486B"/>
    <w:rsid w:val="00FC48F7"/>
    <w:rsid w:val="00FD0EF8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42C06"/>
    <w:pPr>
      <w:tabs>
        <w:tab w:val="left" w:pos="1262"/>
      </w:tabs>
      <w:spacing w:after="0" w:line="240" w:lineRule="auto"/>
    </w:pPr>
    <w:rPr>
      <w:rFonts w:ascii="Arial" w:eastAsia="Times New Roman" w:hAnsi="Arial" w:cs="Arial"/>
      <w:bCs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21286"/>
    <w:pPr>
      <w:keepNext/>
      <w:numPr>
        <w:ilvl w:val="2"/>
        <w:numId w:val="11"/>
      </w:numPr>
      <w:spacing w:before="240" w:after="60" w:line="240" w:lineRule="auto"/>
      <w:ind w:left="135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42C06"/>
    <w:pPr>
      <w:tabs>
        <w:tab w:val="left" w:pos="1262"/>
      </w:tabs>
      <w:spacing w:after="0" w:line="240" w:lineRule="auto"/>
    </w:pPr>
    <w:rPr>
      <w:rFonts w:ascii="Arial" w:eastAsia="Times New Roman" w:hAnsi="Arial" w:cs="Arial"/>
      <w:bCs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221286"/>
    <w:pPr>
      <w:keepNext/>
      <w:numPr>
        <w:ilvl w:val="2"/>
        <w:numId w:val="11"/>
      </w:numPr>
      <w:spacing w:before="240" w:after="60" w:line="240" w:lineRule="auto"/>
      <w:ind w:left="135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0F1B0-AA57-45FA-B60E-A1C1A7104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4BDBF9-2159-472A-9A98-A8B36DAF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776</TotalTime>
  <Pages>17</Pages>
  <Words>2511</Words>
  <Characters>14315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Hadkar, Amol</cp:lastModifiedBy>
  <cp:revision>51</cp:revision>
  <dcterms:created xsi:type="dcterms:W3CDTF">2018-01-13T11:24:00Z</dcterms:created>
  <dcterms:modified xsi:type="dcterms:W3CDTF">2018-01-15T03:32:00Z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